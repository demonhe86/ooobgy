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65B" w:rsidRPr="008079B2" w:rsidRDefault="00A77ABE">
      <w:bookmarkStart w:id="0" w:name="_GoBack"/>
      <w:bookmarkEnd w:id="0"/>
      <w:r>
        <w:rPr>
          <w:sz w:val="1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73.35pt;margin-top:7.8pt;width:306pt;height:76.5pt;z-index:251657216">
            <v:imagedata r:id="rId9" o:title=""/>
            <w10:wrap type="topAndBottom"/>
          </v:shape>
        </w:pict>
      </w:r>
    </w:p>
    <w:p w:rsidR="00DA465B" w:rsidRPr="008079B2" w:rsidRDefault="00DA465B">
      <w:pPr>
        <w:rPr>
          <w:b/>
          <w:bCs/>
          <w:sz w:val="13"/>
        </w:rPr>
      </w:pPr>
    </w:p>
    <w:p w:rsidR="00DA465B" w:rsidRPr="008079B2" w:rsidRDefault="00DA465B">
      <w:pPr>
        <w:spacing w:line="400" w:lineRule="atLeast"/>
        <w:jc w:val="center"/>
        <w:rPr>
          <w:rFonts w:eastAsia="黑体"/>
          <w:b/>
          <w:bCs/>
          <w:sz w:val="48"/>
        </w:rPr>
      </w:pPr>
      <w:r w:rsidRPr="008079B2">
        <w:rPr>
          <w:rFonts w:eastAsia="黑体"/>
          <w:b/>
          <w:bCs/>
          <w:sz w:val="48"/>
        </w:rPr>
        <w:t>本</w:t>
      </w:r>
      <w:r w:rsidRPr="008079B2">
        <w:rPr>
          <w:rFonts w:eastAsia="黑体"/>
          <w:b/>
          <w:bCs/>
          <w:sz w:val="48"/>
        </w:rPr>
        <w:t xml:space="preserve"> </w:t>
      </w:r>
      <w:r w:rsidRPr="008079B2">
        <w:rPr>
          <w:rFonts w:eastAsia="黑体"/>
          <w:b/>
          <w:bCs/>
          <w:sz w:val="48"/>
        </w:rPr>
        <w:t>科</w:t>
      </w:r>
      <w:r w:rsidRPr="008079B2">
        <w:rPr>
          <w:rFonts w:eastAsia="黑体"/>
          <w:b/>
          <w:bCs/>
          <w:sz w:val="48"/>
        </w:rPr>
        <w:t xml:space="preserve"> </w:t>
      </w:r>
      <w:r w:rsidRPr="008079B2">
        <w:rPr>
          <w:rFonts w:eastAsia="黑体"/>
          <w:b/>
          <w:bCs/>
          <w:sz w:val="48"/>
        </w:rPr>
        <w:t>生</w:t>
      </w:r>
      <w:r w:rsidRPr="008079B2">
        <w:rPr>
          <w:rFonts w:eastAsia="黑体"/>
          <w:b/>
          <w:bCs/>
          <w:sz w:val="48"/>
        </w:rPr>
        <w:t xml:space="preserve"> </w:t>
      </w:r>
      <w:r w:rsidRPr="008079B2">
        <w:rPr>
          <w:rFonts w:eastAsia="黑体"/>
          <w:b/>
          <w:bCs/>
          <w:sz w:val="48"/>
        </w:rPr>
        <w:t>毕</w:t>
      </w:r>
      <w:r w:rsidRPr="008079B2">
        <w:rPr>
          <w:rFonts w:eastAsia="黑体"/>
          <w:b/>
          <w:bCs/>
          <w:sz w:val="48"/>
        </w:rPr>
        <w:t xml:space="preserve"> </w:t>
      </w:r>
      <w:r w:rsidRPr="008079B2">
        <w:rPr>
          <w:rFonts w:eastAsia="黑体"/>
          <w:b/>
          <w:bCs/>
          <w:sz w:val="48"/>
        </w:rPr>
        <w:t>业</w:t>
      </w:r>
      <w:r w:rsidRPr="008079B2">
        <w:rPr>
          <w:rFonts w:eastAsia="黑体"/>
          <w:b/>
          <w:bCs/>
          <w:sz w:val="48"/>
        </w:rPr>
        <w:t xml:space="preserve"> </w:t>
      </w:r>
      <w:r w:rsidRPr="008079B2">
        <w:rPr>
          <w:rFonts w:eastAsia="黑体"/>
          <w:b/>
          <w:bCs/>
          <w:sz w:val="48"/>
        </w:rPr>
        <w:t>论</w:t>
      </w:r>
      <w:r w:rsidRPr="008079B2">
        <w:rPr>
          <w:rFonts w:eastAsia="黑体"/>
          <w:b/>
          <w:bCs/>
          <w:sz w:val="48"/>
        </w:rPr>
        <w:t xml:space="preserve"> </w:t>
      </w:r>
      <w:r w:rsidRPr="008079B2">
        <w:rPr>
          <w:rFonts w:eastAsia="黑体"/>
          <w:b/>
          <w:bCs/>
          <w:sz w:val="48"/>
        </w:rPr>
        <w:t>文</w:t>
      </w:r>
    </w:p>
    <w:p w:rsidR="00DA465B" w:rsidRPr="008079B2" w:rsidRDefault="00DA465B">
      <w:pPr>
        <w:spacing w:line="400" w:lineRule="atLeast"/>
        <w:jc w:val="center"/>
        <w:rPr>
          <w:rFonts w:eastAsia="黑体"/>
          <w:b/>
          <w:bCs/>
          <w:sz w:val="48"/>
        </w:rPr>
      </w:pPr>
      <w:r w:rsidRPr="008079B2">
        <w:rPr>
          <w:rFonts w:eastAsia="黑体"/>
          <w:b/>
          <w:bCs/>
          <w:sz w:val="48"/>
        </w:rPr>
        <w:t>开题报告</w:t>
      </w:r>
    </w:p>
    <w:p w:rsidR="00DA465B" w:rsidRPr="008079B2" w:rsidRDefault="00DA465B" w:rsidP="00D61D9E">
      <w:pPr>
        <w:spacing w:line="400" w:lineRule="atLeast"/>
        <w:rPr>
          <w:rFonts w:eastAsia="黑体"/>
          <w:b/>
          <w:bCs/>
          <w:sz w:val="48"/>
        </w:rPr>
      </w:pPr>
    </w:p>
    <w:p w:rsidR="00DA465B" w:rsidRPr="008079B2" w:rsidRDefault="00A77ABE">
      <w:pPr>
        <w:spacing w:line="400" w:lineRule="atLeast"/>
        <w:rPr>
          <w:b/>
          <w:bCs/>
          <w:sz w:val="13"/>
        </w:rPr>
      </w:pPr>
      <w:r>
        <w:rPr>
          <w:b/>
          <w:bCs/>
          <w:noProof/>
          <w:sz w:val="13"/>
        </w:rPr>
        <w:pict>
          <v:shape id="_x0000_s1035" type="#_x0000_t75" style="position:absolute;left:0;text-align:left;margin-left:171pt;margin-top:24.9pt;width:99pt;height:96.75pt;z-index:251658240">
            <v:imagedata r:id="rId10" o:title=""/>
            <w10:wrap type="topAndBottom"/>
          </v:shape>
        </w:pict>
      </w:r>
    </w:p>
    <w:p w:rsidR="00DA465B" w:rsidRPr="008079B2" w:rsidRDefault="00DA465B">
      <w:pPr>
        <w:spacing w:line="400" w:lineRule="atLeast"/>
        <w:rPr>
          <w:b/>
          <w:bCs/>
          <w:sz w:val="44"/>
        </w:rPr>
      </w:pPr>
    </w:p>
    <w:p w:rsidR="00DA465B" w:rsidRPr="008079B2" w:rsidRDefault="00DA465B">
      <w:pPr>
        <w:spacing w:line="400" w:lineRule="atLeast"/>
        <w:rPr>
          <w:b/>
          <w:bCs/>
          <w:sz w:val="44"/>
        </w:rPr>
      </w:pPr>
    </w:p>
    <w:p w:rsidR="00DA465B" w:rsidRPr="008079B2" w:rsidRDefault="00FB4FEB">
      <w:pPr>
        <w:spacing w:line="400" w:lineRule="atLeast"/>
        <w:ind w:firstLineChars="560" w:firstLine="1799"/>
        <w:rPr>
          <w:b/>
          <w:bCs/>
          <w:sz w:val="32"/>
          <w:szCs w:val="32"/>
          <w:u w:val="single"/>
        </w:rPr>
      </w:pPr>
      <w:r w:rsidRPr="008079B2">
        <w:rPr>
          <w:b/>
          <w:bCs/>
          <w:sz w:val="32"/>
          <w:szCs w:val="32"/>
        </w:rPr>
        <w:t>学生姓名</w:t>
      </w:r>
      <w:r w:rsidR="00DA465B" w:rsidRPr="008079B2">
        <w:rPr>
          <w:b/>
          <w:bCs/>
          <w:sz w:val="32"/>
          <w:szCs w:val="32"/>
        </w:rPr>
        <w:t xml:space="preserve">: </w:t>
      </w:r>
      <w:r w:rsidR="00DA465B" w:rsidRPr="008079B2">
        <w:rPr>
          <w:b/>
          <w:bCs/>
          <w:sz w:val="32"/>
          <w:szCs w:val="32"/>
          <w:u w:val="single"/>
        </w:rPr>
        <w:t xml:space="preserve"> ______</w:t>
      </w:r>
      <w:r w:rsidR="003F1B15" w:rsidRPr="008079B2">
        <w:rPr>
          <w:b/>
          <w:bCs/>
          <w:sz w:val="32"/>
          <w:szCs w:val="32"/>
          <w:u w:val="single"/>
        </w:rPr>
        <w:t xml:space="preserve">   </w:t>
      </w:r>
      <w:r w:rsidR="003F1B15" w:rsidRPr="008079B2">
        <w:rPr>
          <w:b/>
          <w:bCs/>
          <w:sz w:val="32"/>
          <w:szCs w:val="32"/>
          <w:u w:val="single"/>
        </w:rPr>
        <w:t>魏</w:t>
      </w:r>
      <w:r w:rsidR="003F1B15" w:rsidRPr="008079B2">
        <w:rPr>
          <w:b/>
          <w:bCs/>
          <w:sz w:val="32"/>
          <w:szCs w:val="32"/>
          <w:u w:val="single"/>
        </w:rPr>
        <w:t xml:space="preserve">  </w:t>
      </w:r>
      <w:r w:rsidR="003F1B15" w:rsidRPr="008079B2">
        <w:rPr>
          <w:b/>
          <w:bCs/>
          <w:sz w:val="32"/>
          <w:szCs w:val="32"/>
          <w:u w:val="single"/>
        </w:rPr>
        <w:t>昊</w:t>
      </w:r>
      <w:r w:rsidR="00DA465B" w:rsidRPr="008079B2">
        <w:rPr>
          <w:b/>
          <w:bCs/>
          <w:sz w:val="32"/>
          <w:szCs w:val="32"/>
          <w:u w:val="single"/>
        </w:rPr>
        <w:t>___________</w:t>
      </w:r>
    </w:p>
    <w:p w:rsidR="00DA465B" w:rsidRPr="008079B2" w:rsidRDefault="00DA465B" w:rsidP="00D61D9E"/>
    <w:p w:rsidR="00FB4FEB" w:rsidRPr="008079B2" w:rsidRDefault="00FB4FEB" w:rsidP="00FB4FEB">
      <w:pPr>
        <w:spacing w:line="400" w:lineRule="atLeast"/>
        <w:ind w:firstLineChars="560" w:firstLine="1344"/>
        <w:rPr>
          <w:b/>
          <w:bCs/>
          <w:sz w:val="32"/>
          <w:szCs w:val="32"/>
          <w:u w:val="single"/>
        </w:rPr>
      </w:pPr>
      <w:r w:rsidRPr="008079B2">
        <w:t xml:space="preserve">    </w:t>
      </w:r>
      <w:r w:rsidRPr="008079B2">
        <w:rPr>
          <w:b/>
          <w:bCs/>
          <w:sz w:val="32"/>
          <w:szCs w:val="32"/>
        </w:rPr>
        <w:t>学生学号</w:t>
      </w:r>
      <w:r w:rsidRPr="008079B2">
        <w:rPr>
          <w:b/>
          <w:bCs/>
          <w:sz w:val="32"/>
          <w:szCs w:val="32"/>
        </w:rPr>
        <w:t xml:space="preserve">: </w:t>
      </w:r>
      <w:r w:rsidRPr="008079B2">
        <w:rPr>
          <w:b/>
          <w:bCs/>
          <w:sz w:val="32"/>
          <w:szCs w:val="32"/>
          <w:u w:val="single"/>
        </w:rPr>
        <w:t xml:space="preserve">      </w:t>
      </w:r>
      <w:r w:rsidR="003F1B15" w:rsidRPr="008079B2">
        <w:rPr>
          <w:b/>
          <w:bCs/>
          <w:sz w:val="32"/>
          <w:szCs w:val="32"/>
          <w:u w:val="single"/>
        </w:rPr>
        <w:t xml:space="preserve"> </w:t>
      </w:r>
      <w:r w:rsidRPr="008079B2">
        <w:rPr>
          <w:b/>
          <w:bCs/>
          <w:sz w:val="32"/>
          <w:szCs w:val="32"/>
          <w:u w:val="single"/>
        </w:rPr>
        <w:t xml:space="preserve"> </w:t>
      </w:r>
      <w:r w:rsidR="003F1B15" w:rsidRPr="008079B2">
        <w:rPr>
          <w:b/>
          <w:bCs/>
          <w:sz w:val="32"/>
          <w:szCs w:val="32"/>
          <w:u w:val="single"/>
        </w:rPr>
        <w:t xml:space="preserve">3073031107       </w:t>
      </w:r>
      <w:r w:rsidRPr="008079B2">
        <w:rPr>
          <w:b/>
          <w:bCs/>
          <w:sz w:val="32"/>
          <w:szCs w:val="32"/>
          <w:u w:val="single"/>
        </w:rPr>
        <w:t xml:space="preserve">  </w:t>
      </w:r>
    </w:p>
    <w:p w:rsidR="00FB4FEB" w:rsidRPr="008079B2" w:rsidRDefault="00FB4FEB" w:rsidP="00FB4FEB">
      <w:pPr>
        <w:spacing w:line="400" w:lineRule="atLeast"/>
        <w:ind w:firstLineChars="560" w:firstLine="1799"/>
      </w:pPr>
      <w:r w:rsidRPr="008079B2">
        <w:rPr>
          <w:b/>
          <w:bCs/>
          <w:sz w:val="32"/>
          <w:szCs w:val="32"/>
        </w:rPr>
        <w:t xml:space="preserve"> </w:t>
      </w:r>
      <w:r w:rsidRPr="008079B2">
        <w:t xml:space="preserve">                      </w:t>
      </w:r>
    </w:p>
    <w:p w:rsidR="003F1B15" w:rsidRPr="008079B2" w:rsidRDefault="003F1B15" w:rsidP="003F1B15">
      <w:pPr>
        <w:ind w:firstLineChars="560" w:firstLine="1799"/>
        <w:rPr>
          <w:u w:val="single"/>
        </w:rPr>
      </w:pPr>
      <w:r w:rsidRPr="008079B2">
        <w:rPr>
          <w:b/>
          <w:bCs/>
          <w:sz w:val="32"/>
        </w:rPr>
        <w:t>指导教师</w:t>
      </w:r>
      <w:r w:rsidRPr="008079B2">
        <w:rPr>
          <w:b/>
          <w:bCs/>
          <w:sz w:val="32"/>
        </w:rPr>
        <w:t xml:space="preserve">:   </w:t>
      </w:r>
      <w:r w:rsidRPr="008079B2">
        <w:rPr>
          <w:b/>
          <w:bCs/>
          <w:sz w:val="32"/>
          <w:u w:val="single"/>
        </w:rPr>
        <w:t xml:space="preserve">    </w:t>
      </w:r>
      <w:r w:rsidRPr="008079B2">
        <w:rPr>
          <w:b/>
          <w:bCs/>
          <w:sz w:val="32"/>
          <w:u w:val="single"/>
        </w:rPr>
        <w:t>周</w:t>
      </w:r>
      <w:r w:rsidRPr="008079B2">
        <w:rPr>
          <w:b/>
          <w:bCs/>
          <w:sz w:val="32"/>
          <w:u w:val="single"/>
        </w:rPr>
        <w:t xml:space="preserve"> </w:t>
      </w:r>
      <w:r w:rsidRPr="008079B2">
        <w:rPr>
          <w:b/>
          <w:bCs/>
          <w:sz w:val="32"/>
          <w:u w:val="single"/>
        </w:rPr>
        <w:t>昆</w:t>
      </w:r>
      <w:r w:rsidRPr="008079B2">
        <w:rPr>
          <w:b/>
          <w:bCs/>
          <w:sz w:val="32"/>
          <w:u w:val="single"/>
        </w:rPr>
        <w:t xml:space="preserve">     </w:t>
      </w:r>
      <w:r w:rsidRPr="008079B2">
        <w:rPr>
          <w:b/>
          <w:bCs/>
          <w:sz w:val="32"/>
          <w:u w:val="single"/>
        </w:rPr>
        <w:t>刘世霞</w:t>
      </w:r>
      <w:r w:rsidRPr="008079B2">
        <w:rPr>
          <w:b/>
          <w:bCs/>
          <w:sz w:val="32"/>
          <w:u w:val="single"/>
        </w:rPr>
        <w:t xml:space="preserve">     </w:t>
      </w:r>
    </w:p>
    <w:p w:rsidR="003F1B15" w:rsidRPr="008079B2" w:rsidRDefault="003F1B15" w:rsidP="003F1B15">
      <w:pPr>
        <w:rPr>
          <w:u w:val="single"/>
        </w:rPr>
      </w:pPr>
    </w:p>
    <w:p w:rsidR="003F1B15" w:rsidRPr="008079B2" w:rsidRDefault="003F1B15" w:rsidP="003F1B15">
      <w:pPr>
        <w:ind w:firstLineChars="560" w:firstLine="1799"/>
        <w:rPr>
          <w:u w:val="wave"/>
        </w:rPr>
      </w:pPr>
      <w:r w:rsidRPr="008079B2">
        <w:rPr>
          <w:b/>
          <w:bCs/>
          <w:sz w:val="32"/>
        </w:rPr>
        <w:t>年级与专业</w:t>
      </w:r>
      <w:r w:rsidRPr="008079B2">
        <w:rPr>
          <w:b/>
          <w:bCs/>
          <w:sz w:val="32"/>
        </w:rPr>
        <w:t xml:space="preserve">: </w:t>
      </w:r>
      <w:r w:rsidRPr="008079B2">
        <w:rPr>
          <w:b/>
          <w:bCs/>
          <w:sz w:val="32"/>
          <w:u w:val="single"/>
        </w:rPr>
        <w:t xml:space="preserve">  07</w:t>
      </w:r>
      <w:r w:rsidRPr="008079B2">
        <w:rPr>
          <w:b/>
          <w:bCs/>
          <w:sz w:val="32"/>
          <w:u w:val="single"/>
        </w:rPr>
        <w:t>级</w:t>
      </w:r>
      <w:r w:rsidRPr="008079B2">
        <w:rPr>
          <w:b/>
          <w:bCs/>
          <w:sz w:val="32"/>
          <w:u w:val="single"/>
        </w:rPr>
        <w:t xml:space="preserve"> </w:t>
      </w:r>
      <w:r w:rsidRPr="008079B2">
        <w:rPr>
          <w:b/>
          <w:bCs/>
          <w:sz w:val="32"/>
          <w:u w:val="single"/>
        </w:rPr>
        <w:t>计算机科学与技术</w:t>
      </w:r>
      <w:r w:rsidRPr="008079B2">
        <w:rPr>
          <w:b/>
          <w:bCs/>
          <w:sz w:val="32"/>
          <w:u w:val="single"/>
        </w:rPr>
        <w:t xml:space="preserve"> </w:t>
      </w:r>
    </w:p>
    <w:p w:rsidR="003F1B15" w:rsidRPr="008079B2" w:rsidRDefault="003F1B15" w:rsidP="003F1B15">
      <w:pPr>
        <w:rPr>
          <w:u w:val="single"/>
        </w:rPr>
      </w:pPr>
    </w:p>
    <w:p w:rsidR="003F1B15" w:rsidRPr="008079B2" w:rsidRDefault="003F1B15" w:rsidP="003F1B15">
      <w:pPr>
        <w:ind w:firstLineChars="560" w:firstLine="1799"/>
        <w:rPr>
          <w:u w:val="wave"/>
        </w:rPr>
      </w:pPr>
      <w:r w:rsidRPr="008079B2">
        <w:rPr>
          <w:b/>
          <w:bCs/>
          <w:sz w:val="32"/>
        </w:rPr>
        <w:t>所在学院</w:t>
      </w:r>
      <w:r w:rsidRPr="008079B2">
        <w:rPr>
          <w:b/>
          <w:bCs/>
          <w:sz w:val="32"/>
        </w:rPr>
        <w:t xml:space="preserve">:   </w:t>
      </w:r>
      <w:r w:rsidRPr="008079B2">
        <w:rPr>
          <w:b/>
          <w:bCs/>
          <w:sz w:val="32"/>
          <w:u w:val="single"/>
        </w:rPr>
        <w:t xml:space="preserve">       </w:t>
      </w:r>
      <w:r w:rsidRPr="008079B2">
        <w:rPr>
          <w:b/>
          <w:bCs/>
          <w:sz w:val="32"/>
          <w:u w:val="single"/>
        </w:rPr>
        <w:t>计算机学院</w:t>
      </w:r>
      <w:r w:rsidRPr="008079B2">
        <w:rPr>
          <w:b/>
          <w:bCs/>
          <w:sz w:val="32"/>
          <w:u w:val="single"/>
        </w:rPr>
        <w:t xml:space="preserve">        </w:t>
      </w:r>
    </w:p>
    <w:p w:rsidR="00DA465B" w:rsidRPr="008079B2" w:rsidRDefault="00DA465B" w:rsidP="00D61D9E">
      <w:pPr>
        <w:rPr>
          <w:b/>
          <w:sz w:val="28"/>
        </w:rPr>
        <w:sectPr w:rsidR="00DA465B" w:rsidRPr="008079B2">
          <w:footerReference w:type="even" r:id="rId11"/>
          <w:footerReference w:type="default" r:id="rId12"/>
          <w:endnotePr>
            <w:numFmt w:val="decimal"/>
          </w:endnotePr>
          <w:type w:val="evenPage"/>
          <w:pgSz w:w="11906" w:h="16838" w:code="9"/>
          <w:pgMar w:top="1440" w:right="1230" w:bottom="936" w:left="1230" w:header="851" w:footer="992" w:gutter="567"/>
          <w:cols w:space="425"/>
          <w:docGrid w:type="lines" w:linePitch="312"/>
        </w:sectPr>
      </w:pPr>
    </w:p>
    <w:p w:rsidR="00DA465B" w:rsidRPr="008079B2" w:rsidRDefault="00DA465B" w:rsidP="00D61D9E">
      <w:pPr>
        <w:rPr>
          <w:b/>
          <w:sz w:val="28"/>
        </w:rPr>
      </w:pPr>
    </w:p>
    <w:p w:rsidR="001C22F6" w:rsidRPr="008079B2" w:rsidRDefault="001C22F6" w:rsidP="001C22F6">
      <w:pPr>
        <w:ind w:firstLineChars="192" w:firstLine="540"/>
        <w:rPr>
          <w:b/>
          <w:sz w:val="28"/>
          <w:u w:val="single"/>
        </w:rPr>
      </w:pPr>
      <w:r w:rsidRPr="008079B2">
        <w:rPr>
          <w:b/>
          <w:sz w:val="28"/>
        </w:rPr>
        <w:t>一、题目：</w:t>
      </w:r>
      <w:r w:rsidRPr="008079B2">
        <w:rPr>
          <w:b/>
          <w:sz w:val="28"/>
          <w:u w:val="single"/>
        </w:rPr>
        <w:t xml:space="preserve">        </w:t>
      </w:r>
      <w:bookmarkStart w:id="1" w:name="OLE_LINK5"/>
      <w:bookmarkStart w:id="2" w:name="OLE_LINK6"/>
      <w:bookmarkStart w:id="3" w:name="OLE_LINK14"/>
      <w:r w:rsidRPr="008079B2">
        <w:rPr>
          <w:b/>
          <w:sz w:val="28"/>
          <w:u w:val="single"/>
        </w:rPr>
        <w:t>社会化媒体</w:t>
      </w:r>
      <w:bookmarkEnd w:id="1"/>
      <w:bookmarkEnd w:id="2"/>
      <w:r w:rsidRPr="008079B2">
        <w:rPr>
          <w:b/>
          <w:sz w:val="28"/>
          <w:u w:val="single"/>
        </w:rPr>
        <w:t>信息可视化技术研究</w:t>
      </w:r>
      <w:r w:rsidRPr="008079B2">
        <w:rPr>
          <w:b/>
          <w:sz w:val="28"/>
          <w:u w:val="single"/>
        </w:rPr>
        <w:t xml:space="preserve"> </w:t>
      </w:r>
      <w:bookmarkEnd w:id="3"/>
      <w:r w:rsidRPr="008079B2">
        <w:rPr>
          <w:b/>
          <w:sz w:val="28"/>
          <w:u w:val="single"/>
        </w:rPr>
        <w:t xml:space="preserve">             </w:t>
      </w:r>
    </w:p>
    <w:p w:rsidR="00DA465B" w:rsidRPr="008079B2" w:rsidRDefault="00DA465B">
      <w:pPr>
        <w:spacing w:line="400" w:lineRule="atLeast"/>
        <w:ind w:firstLineChars="200" w:firstLine="562"/>
        <w:rPr>
          <w:b/>
          <w:sz w:val="28"/>
          <w:u w:val="wave"/>
        </w:rPr>
      </w:pPr>
    </w:p>
    <w:p w:rsidR="00DA465B" w:rsidRPr="008079B2" w:rsidRDefault="00DA465B">
      <w:pPr>
        <w:ind w:left="540"/>
        <w:rPr>
          <w:b/>
          <w:sz w:val="28"/>
        </w:rPr>
      </w:pPr>
      <w:r w:rsidRPr="008079B2">
        <w:rPr>
          <w:b/>
          <w:sz w:val="28"/>
        </w:rPr>
        <w:t>二、指导教师对开题报告、外文翻译和文献综述的具体要求：</w:t>
      </w:r>
    </w:p>
    <w:p w:rsidR="00B52831" w:rsidRPr="008079B2" w:rsidRDefault="00B52831" w:rsidP="001B4671">
      <w:pPr>
        <w:ind w:left="540"/>
        <w:rPr>
          <w:sz w:val="28"/>
        </w:rPr>
      </w:pPr>
    </w:p>
    <w:p w:rsidR="00372C2A" w:rsidRPr="008079B2" w:rsidRDefault="00372C2A" w:rsidP="00372C2A">
      <w:pPr>
        <w:ind w:left="540"/>
        <w:rPr>
          <w:sz w:val="28"/>
        </w:rPr>
      </w:pPr>
      <w:r w:rsidRPr="008079B2">
        <w:rPr>
          <w:sz w:val="28"/>
        </w:rPr>
        <w:t>开题报告：对该课题的背景做深入的了解，明确课题任务、对课题进行可行性分析、制定研究方案以及课题进度计划。</w:t>
      </w:r>
    </w:p>
    <w:p w:rsidR="00372C2A" w:rsidRPr="008079B2" w:rsidRDefault="00372C2A" w:rsidP="00372C2A">
      <w:pPr>
        <w:ind w:left="540"/>
        <w:rPr>
          <w:sz w:val="28"/>
        </w:rPr>
      </w:pPr>
    </w:p>
    <w:p w:rsidR="00372C2A" w:rsidRPr="008079B2" w:rsidRDefault="00372C2A" w:rsidP="00372C2A">
      <w:pPr>
        <w:ind w:left="540"/>
        <w:rPr>
          <w:sz w:val="28"/>
        </w:rPr>
      </w:pPr>
      <w:r w:rsidRPr="008079B2">
        <w:rPr>
          <w:sz w:val="28"/>
        </w:rPr>
        <w:t>文献综述：针对该课题调研相关文献，对社会化媒体、信息可视化技术做初步的了解；深入了解</w:t>
      </w:r>
      <w:r w:rsidRPr="008079B2">
        <w:rPr>
          <w:sz w:val="28"/>
        </w:rPr>
        <w:t>Twitter</w:t>
      </w:r>
      <w:r w:rsidRPr="008079B2">
        <w:rPr>
          <w:sz w:val="28"/>
        </w:rPr>
        <w:t>信息可视化研究，学习并研究标签云、时间轴、主题河等可视化基础技术。</w:t>
      </w:r>
    </w:p>
    <w:p w:rsidR="00372C2A" w:rsidRPr="008079B2" w:rsidRDefault="00372C2A" w:rsidP="00372C2A">
      <w:pPr>
        <w:ind w:left="540"/>
        <w:rPr>
          <w:sz w:val="28"/>
        </w:rPr>
      </w:pPr>
    </w:p>
    <w:p w:rsidR="00372C2A" w:rsidRPr="008079B2" w:rsidRDefault="00372C2A" w:rsidP="00372C2A">
      <w:pPr>
        <w:ind w:left="540"/>
        <w:rPr>
          <w:sz w:val="28"/>
        </w:rPr>
      </w:pPr>
      <w:r w:rsidRPr="008079B2">
        <w:rPr>
          <w:sz w:val="28"/>
        </w:rPr>
        <w:t>外文翻译：翻译文献</w:t>
      </w:r>
      <w:r w:rsidRPr="008079B2">
        <w:rPr>
          <w:sz w:val="28"/>
        </w:rPr>
        <w:t>A Visual Backchannel for Large-Scale Events</w:t>
      </w:r>
      <w:r w:rsidRPr="008079B2">
        <w:rPr>
          <w:sz w:val="28"/>
        </w:rPr>
        <w:t>。这是一篇综合性较强的文章，集中介绍了社会化媒体信息可视化概念、数据分析、多种信息可视化技术以及对可视化系统的分析。</w:t>
      </w:r>
    </w:p>
    <w:p w:rsidR="00DA465B" w:rsidRPr="008079B2" w:rsidRDefault="00FE354A" w:rsidP="00FE354A">
      <w:pPr>
        <w:rPr>
          <w:sz w:val="28"/>
        </w:rPr>
      </w:pPr>
      <w:r w:rsidRPr="008079B2">
        <w:rPr>
          <w:sz w:val="28"/>
        </w:rPr>
        <w:tab/>
      </w:r>
    </w:p>
    <w:p w:rsidR="00DA465B" w:rsidRPr="008079B2" w:rsidRDefault="00DA465B">
      <w:pPr>
        <w:ind w:left="540"/>
        <w:rPr>
          <w:sz w:val="28"/>
        </w:rPr>
      </w:pPr>
    </w:p>
    <w:p w:rsidR="00DA465B" w:rsidRPr="008079B2" w:rsidRDefault="00DA465B" w:rsidP="00D61D9E">
      <w:pPr>
        <w:ind w:left="540"/>
        <w:rPr>
          <w:sz w:val="28"/>
        </w:rPr>
      </w:pPr>
    </w:p>
    <w:p w:rsidR="00DA465B" w:rsidRPr="008079B2" w:rsidRDefault="00DA465B" w:rsidP="00D61D9E">
      <w:pPr>
        <w:ind w:left="540"/>
        <w:rPr>
          <w:sz w:val="28"/>
        </w:rPr>
      </w:pPr>
    </w:p>
    <w:p w:rsidR="00DA465B" w:rsidRPr="008079B2" w:rsidRDefault="00DA465B" w:rsidP="00FE354A">
      <w:pPr>
        <w:rPr>
          <w:sz w:val="28"/>
        </w:rPr>
      </w:pPr>
    </w:p>
    <w:p w:rsidR="00DA465B" w:rsidRPr="008079B2" w:rsidRDefault="00DA465B">
      <w:pPr>
        <w:ind w:firstLineChars="2214" w:firstLine="5334"/>
        <w:rPr>
          <w:b/>
          <w:u w:val="wave"/>
        </w:rPr>
      </w:pPr>
      <w:r w:rsidRPr="008079B2">
        <w:rPr>
          <w:b/>
        </w:rPr>
        <w:t>指导教师（签名）</w:t>
      </w:r>
      <w:r w:rsidRPr="008079B2">
        <w:rPr>
          <w:b/>
          <w:u w:val="single"/>
        </w:rPr>
        <w:t xml:space="preserve">          </w:t>
      </w:r>
    </w:p>
    <w:p w:rsidR="00DA465B" w:rsidRPr="008079B2" w:rsidRDefault="00D61D9E" w:rsidP="00D61D9E">
      <w:pPr>
        <w:rPr>
          <w:rFonts w:eastAsia="华文仿宋"/>
          <w:b/>
        </w:rPr>
      </w:pPr>
      <w:r w:rsidRPr="008079B2">
        <w:rPr>
          <w:rFonts w:eastAsia="华文仿宋"/>
          <w:b/>
        </w:rPr>
        <w:t xml:space="preserve">                                                         </w:t>
      </w:r>
      <w:r w:rsidR="00DA465B" w:rsidRPr="008079B2">
        <w:rPr>
          <w:rFonts w:eastAsia="华文仿宋"/>
          <w:b/>
        </w:rPr>
        <w:t>年</w:t>
      </w:r>
      <w:r w:rsidR="00DA465B" w:rsidRPr="008079B2">
        <w:rPr>
          <w:rFonts w:eastAsia="华文仿宋"/>
          <w:b/>
        </w:rPr>
        <w:t xml:space="preserve">    </w:t>
      </w:r>
      <w:r w:rsidR="00DA465B" w:rsidRPr="008079B2">
        <w:rPr>
          <w:rFonts w:eastAsia="华文仿宋"/>
          <w:b/>
        </w:rPr>
        <w:t>月</w:t>
      </w:r>
      <w:r w:rsidR="00DA465B" w:rsidRPr="008079B2">
        <w:rPr>
          <w:rFonts w:eastAsia="华文仿宋"/>
          <w:b/>
        </w:rPr>
        <w:t xml:space="preserve">   </w:t>
      </w:r>
      <w:r w:rsidR="00DA465B" w:rsidRPr="008079B2">
        <w:rPr>
          <w:rFonts w:eastAsia="华文仿宋"/>
          <w:b/>
        </w:rPr>
        <w:t>日</w:t>
      </w:r>
    </w:p>
    <w:p w:rsidR="00D61D9E" w:rsidRPr="008079B2" w:rsidRDefault="00D61D9E" w:rsidP="00D61D9E">
      <w:pPr>
        <w:rPr>
          <w:b/>
          <w:sz w:val="28"/>
        </w:rPr>
      </w:pPr>
      <w:bookmarkStart w:id="4" w:name="_Toc160437315"/>
      <w:bookmarkStart w:id="5" w:name="_Toc160436235"/>
      <w:bookmarkStart w:id="6" w:name="_Toc160436782"/>
      <w:bookmarkStart w:id="7" w:name="_Toc160436826"/>
    </w:p>
    <w:p w:rsidR="00DA465B" w:rsidRPr="008079B2" w:rsidRDefault="00A77E87" w:rsidP="00D61D9E">
      <w:pPr>
        <w:ind w:firstLineChars="192" w:firstLine="615"/>
        <w:jc w:val="center"/>
        <w:rPr>
          <w:b/>
          <w:sz w:val="32"/>
          <w:szCs w:val="32"/>
        </w:rPr>
      </w:pPr>
      <w:r w:rsidRPr="008079B2">
        <w:rPr>
          <w:rFonts w:eastAsia="华文仿宋"/>
          <w:b/>
          <w:bCs/>
          <w:sz w:val="32"/>
          <w:szCs w:val="32"/>
        </w:rPr>
        <w:lastRenderedPageBreak/>
        <w:t>毕业论文</w:t>
      </w:r>
      <w:r w:rsidR="00DA465B" w:rsidRPr="008079B2">
        <w:rPr>
          <w:rFonts w:eastAsia="华文仿宋"/>
          <w:b/>
          <w:bCs/>
          <w:sz w:val="32"/>
          <w:szCs w:val="32"/>
        </w:rPr>
        <w:t>开题报告、外文翻译和文献综述考核</w:t>
      </w:r>
    </w:p>
    <w:p w:rsidR="00DA465B" w:rsidRPr="008079B2" w:rsidRDefault="003B3938">
      <w:pPr>
        <w:ind w:firstLineChars="192" w:firstLine="540"/>
        <w:rPr>
          <w:b/>
          <w:sz w:val="28"/>
        </w:rPr>
      </w:pPr>
      <w:r w:rsidRPr="008079B2">
        <w:rPr>
          <w:b/>
          <w:sz w:val="28"/>
        </w:rPr>
        <w:t>导师对开题报告、外文翻译和文献综述评语及成绩评定：</w:t>
      </w:r>
    </w:p>
    <w:p w:rsidR="003B3938" w:rsidRPr="008079B2" w:rsidRDefault="00831A71" w:rsidP="007F30A7">
      <w:pPr>
        <w:ind w:firstLineChars="192" w:firstLine="538"/>
        <w:rPr>
          <w:sz w:val="28"/>
        </w:rPr>
      </w:pPr>
      <w:r w:rsidRPr="008079B2">
        <w:rPr>
          <w:sz w:val="28"/>
        </w:rPr>
        <w:t>该生论文研究的是社会化媒体信息可视化技术。</w:t>
      </w:r>
      <w:r w:rsidR="007F30A7" w:rsidRPr="008079B2">
        <w:rPr>
          <w:sz w:val="28"/>
        </w:rPr>
        <w:t>开题报告整体组织逻辑感强，结构清晰，内容详实。通过文献综述和外文翻译较好地总结了前人的工作，并对课题有了深入的了解。</w:t>
      </w:r>
      <w:r w:rsidRPr="008079B2">
        <w:rPr>
          <w:sz w:val="28"/>
        </w:rPr>
        <w:t>从开题报告、文献综述和外文翻译的完成情况来看，该生深入了解了课题内容，并对可视化研究方法有了初步的探索。</w:t>
      </w:r>
    </w:p>
    <w:p w:rsidR="003B3938" w:rsidRPr="008079B2" w:rsidRDefault="003B3938">
      <w:pPr>
        <w:ind w:firstLineChars="192" w:firstLine="540"/>
        <w:rPr>
          <w:b/>
          <w:sz w:val="28"/>
        </w:rPr>
      </w:pPr>
    </w:p>
    <w:tbl>
      <w:tblPr>
        <w:tblW w:w="0" w:type="auto"/>
        <w:tblInd w:w="2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440"/>
        <w:gridCol w:w="1260"/>
        <w:gridCol w:w="1663"/>
      </w:tblGrid>
      <w:tr w:rsidR="003B3938" w:rsidRPr="008079B2" w:rsidTr="0030465D">
        <w:trPr>
          <w:trHeight w:val="465"/>
        </w:trPr>
        <w:tc>
          <w:tcPr>
            <w:tcW w:w="1620" w:type="dxa"/>
          </w:tcPr>
          <w:p w:rsidR="003B3938" w:rsidRPr="008079B2" w:rsidRDefault="003B3938" w:rsidP="0030465D">
            <w:pPr>
              <w:rPr>
                <w:b/>
                <w:sz w:val="28"/>
                <w:szCs w:val="28"/>
              </w:rPr>
            </w:pPr>
            <w:r w:rsidRPr="008079B2">
              <w:rPr>
                <w:b/>
                <w:sz w:val="28"/>
                <w:szCs w:val="28"/>
              </w:rPr>
              <w:t>成绩比例</w:t>
            </w:r>
          </w:p>
        </w:tc>
        <w:tc>
          <w:tcPr>
            <w:tcW w:w="1440" w:type="dxa"/>
          </w:tcPr>
          <w:p w:rsidR="003B3938" w:rsidRPr="008079B2" w:rsidRDefault="003B3938" w:rsidP="0030465D">
            <w:pPr>
              <w:rPr>
                <w:b/>
                <w:szCs w:val="21"/>
              </w:rPr>
            </w:pPr>
            <w:r w:rsidRPr="008079B2">
              <w:rPr>
                <w:b/>
                <w:szCs w:val="21"/>
              </w:rPr>
              <w:t>开题报告</w:t>
            </w:r>
          </w:p>
          <w:p w:rsidR="003B3938" w:rsidRPr="008079B2" w:rsidRDefault="003B3938" w:rsidP="0030465D">
            <w:pPr>
              <w:rPr>
                <w:b/>
                <w:szCs w:val="21"/>
              </w:rPr>
            </w:pPr>
            <w:r w:rsidRPr="008079B2">
              <w:rPr>
                <w:b/>
                <w:szCs w:val="21"/>
              </w:rPr>
              <w:t>占（</w:t>
            </w:r>
            <w:r w:rsidRPr="008079B2">
              <w:rPr>
                <w:b/>
                <w:szCs w:val="21"/>
              </w:rPr>
              <w:t>20%</w:t>
            </w:r>
            <w:r w:rsidRPr="008079B2">
              <w:rPr>
                <w:b/>
                <w:szCs w:val="21"/>
              </w:rPr>
              <w:t>）</w:t>
            </w:r>
          </w:p>
        </w:tc>
        <w:tc>
          <w:tcPr>
            <w:tcW w:w="1260" w:type="dxa"/>
          </w:tcPr>
          <w:p w:rsidR="003B3938" w:rsidRPr="008079B2" w:rsidRDefault="003B3938" w:rsidP="0030465D">
            <w:pPr>
              <w:rPr>
                <w:b/>
                <w:szCs w:val="21"/>
              </w:rPr>
            </w:pPr>
            <w:r w:rsidRPr="008079B2">
              <w:rPr>
                <w:b/>
                <w:szCs w:val="21"/>
              </w:rPr>
              <w:t>外文翻译</w:t>
            </w:r>
          </w:p>
          <w:p w:rsidR="003B3938" w:rsidRPr="008079B2" w:rsidRDefault="003B3938" w:rsidP="0030465D">
            <w:pPr>
              <w:rPr>
                <w:b/>
                <w:szCs w:val="21"/>
              </w:rPr>
            </w:pPr>
            <w:r w:rsidRPr="008079B2">
              <w:rPr>
                <w:b/>
                <w:szCs w:val="21"/>
              </w:rPr>
              <w:t>占（</w:t>
            </w:r>
            <w:r w:rsidRPr="008079B2">
              <w:rPr>
                <w:b/>
                <w:szCs w:val="21"/>
              </w:rPr>
              <w:t>10%</w:t>
            </w:r>
            <w:r w:rsidRPr="008079B2">
              <w:rPr>
                <w:b/>
                <w:szCs w:val="21"/>
              </w:rPr>
              <w:t>）</w:t>
            </w:r>
          </w:p>
        </w:tc>
        <w:tc>
          <w:tcPr>
            <w:tcW w:w="1663" w:type="dxa"/>
          </w:tcPr>
          <w:p w:rsidR="003B3938" w:rsidRPr="008079B2" w:rsidRDefault="003B3938" w:rsidP="0030465D">
            <w:pPr>
              <w:rPr>
                <w:b/>
                <w:szCs w:val="21"/>
              </w:rPr>
            </w:pPr>
            <w:r w:rsidRPr="008079B2">
              <w:rPr>
                <w:b/>
                <w:szCs w:val="21"/>
              </w:rPr>
              <w:t>文献综述</w:t>
            </w:r>
          </w:p>
          <w:p w:rsidR="003B3938" w:rsidRPr="008079B2" w:rsidRDefault="003B3938" w:rsidP="0030465D">
            <w:pPr>
              <w:rPr>
                <w:b/>
                <w:szCs w:val="21"/>
              </w:rPr>
            </w:pPr>
            <w:r w:rsidRPr="008079B2">
              <w:rPr>
                <w:b/>
                <w:szCs w:val="21"/>
              </w:rPr>
              <w:t>占（</w:t>
            </w:r>
            <w:r w:rsidRPr="008079B2">
              <w:rPr>
                <w:b/>
                <w:szCs w:val="21"/>
              </w:rPr>
              <w:t>10%</w:t>
            </w:r>
            <w:r w:rsidRPr="008079B2">
              <w:rPr>
                <w:b/>
                <w:szCs w:val="21"/>
              </w:rPr>
              <w:t>）</w:t>
            </w:r>
          </w:p>
        </w:tc>
      </w:tr>
      <w:tr w:rsidR="00372C2A" w:rsidRPr="008079B2" w:rsidTr="0030465D">
        <w:trPr>
          <w:trHeight w:val="615"/>
        </w:trPr>
        <w:tc>
          <w:tcPr>
            <w:tcW w:w="1620" w:type="dxa"/>
          </w:tcPr>
          <w:p w:rsidR="00372C2A" w:rsidRPr="008079B2" w:rsidRDefault="00372C2A" w:rsidP="0030465D">
            <w:pPr>
              <w:ind w:firstLineChars="49" w:firstLine="138"/>
              <w:rPr>
                <w:b/>
                <w:sz w:val="28"/>
                <w:szCs w:val="28"/>
              </w:rPr>
            </w:pPr>
            <w:r w:rsidRPr="008079B2">
              <w:rPr>
                <w:b/>
                <w:sz w:val="28"/>
                <w:szCs w:val="28"/>
              </w:rPr>
              <w:t>分</w:t>
            </w:r>
            <w:r w:rsidRPr="008079B2">
              <w:rPr>
                <w:b/>
                <w:sz w:val="28"/>
                <w:szCs w:val="28"/>
              </w:rPr>
              <w:t xml:space="preserve"> </w:t>
            </w:r>
            <w:r w:rsidRPr="008079B2">
              <w:rPr>
                <w:b/>
                <w:sz w:val="28"/>
                <w:szCs w:val="28"/>
              </w:rPr>
              <w:t>值</w:t>
            </w:r>
          </w:p>
        </w:tc>
        <w:tc>
          <w:tcPr>
            <w:tcW w:w="1440" w:type="dxa"/>
          </w:tcPr>
          <w:p w:rsidR="00372C2A" w:rsidRPr="008079B2" w:rsidRDefault="00372C2A" w:rsidP="00961CB1">
            <w:pPr>
              <w:rPr>
                <w:sz w:val="36"/>
              </w:rPr>
            </w:pPr>
            <w:r w:rsidRPr="008079B2">
              <w:rPr>
                <w:sz w:val="36"/>
              </w:rPr>
              <w:t>95</w:t>
            </w:r>
          </w:p>
        </w:tc>
        <w:tc>
          <w:tcPr>
            <w:tcW w:w="1260" w:type="dxa"/>
          </w:tcPr>
          <w:p w:rsidR="00372C2A" w:rsidRPr="008079B2" w:rsidRDefault="00372C2A" w:rsidP="00961CB1">
            <w:pPr>
              <w:rPr>
                <w:sz w:val="36"/>
              </w:rPr>
            </w:pPr>
            <w:r w:rsidRPr="008079B2">
              <w:rPr>
                <w:sz w:val="36"/>
              </w:rPr>
              <w:t>98</w:t>
            </w:r>
          </w:p>
        </w:tc>
        <w:tc>
          <w:tcPr>
            <w:tcW w:w="1663" w:type="dxa"/>
          </w:tcPr>
          <w:p w:rsidR="00372C2A" w:rsidRPr="008079B2" w:rsidRDefault="00372C2A" w:rsidP="00961CB1">
            <w:pPr>
              <w:rPr>
                <w:sz w:val="36"/>
              </w:rPr>
            </w:pPr>
            <w:r w:rsidRPr="008079B2">
              <w:rPr>
                <w:sz w:val="36"/>
              </w:rPr>
              <w:t>98</w:t>
            </w:r>
          </w:p>
        </w:tc>
      </w:tr>
    </w:tbl>
    <w:p w:rsidR="003B3938" w:rsidRPr="008079B2" w:rsidRDefault="003B3938">
      <w:pPr>
        <w:ind w:firstLineChars="192" w:firstLine="540"/>
        <w:rPr>
          <w:b/>
          <w:sz w:val="28"/>
        </w:rPr>
      </w:pPr>
    </w:p>
    <w:p w:rsidR="003B3938" w:rsidRPr="008079B2" w:rsidRDefault="003B3938" w:rsidP="003B3938">
      <w:pPr>
        <w:ind w:firstLineChars="1217" w:firstLine="3421"/>
        <w:rPr>
          <w:b/>
          <w:u w:val="wave"/>
        </w:rPr>
      </w:pPr>
      <w:r w:rsidRPr="008079B2">
        <w:rPr>
          <w:b/>
          <w:sz w:val="28"/>
          <w:szCs w:val="28"/>
        </w:rPr>
        <w:t xml:space="preserve">                      </w:t>
      </w:r>
      <w:r w:rsidRPr="008079B2">
        <w:rPr>
          <w:b/>
        </w:rPr>
        <w:t>导师签名</w:t>
      </w:r>
      <w:r w:rsidRPr="008079B2">
        <w:rPr>
          <w:b/>
          <w:u w:val="single"/>
        </w:rPr>
        <w:t xml:space="preserve">           </w:t>
      </w:r>
    </w:p>
    <w:p w:rsidR="003B3938" w:rsidRPr="008079B2" w:rsidRDefault="003B3938" w:rsidP="003B3938">
      <w:pPr>
        <w:wordWrap w:val="0"/>
        <w:ind w:firstLineChars="192" w:firstLine="463"/>
        <w:jc w:val="right"/>
        <w:rPr>
          <w:b/>
          <w:sz w:val="28"/>
        </w:rPr>
      </w:pPr>
      <w:r w:rsidRPr="008079B2">
        <w:rPr>
          <w:b/>
        </w:rPr>
        <w:t xml:space="preserve"> </w:t>
      </w:r>
      <w:r w:rsidRPr="008079B2">
        <w:rPr>
          <w:b/>
        </w:rPr>
        <w:t>年</w:t>
      </w:r>
      <w:r w:rsidRPr="008079B2">
        <w:rPr>
          <w:b/>
        </w:rPr>
        <w:t xml:space="preserve">    </w:t>
      </w:r>
      <w:r w:rsidRPr="008079B2">
        <w:rPr>
          <w:b/>
        </w:rPr>
        <w:t>月</w:t>
      </w:r>
      <w:r w:rsidRPr="008079B2">
        <w:rPr>
          <w:b/>
        </w:rPr>
        <w:t xml:space="preserve">    </w:t>
      </w:r>
      <w:r w:rsidRPr="008079B2">
        <w:rPr>
          <w:b/>
        </w:rPr>
        <w:t>日</w:t>
      </w:r>
      <w:r w:rsidRPr="008079B2">
        <w:rPr>
          <w:b/>
        </w:rPr>
        <w:t xml:space="preserve">  </w:t>
      </w:r>
    </w:p>
    <w:p w:rsidR="00DA465B" w:rsidRPr="008079B2" w:rsidRDefault="00DA465B">
      <w:pPr>
        <w:ind w:firstLineChars="192" w:firstLine="540"/>
        <w:rPr>
          <w:b/>
          <w:sz w:val="28"/>
        </w:rPr>
      </w:pPr>
      <w:r w:rsidRPr="008079B2">
        <w:rPr>
          <w:b/>
          <w:sz w:val="28"/>
        </w:rPr>
        <w:t>答辩小组对开题报告、外文翻译和文献综述评语及成绩评定：</w:t>
      </w:r>
    </w:p>
    <w:p w:rsidR="00DA465B" w:rsidRPr="008079B2" w:rsidRDefault="00DA465B">
      <w:pPr>
        <w:rPr>
          <w:sz w:val="32"/>
        </w:rPr>
      </w:pPr>
    </w:p>
    <w:p w:rsidR="003B3938" w:rsidRPr="008079B2" w:rsidRDefault="003B3938">
      <w:pPr>
        <w:rPr>
          <w:sz w:val="32"/>
        </w:rPr>
      </w:pPr>
    </w:p>
    <w:p w:rsidR="003B3938" w:rsidRPr="008079B2" w:rsidRDefault="003B3938">
      <w:pPr>
        <w:rPr>
          <w:sz w:val="32"/>
        </w:rPr>
      </w:pPr>
    </w:p>
    <w:p w:rsidR="003B3938" w:rsidRPr="008079B2" w:rsidRDefault="003B3938">
      <w:pPr>
        <w:rPr>
          <w:sz w:val="32"/>
        </w:rPr>
      </w:pPr>
    </w:p>
    <w:p w:rsidR="003B3938" w:rsidRPr="008079B2" w:rsidRDefault="003B3938">
      <w:pPr>
        <w:rPr>
          <w:sz w:val="32"/>
        </w:rPr>
      </w:pPr>
    </w:p>
    <w:p w:rsidR="003B3938" w:rsidRPr="008079B2" w:rsidRDefault="003B3938">
      <w:pPr>
        <w:rPr>
          <w:b/>
        </w:rPr>
      </w:pPr>
    </w:p>
    <w:tbl>
      <w:tblPr>
        <w:tblW w:w="0" w:type="auto"/>
        <w:tblInd w:w="2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440"/>
        <w:gridCol w:w="1260"/>
        <w:gridCol w:w="1663"/>
      </w:tblGrid>
      <w:tr w:rsidR="00DA465B" w:rsidRPr="008079B2">
        <w:trPr>
          <w:trHeight w:val="465"/>
        </w:trPr>
        <w:tc>
          <w:tcPr>
            <w:tcW w:w="1620" w:type="dxa"/>
          </w:tcPr>
          <w:p w:rsidR="00DA465B" w:rsidRPr="008079B2" w:rsidRDefault="00DA465B">
            <w:pPr>
              <w:rPr>
                <w:b/>
                <w:sz w:val="28"/>
                <w:szCs w:val="28"/>
              </w:rPr>
            </w:pPr>
            <w:r w:rsidRPr="008079B2">
              <w:rPr>
                <w:b/>
                <w:sz w:val="28"/>
                <w:szCs w:val="28"/>
              </w:rPr>
              <w:t>成绩比例</w:t>
            </w:r>
          </w:p>
        </w:tc>
        <w:tc>
          <w:tcPr>
            <w:tcW w:w="1440" w:type="dxa"/>
          </w:tcPr>
          <w:p w:rsidR="00DA465B" w:rsidRPr="008079B2" w:rsidRDefault="00DA465B">
            <w:pPr>
              <w:rPr>
                <w:b/>
                <w:szCs w:val="21"/>
              </w:rPr>
            </w:pPr>
            <w:r w:rsidRPr="008079B2">
              <w:rPr>
                <w:b/>
                <w:szCs w:val="21"/>
              </w:rPr>
              <w:t>开题报告</w:t>
            </w:r>
          </w:p>
          <w:p w:rsidR="00DA465B" w:rsidRPr="008079B2" w:rsidRDefault="00DA465B">
            <w:pPr>
              <w:rPr>
                <w:b/>
                <w:szCs w:val="21"/>
              </w:rPr>
            </w:pPr>
            <w:r w:rsidRPr="008079B2">
              <w:rPr>
                <w:b/>
                <w:szCs w:val="21"/>
              </w:rPr>
              <w:t>占（</w:t>
            </w:r>
            <w:r w:rsidRPr="008079B2">
              <w:rPr>
                <w:b/>
                <w:szCs w:val="21"/>
              </w:rPr>
              <w:t>20%</w:t>
            </w:r>
            <w:r w:rsidRPr="008079B2">
              <w:rPr>
                <w:b/>
                <w:szCs w:val="21"/>
              </w:rPr>
              <w:t>）</w:t>
            </w:r>
          </w:p>
        </w:tc>
        <w:tc>
          <w:tcPr>
            <w:tcW w:w="1260" w:type="dxa"/>
          </w:tcPr>
          <w:p w:rsidR="00DA465B" w:rsidRPr="008079B2" w:rsidRDefault="00DA465B">
            <w:pPr>
              <w:rPr>
                <w:b/>
                <w:szCs w:val="21"/>
              </w:rPr>
            </w:pPr>
            <w:r w:rsidRPr="008079B2">
              <w:rPr>
                <w:b/>
                <w:szCs w:val="21"/>
              </w:rPr>
              <w:t>外文翻译</w:t>
            </w:r>
          </w:p>
          <w:p w:rsidR="00DA465B" w:rsidRPr="008079B2" w:rsidRDefault="00DA465B">
            <w:pPr>
              <w:rPr>
                <w:b/>
                <w:szCs w:val="21"/>
              </w:rPr>
            </w:pPr>
            <w:r w:rsidRPr="008079B2">
              <w:rPr>
                <w:b/>
                <w:szCs w:val="21"/>
              </w:rPr>
              <w:t>占（</w:t>
            </w:r>
            <w:r w:rsidRPr="008079B2">
              <w:rPr>
                <w:b/>
                <w:szCs w:val="21"/>
              </w:rPr>
              <w:t>10%</w:t>
            </w:r>
            <w:r w:rsidRPr="008079B2">
              <w:rPr>
                <w:b/>
                <w:szCs w:val="21"/>
              </w:rPr>
              <w:t>）</w:t>
            </w:r>
          </w:p>
        </w:tc>
        <w:tc>
          <w:tcPr>
            <w:tcW w:w="1663" w:type="dxa"/>
          </w:tcPr>
          <w:p w:rsidR="00DA465B" w:rsidRPr="008079B2" w:rsidRDefault="00DA465B">
            <w:pPr>
              <w:rPr>
                <w:b/>
                <w:szCs w:val="21"/>
              </w:rPr>
            </w:pPr>
            <w:r w:rsidRPr="008079B2">
              <w:rPr>
                <w:b/>
                <w:szCs w:val="21"/>
              </w:rPr>
              <w:t>文献综述</w:t>
            </w:r>
          </w:p>
          <w:p w:rsidR="00DA465B" w:rsidRPr="008079B2" w:rsidRDefault="00DA465B">
            <w:pPr>
              <w:rPr>
                <w:b/>
                <w:szCs w:val="21"/>
              </w:rPr>
            </w:pPr>
            <w:r w:rsidRPr="008079B2">
              <w:rPr>
                <w:b/>
                <w:szCs w:val="21"/>
              </w:rPr>
              <w:t>占（</w:t>
            </w:r>
            <w:r w:rsidRPr="008079B2">
              <w:rPr>
                <w:b/>
                <w:szCs w:val="21"/>
              </w:rPr>
              <w:t>10%</w:t>
            </w:r>
            <w:r w:rsidRPr="008079B2">
              <w:rPr>
                <w:b/>
                <w:szCs w:val="21"/>
              </w:rPr>
              <w:t>）</w:t>
            </w:r>
          </w:p>
        </w:tc>
      </w:tr>
      <w:tr w:rsidR="00DA465B" w:rsidRPr="008079B2">
        <w:trPr>
          <w:trHeight w:val="615"/>
        </w:trPr>
        <w:tc>
          <w:tcPr>
            <w:tcW w:w="1620" w:type="dxa"/>
          </w:tcPr>
          <w:p w:rsidR="00DA465B" w:rsidRPr="008079B2" w:rsidRDefault="00DA465B">
            <w:pPr>
              <w:ind w:firstLineChars="49" w:firstLine="138"/>
              <w:rPr>
                <w:b/>
                <w:sz w:val="28"/>
                <w:szCs w:val="28"/>
              </w:rPr>
            </w:pPr>
            <w:r w:rsidRPr="008079B2">
              <w:rPr>
                <w:b/>
                <w:sz w:val="28"/>
                <w:szCs w:val="28"/>
              </w:rPr>
              <w:t>分</w:t>
            </w:r>
            <w:r w:rsidRPr="008079B2">
              <w:rPr>
                <w:b/>
                <w:sz w:val="28"/>
                <w:szCs w:val="28"/>
              </w:rPr>
              <w:t xml:space="preserve"> </w:t>
            </w:r>
            <w:r w:rsidRPr="008079B2">
              <w:rPr>
                <w:b/>
                <w:sz w:val="28"/>
                <w:szCs w:val="28"/>
              </w:rPr>
              <w:t>值</w:t>
            </w:r>
          </w:p>
        </w:tc>
        <w:tc>
          <w:tcPr>
            <w:tcW w:w="1440" w:type="dxa"/>
          </w:tcPr>
          <w:p w:rsidR="00DA465B" w:rsidRPr="008079B2" w:rsidRDefault="00DA465B">
            <w:pPr>
              <w:rPr>
                <w:sz w:val="36"/>
              </w:rPr>
            </w:pPr>
          </w:p>
        </w:tc>
        <w:tc>
          <w:tcPr>
            <w:tcW w:w="1260" w:type="dxa"/>
          </w:tcPr>
          <w:p w:rsidR="00DA465B" w:rsidRPr="008079B2" w:rsidRDefault="00DA465B">
            <w:pPr>
              <w:rPr>
                <w:sz w:val="36"/>
              </w:rPr>
            </w:pPr>
          </w:p>
        </w:tc>
        <w:tc>
          <w:tcPr>
            <w:tcW w:w="1663" w:type="dxa"/>
          </w:tcPr>
          <w:p w:rsidR="00DA465B" w:rsidRPr="008079B2" w:rsidRDefault="00DA465B">
            <w:pPr>
              <w:rPr>
                <w:sz w:val="36"/>
              </w:rPr>
            </w:pPr>
          </w:p>
        </w:tc>
      </w:tr>
    </w:tbl>
    <w:p w:rsidR="00DA465B" w:rsidRPr="008079B2" w:rsidRDefault="00DA465B">
      <w:pPr>
        <w:rPr>
          <w:sz w:val="30"/>
        </w:rPr>
      </w:pPr>
    </w:p>
    <w:p w:rsidR="00DA465B" w:rsidRPr="008079B2" w:rsidRDefault="003B3938" w:rsidP="003B3938">
      <w:pPr>
        <w:ind w:firstLineChars="1217" w:firstLine="2932"/>
        <w:rPr>
          <w:b/>
          <w:u w:val="wave"/>
        </w:rPr>
      </w:pPr>
      <w:r w:rsidRPr="008079B2">
        <w:rPr>
          <w:b/>
        </w:rPr>
        <w:t xml:space="preserve">       </w:t>
      </w:r>
      <w:r w:rsidR="00DA465B" w:rsidRPr="008079B2">
        <w:rPr>
          <w:b/>
        </w:rPr>
        <w:t>开题报告答辩小组负责人（签名）</w:t>
      </w:r>
      <w:r w:rsidR="00DA465B" w:rsidRPr="008079B2">
        <w:rPr>
          <w:b/>
        </w:rPr>
        <w:t xml:space="preserve"> </w:t>
      </w:r>
      <w:r w:rsidR="00DA465B" w:rsidRPr="008079B2">
        <w:rPr>
          <w:b/>
          <w:u w:val="single"/>
        </w:rPr>
        <w:t xml:space="preserve">          </w:t>
      </w:r>
    </w:p>
    <w:p w:rsidR="00DA465B" w:rsidRPr="008079B2" w:rsidRDefault="00DA465B" w:rsidP="00D61D9E">
      <w:pPr>
        <w:ind w:firstLineChars="2763" w:firstLine="6657"/>
        <w:rPr>
          <w:b/>
          <w:u w:val="wave"/>
        </w:rPr>
      </w:pPr>
      <w:r w:rsidRPr="008079B2">
        <w:rPr>
          <w:b/>
        </w:rPr>
        <w:t xml:space="preserve"> </w:t>
      </w:r>
      <w:r w:rsidRPr="008079B2">
        <w:rPr>
          <w:b/>
        </w:rPr>
        <w:t>年</w:t>
      </w:r>
      <w:r w:rsidRPr="008079B2">
        <w:rPr>
          <w:b/>
        </w:rPr>
        <w:t xml:space="preserve">    </w:t>
      </w:r>
      <w:r w:rsidRPr="008079B2">
        <w:rPr>
          <w:b/>
        </w:rPr>
        <w:t>月</w:t>
      </w:r>
      <w:r w:rsidRPr="008079B2">
        <w:rPr>
          <w:b/>
        </w:rPr>
        <w:t xml:space="preserve">    </w:t>
      </w:r>
      <w:r w:rsidRPr="008079B2">
        <w:rPr>
          <w:b/>
        </w:rPr>
        <w:t>日</w:t>
      </w:r>
    </w:p>
    <w:p w:rsidR="00DA465B" w:rsidRPr="008079B2" w:rsidRDefault="00DA465B">
      <w:pPr>
        <w:jc w:val="center"/>
        <w:rPr>
          <w:sz w:val="36"/>
          <w:szCs w:val="36"/>
        </w:rPr>
        <w:sectPr w:rsidR="00DA465B" w:rsidRPr="008079B2">
          <w:footerReference w:type="default" r:id="rId13"/>
          <w:endnotePr>
            <w:numFmt w:val="decimal"/>
          </w:endnotePr>
          <w:type w:val="oddPage"/>
          <w:pgSz w:w="11906" w:h="16838" w:code="9"/>
          <w:pgMar w:top="1440" w:right="1230" w:bottom="936" w:left="1230" w:header="851" w:footer="992" w:gutter="567"/>
          <w:cols w:space="425"/>
          <w:docGrid w:type="lines" w:linePitch="312"/>
        </w:sectPr>
      </w:pPr>
    </w:p>
    <w:p w:rsidR="00DA465B" w:rsidRPr="008079B2" w:rsidRDefault="00DA465B">
      <w:pPr>
        <w:jc w:val="center"/>
        <w:rPr>
          <w:rFonts w:eastAsia="黑体"/>
          <w:sz w:val="32"/>
          <w:szCs w:val="32"/>
        </w:rPr>
      </w:pPr>
      <w:r w:rsidRPr="008079B2">
        <w:rPr>
          <w:rFonts w:eastAsia="黑体"/>
          <w:sz w:val="32"/>
          <w:szCs w:val="32"/>
        </w:rPr>
        <w:lastRenderedPageBreak/>
        <w:t>目</w:t>
      </w:r>
      <w:r w:rsidRPr="008079B2">
        <w:rPr>
          <w:rFonts w:eastAsia="黑体"/>
          <w:sz w:val="32"/>
          <w:szCs w:val="32"/>
        </w:rPr>
        <w:t xml:space="preserve"> </w:t>
      </w:r>
      <w:r w:rsidRPr="008079B2">
        <w:rPr>
          <w:rFonts w:eastAsia="黑体"/>
          <w:sz w:val="32"/>
          <w:szCs w:val="32"/>
        </w:rPr>
        <w:t>录</w:t>
      </w:r>
      <w:bookmarkEnd w:id="4"/>
    </w:p>
    <w:p w:rsidR="00DA465B" w:rsidRPr="008079B2" w:rsidRDefault="00DA465B">
      <w:pPr>
        <w:pStyle w:val="TOC1"/>
        <w:tabs>
          <w:tab w:val="right" w:leader="dot" w:pos="8869"/>
        </w:tabs>
        <w:rPr>
          <w:b w:val="0"/>
          <w:bCs w:val="0"/>
          <w:caps w:val="0"/>
          <w:noProof/>
          <w:sz w:val="24"/>
          <w:szCs w:val="24"/>
        </w:rPr>
      </w:pPr>
      <w:r w:rsidRPr="008079B2">
        <w:rPr>
          <w:sz w:val="24"/>
          <w:szCs w:val="24"/>
        </w:rPr>
        <w:fldChar w:fldCharType="begin"/>
      </w:r>
      <w:r w:rsidRPr="008079B2">
        <w:rPr>
          <w:sz w:val="24"/>
          <w:szCs w:val="24"/>
        </w:rPr>
        <w:instrText xml:space="preserve"> TOC \o "1-2" \h \z \u </w:instrText>
      </w:r>
      <w:r w:rsidRPr="008079B2">
        <w:rPr>
          <w:sz w:val="24"/>
          <w:szCs w:val="24"/>
        </w:rPr>
        <w:fldChar w:fldCharType="separate"/>
      </w:r>
      <w:hyperlink w:anchor="_Toc187892228" w:history="1">
        <w:r w:rsidRPr="008079B2">
          <w:rPr>
            <w:rStyle w:val="Hyperlink"/>
            <w:noProof/>
            <w:sz w:val="24"/>
            <w:szCs w:val="32"/>
          </w:rPr>
          <w:t>本科毕业论文（设计）开题报告</w:t>
        </w:r>
        <w:r w:rsidRPr="008079B2">
          <w:rPr>
            <w:noProof/>
            <w:webHidden/>
            <w:sz w:val="24"/>
          </w:rPr>
          <w:tab/>
        </w:r>
        <w:r w:rsidRPr="008079B2">
          <w:rPr>
            <w:noProof/>
            <w:webHidden/>
            <w:sz w:val="24"/>
          </w:rPr>
          <w:fldChar w:fldCharType="begin"/>
        </w:r>
        <w:r w:rsidRPr="008079B2">
          <w:rPr>
            <w:noProof/>
            <w:webHidden/>
            <w:sz w:val="24"/>
          </w:rPr>
          <w:instrText xml:space="preserve"> PAGEREF _Toc187892228 \h </w:instrText>
        </w:r>
        <w:r w:rsidRPr="008079B2">
          <w:rPr>
            <w:noProof/>
            <w:webHidden/>
            <w:sz w:val="24"/>
          </w:rPr>
        </w:r>
        <w:r w:rsidRPr="008079B2">
          <w:rPr>
            <w:noProof/>
            <w:webHidden/>
            <w:sz w:val="24"/>
          </w:rPr>
          <w:fldChar w:fldCharType="separate"/>
        </w:r>
        <w:r w:rsidR="005F5AF6">
          <w:rPr>
            <w:noProof/>
            <w:webHidden/>
            <w:sz w:val="24"/>
          </w:rPr>
          <w:t>1</w:t>
        </w:r>
        <w:r w:rsidRPr="008079B2">
          <w:rPr>
            <w:noProof/>
            <w:webHidden/>
            <w:sz w:val="24"/>
          </w:rPr>
          <w:fldChar w:fldCharType="end"/>
        </w:r>
      </w:hyperlink>
    </w:p>
    <w:p w:rsidR="00DA465B" w:rsidRPr="008079B2" w:rsidRDefault="00A77ABE">
      <w:pPr>
        <w:pStyle w:val="TOC2"/>
        <w:tabs>
          <w:tab w:val="left" w:pos="720"/>
          <w:tab w:val="right" w:leader="dot" w:pos="8869"/>
        </w:tabs>
        <w:rPr>
          <w:smallCaps w:val="0"/>
          <w:noProof/>
          <w:sz w:val="24"/>
          <w:szCs w:val="24"/>
        </w:rPr>
      </w:pPr>
      <w:hyperlink w:anchor="_Toc187892229" w:history="1">
        <w:r w:rsidR="00DA465B" w:rsidRPr="008079B2">
          <w:rPr>
            <w:rStyle w:val="Hyperlink"/>
            <w:noProof/>
            <w:sz w:val="24"/>
            <w:szCs w:val="28"/>
          </w:rPr>
          <w:t>1.</w:t>
        </w:r>
        <w:r w:rsidR="00DA465B" w:rsidRPr="008079B2">
          <w:rPr>
            <w:smallCaps w:val="0"/>
            <w:noProof/>
            <w:sz w:val="24"/>
            <w:szCs w:val="24"/>
          </w:rPr>
          <w:tab/>
        </w:r>
        <w:r w:rsidR="00DA465B" w:rsidRPr="008079B2">
          <w:rPr>
            <w:rStyle w:val="Hyperlink"/>
            <w:noProof/>
            <w:sz w:val="24"/>
            <w:szCs w:val="28"/>
          </w:rPr>
          <w:t>课题背景</w:t>
        </w:r>
        <w:r w:rsidR="00DA465B" w:rsidRPr="008079B2">
          <w:rPr>
            <w:noProof/>
            <w:webHidden/>
            <w:sz w:val="24"/>
          </w:rPr>
          <w:tab/>
        </w:r>
        <w:r w:rsidR="00DA465B" w:rsidRPr="008079B2">
          <w:rPr>
            <w:noProof/>
            <w:webHidden/>
            <w:sz w:val="24"/>
          </w:rPr>
          <w:fldChar w:fldCharType="begin"/>
        </w:r>
        <w:r w:rsidR="00DA465B" w:rsidRPr="008079B2">
          <w:rPr>
            <w:noProof/>
            <w:webHidden/>
            <w:sz w:val="24"/>
          </w:rPr>
          <w:instrText xml:space="preserve"> PAGEREF _Toc187892229 \h </w:instrText>
        </w:r>
        <w:r w:rsidR="00DA465B" w:rsidRPr="008079B2">
          <w:rPr>
            <w:noProof/>
            <w:webHidden/>
            <w:sz w:val="24"/>
          </w:rPr>
        </w:r>
        <w:r w:rsidR="00DA465B" w:rsidRPr="008079B2">
          <w:rPr>
            <w:noProof/>
            <w:webHidden/>
            <w:sz w:val="24"/>
          </w:rPr>
          <w:fldChar w:fldCharType="separate"/>
        </w:r>
        <w:r w:rsidR="005F5AF6">
          <w:rPr>
            <w:noProof/>
            <w:webHidden/>
            <w:sz w:val="24"/>
          </w:rPr>
          <w:t>1</w:t>
        </w:r>
        <w:r w:rsidR="00DA465B" w:rsidRPr="008079B2">
          <w:rPr>
            <w:noProof/>
            <w:webHidden/>
            <w:sz w:val="24"/>
          </w:rPr>
          <w:fldChar w:fldCharType="end"/>
        </w:r>
      </w:hyperlink>
    </w:p>
    <w:p w:rsidR="00DA465B" w:rsidRPr="008079B2" w:rsidRDefault="00A77ABE">
      <w:pPr>
        <w:pStyle w:val="TOC2"/>
        <w:tabs>
          <w:tab w:val="left" w:pos="720"/>
          <w:tab w:val="right" w:leader="dot" w:pos="8869"/>
        </w:tabs>
        <w:rPr>
          <w:smallCaps w:val="0"/>
          <w:noProof/>
          <w:sz w:val="24"/>
          <w:szCs w:val="24"/>
        </w:rPr>
      </w:pPr>
      <w:hyperlink w:anchor="_Toc187892230" w:history="1">
        <w:r w:rsidR="00DA465B" w:rsidRPr="008079B2">
          <w:rPr>
            <w:rStyle w:val="Hyperlink"/>
            <w:noProof/>
            <w:sz w:val="24"/>
            <w:szCs w:val="28"/>
          </w:rPr>
          <w:t>2.</w:t>
        </w:r>
        <w:r w:rsidR="00DA465B" w:rsidRPr="008079B2">
          <w:rPr>
            <w:smallCaps w:val="0"/>
            <w:noProof/>
            <w:sz w:val="24"/>
            <w:szCs w:val="24"/>
          </w:rPr>
          <w:tab/>
        </w:r>
        <w:r w:rsidR="00DA465B" w:rsidRPr="008079B2">
          <w:rPr>
            <w:rStyle w:val="Hyperlink"/>
            <w:noProof/>
            <w:sz w:val="24"/>
            <w:szCs w:val="28"/>
          </w:rPr>
          <w:t>目标和任务</w:t>
        </w:r>
        <w:r w:rsidR="00DA465B" w:rsidRPr="008079B2">
          <w:rPr>
            <w:noProof/>
            <w:webHidden/>
            <w:sz w:val="24"/>
          </w:rPr>
          <w:tab/>
        </w:r>
        <w:r w:rsidR="00DA465B" w:rsidRPr="008079B2">
          <w:rPr>
            <w:noProof/>
            <w:webHidden/>
            <w:sz w:val="24"/>
          </w:rPr>
          <w:fldChar w:fldCharType="begin"/>
        </w:r>
        <w:r w:rsidR="00DA465B" w:rsidRPr="008079B2">
          <w:rPr>
            <w:noProof/>
            <w:webHidden/>
            <w:sz w:val="24"/>
          </w:rPr>
          <w:instrText xml:space="preserve"> PAGEREF _Toc187892230 \h </w:instrText>
        </w:r>
        <w:r w:rsidR="00DA465B" w:rsidRPr="008079B2">
          <w:rPr>
            <w:noProof/>
            <w:webHidden/>
            <w:sz w:val="24"/>
          </w:rPr>
        </w:r>
        <w:r w:rsidR="00DA465B" w:rsidRPr="008079B2">
          <w:rPr>
            <w:noProof/>
            <w:webHidden/>
            <w:sz w:val="24"/>
          </w:rPr>
          <w:fldChar w:fldCharType="separate"/>
        </w:r>
        <w:r w:rsidR="005F5AF6">
          <w:rPr>
            <w:noProof/>
            <w:webHidden/>
            <w:sz w:val="24"/>
          </w:rPr>
          <w:t>2</w:t>
        </w:r>
        <w:r w:rsidR="00DA465B" w:rsidRPr="008079B2">
          <w:rPr>
            <w:noProof/>
            <w:webHidden/>
            <w:sz w:val="24"/>
          </w:rPr>
          <w:fldChar w:fldCharType="end"/>
        </w:r>
      </w:hyperlink>
    </w:p>
    <w:p w:rsidR="00DA465B" w:rsidRPr="008079B2" w:rsidRDefault="00A77ABE">
      <w:pPr>
        <w:pStyle w:val="TOC2"/>
        <w:tabs>
          <w:tab w:val="left" w:pos="720"/>
          <w:tab w:val="right" w:leader="dot" w:pos="8869"/>
        </w:tabs>
        <w:rPr>
          <w:smallCaps w:val="0"/>
          <w:noProof/>
          <w:sz w:val="24"/>
          <w:szCs w:val="24"/>
        </w:rPr>
      </w:pPr>
      <w:hyperlink w:anchor="_Toc187892231" w:history="1">
        <w:r w:rsidR="00DA465B" w:rsidRPr="008079B2">
          <w:rPr>
            <w:rStyle w:val="Hyperlink"/>
            <w:noProof/>
            <w:sz w:val="24"/>
            <w:szCs w:val="28"/>
          </w:rPr>
          <w:t>3.</w:t>
        </w:r>
        <w:r w:rsidR="00DA465B" w:rsidRPr="008079B2">
          <w:rPr>
            <w:smallCaps w:val="0"/>
            <w:noProof/>
            <w:sz w:val="24"/>
            <w:szCs w:val="24"/>
          </w:rPr>
          <w:tab/>
        </w:r>
        <w:r w:rsidR="00DA465B" w:rsidRPr="008079B2">
          <w:rPr>
            <w:rStyle w:val="Hyperlink"/>
            <w:noProof/>
            <w:sz w:val="24"/>
            <w:szCs w:val="28"/>
          </w:rPr>
          <w:t>可行性分析</w:t>
        </w:r>
        <w:r w:rsidR="00DA465B" w:rsidRPr="008079B2">
          <w:rPr>
            <w:noProof/>
            <w:webHidden/>
            <w:sz w:val="24"/>
          </w:rPr>
          <w:tab/>
        </w:r>
        <w:r w:rsidR="00DA465B" w:rsidRPr="008079B2">
          <w:rPr>
            <w:noProof/>
            <w:webHidden/>
            <w:sz w:val="24"/>
          </w:rPr>
          <w:fldChar w:fldCharType="begin"/>
        </w:r>
        <w:r w:rsidR="00DA465B" w:rsidRPr="008079B2">
          <w:rPr>
            <w:noProof/>
            <w:webHidden/>
            <w:sz w:val="24"/>
          </w:rPr>
          <w:instrText xml:space="preserve"> PAGEREF _Toc187892231 \h </w:instrText>
        </w:r>
        <w:r w:rsidR="00DA465B" w:rsidRPr="008079B2">
          <w:rPr>
            <w:noProof/>
            <w:webHidden/>
            <w:sz w:val="24"/>
          </w:rPr>
        </w:r>
        <w:r w:rsidR="00DA465B" w:rsidRPr="008079B2">
          <w:rPr>
            <w:noProof/>
            <w:webHidden/>
            <w:sz w:val="24"/>
          </w:rPr>
          <w:fldChar w:fldCharType="separate"/>
        </w:r>
        <w:r w:rsidR="005F5AF6">
          <w:rPr>
            <w:noProof/>
            <w:webHidden/>
            <w:sz w:val="24"/>
          </w:rPr>
          <w:t>3</w:t>
        </w:r>
        <w:r w:rsidR="00DA465B" w:rsidRPr="008079B2">
          <w:rPr>
            <w:noProof/>
            <w:webHidden/>
            <w:sz w:val="24"/>
          </w:rPr>
          <w:fldChar w:fldCharType="end"/>
        </w:r>
      </w:hyperlink>
    </w:p>
    <w:p w:rsidR="00DA465B" w:rsidRPr="008079B2" w:rsidRDefault="00A77ABE">
      <w:pPr>
        <w:pStyle w:val="TOC2"/>
        <w:tabs>
          <w:tab w:val="left" w:pos="720"/>
          <w:tab w:val="right" w:leader="dot" w:pos="8869"/>
        </w:tabs>
        <w:rPr>
          <w:smallCaps w:val="0"/>
          <w:noProof/>
          <w:sz w:val="24"/>
          <w:szCs w:val="24"/>
        </w:rPr>
      </w:pPr>
      <w:hyperlink w:anchor="_Toc187892232" w:history="1">
        <w:r w:rsidR="00DA465B" w:rsidRPr="008079B2">
          <w:rPr>
            <w:rStyle w:val="Hyperlink"/>
            <w:noProof/>
            <w:sz w:val="24"/>
            <w:szCs w:val="28"/>
          </w:rPr>
          <w:t>4.</w:t>
        </w:r>
        <w:r w:rsidR="00DA465B" w:rsidRPr="008079B2">
          <w:rPr>
            <w:smallCaps w:val="0"/>
            <w:noProof/>
            <w:sz w:val="24"/>
            <w:szCs w:val="24"/>
          </w:rPr>
          <w:tab/>
        </w:r>
        <w:r w:rsidR="00DA465B" w:rsidRPr="008079B2">
          <w:rPr>
            <w:rStyle w:val="Hyperlink"/>
            <w:noProof/>
            <w:sz w:val="24"/>
            <w:szCs w:val="28"/>
          </w:rPr>
          <w:t>研究方案和关键技术考虑</w:t>
        </w:r>
        <w:r w:rsidR="00DA465B" w:rsidRPr="008079B2">
          <w:rPr>
            <w:noProof/>
            <w:webHidden/>
            <w:sz w:val="24"/>
          </w:rPr>
          <w:tab/>
        </w:r>
        <w:r w:rsidR="00DA465B" w:rsidRPr="008079B2">
          <w:rPr>
            <w:noProof/>
            <w:webHidden/>
            <w:sz w:val="24"/>
          </w:rPr>
          <w:fldChar w:fldCharType="begin"/>
        </w:r>
        <w:r w:rsidR="00DA465B" w:rsidRPr="008079B2">
          <w:rPr>
            <w:noProof/>
            <w:webHidden/>
            <w:sz w:val="24"/>
          </w:rPr>
          <w:instrText xml:space="preserve"> PAGEREF _Toc187892232 \h </w:instrText>
        </w:r>
        <w:r w:rsidR="00DA465B" w:rsidRPr="008079B2">
          <w:rPr>
            <w:noProof/>
            <w:webHidden/>
            <w:sz w:val="24"/>
          </w:rPr>
        </w:r>
        <w:r w:rsidR="00DA465B" w:rsidRPr="008079B2">
          <w:rPr>
            <w:noProof/>
            <w:webHidden/>
            <w:sz w:val="24"/>
          </w:rPr>
          <w:fldChar w:fldCharType="separate"/>
        </w:r>
        <w:r w:rsidR="005F5AF6">
          <w:rPr>
            <w:noProof/>
            <w:webHidden/>
            <w:sz w:val="24"/>
          </w:rPr>
          <w:t>3</w:t>
        </w:r>
        <w:r w:rsidR="00DA465B" w:rsidRPr="008079B2">
          <w:rPr>
            <w:noProof/>
            <w:webHidden/>
            <w:sz w:val="24"/>
          </w:rPr>
          <w:fldChar w:fldCharType="end"/>
        </w:r>
      </w:hyperlink>
    </w:p>
    <w:p w:rsidR="00DA465B" w:rsidRPr="008079B2" w:rsidRDefault="00A77ABE">
      <w:pPr>
        <w:pStyle w:val="TOC2"/>
        <w:tabs>
          <w:tab w:val="left" w:pos="720"/>
          <w:tab w:val="right" w:leader="dot" w:pos="8869"/>
        </w:tabs>
        <w:rPr>
          <w:smallCaps w:val="0"/>
          <w:noProof/>
          <w:sz w:val="24"/>
          <w:szCs w:val="24"/>
        </w:rPr>
      </w:pPr>
      <w:hyperlink w:anchor="_Toc187892233" w:history="1">
        <w:r w:rsidR="00DA465B" w:rsidRPr="008079B2">
          <w:rPr>
            <w:rStyle w:val="Hyperlink"/>
            <w:noProof/>
            <w:sz w:val="24"/>
            <w:szCs w:val="28"/>
          </w:rPr>
          <w:t>5.</w:t>
        </w:r>
        <w:r w:rsidR="00DA465B" w:rsidRPr="008079B2">
          <w:rPr>
            <w:smallCaps w:val="0"/>
            <w:noProof/>
            <w:sz w:val="24"/>
            <w:szCs w:val="24"/>
          </w:rPr>
          <w:tab/>
        </w:r>
        <w:r w:rsidR="00DA465B" w:rsidRPr="008079B2">
          <w:rPr>
            <w:rStyle w:val="Hyperlink"/>
            <w:noProof/>
            <w:sz w:val="24"/>
            <w:szCs w:val="28"/>
          </w:rPr>
          <w:t>预期研究结果</w:t>
        </w:r>
        <w:r w:rsidR="00DA465B" w:rsidRPr="008079B2">
          <w:rPr>
            <w:noProof/>
            <w:webHidden/>
            <w:sz w:val="24"/>
          </w:rPr>
          <w:tab/>
        </w:r>
        <w:r w:rsidR="00DA465B" w:rsidRPr="008079B2">
          <w:rPr>
            <w:noProof/>
            <w:webHidden/>
            <w:sz w:val="24"/>
          </w:rPr>
          <w:fldChar w:fldCharType="begin"/>
        </w:r>
        <w:r w:rsidR="00DA465B" w:rsidRPr="008079B2">
          <w:rPr>
            <w:noProof/>
            <w:webHidden/>
            <w:sz w:val="24"/>
          </w:rPr>
          <w:instrText xml:space="preserve"> PAGEREF _Toc187892233 \h </w:instrText>
        </w:r>
        <w:r w:rsidR="00DA465B" w:rsidRPr="008079B2">
          <w:rPr>
            <w:noProof/>
            <w:webHidden/>
            <w:sz w:val="24"/>
          </w:rPr>
        </w:r>
        <w:r w:rsidR="00DA465B" w:rsidRPr="008079B2">
          <w:rPr>
            <w:noProof/>
            <w:webHidden/>
            <w:sz w:val="24"/>
          </w:rPr>
          <w:fldChar w:fldCharType="separate"/>
        </w:r>
        <w:r w:rsidR="005F5AF6">
          <w:rPr>
            <w:noProof/>
            <w:webHidden/>
            <w:sz w:val="24"/>
          </w:rPr>
          <w:t>5</w:t>
        </w:r>
        <w:r w:rsidR="00DA465B" w:rsidRPr="008079B2">
          <w:rPr>
            <w:noProof/>
            <w:webHidden/>
            <w:sz w:val="24"/>
          </w:rPr>
          <w:fldChar w:fldCharType="end"/>
        </w:r>
      </w:hyperlink>
    </w:p>
    <w:p w:rsidR="00DA465B" w:rsidRPr="008079B2" w:rsidRDefault="00A77ABE">
      <w:pPr>
        <w:pStyle w:val="TOC2"/>
        <w:tabs>
          <w:tab w:val="left" w:pos="720"/>
          <w:tab w:val="right" w:leader="dot" w:pos="8869"/>
        </w:tabs>
        <w:rPr>
          <w:smallCaps w:val="0"/>
          <w:noProof/>
          <w:sz w:val="24"/>
          <w:szCs w:val="24"/>
        </w:rPr>
      </w:pPr>
      <w:hyperlink w:anchor="_Toc187892234" w:history="1">
        <w:r w:rsidR="00DA465B" w:rsidRPr="008079B2">
          <w:rPr>
            <w:rStyle w:val="Hyperlink"/>
            <w:noProof/>
            <w:sz w:val="24"/>
            <w:szCs w:val="28"/>
          </w:rPr>
          <w:t>6.</w:t>
        </w:r>
        <w:r w:rsidR="00DA465B" w:rsidRPr="008079B2">
          <w:rPr>
            <w:smallCaps w:val="0"/>
            <w:noProof/>
            <w:sz w:val="24"/>
            <w:szCs w:val="24"/>
          </w:rPr>
          <w:tab/>
        </w:r>
        <w:r w:rsidR="00DA465B" w:rsidRPr="008079B2">
          <w:rPr>
            <w:rStyle w:val="Hyperlink"/>
            <w:noProof/>
            <w:sz w:val="24"/>
            <w:szCs w:val="28"/>
          </w:rPr>
          <w:t>进度计划</w:t>
        </w:r>
        <w:r w:rsidR="00DA465B" w:rsidRPr="008079B2">
          <w:rPr>
            <w:noProof/>
            <w:webHidden/>
            <w:sz w:val="24"/>
          </w:rPr>
          <w:tab/>
        </w:r>
        <w:r w:rsidR="00DA465B" w:rsidRPr="008079B2">
          <w:rPr>
            <w:noProof/>
            <w:webHidden/>
            <w:sz w:val="24"/>
          </w:rPr>
          <w:fldChar w:fldCharType="begin"/>
        </w:r>
        <w:r w:rsidR="00DA465B" w:rsidRPr="008079B2">
          <w:rPr>
            <w:noProof/>
            <w:webHidden/>
            <w:sz w:val="24"/>
          </w:rPr>
          <w:instrText xml:space="preserve"> PAGEREF _Toc187892234 \h </w:instrText>
        </w:r>
        <w:r w:rsidR="00DA465B" w:rsidRPr="008079B2">
          <w:rPr>
            <w:noProof/>
            <w:webHidden/>
            <w:sz w:val="24"/>
          </w:rPr>
        </w:r>
        <w:r w:rsidR="00DA465B" w:rsidRPr="008079B2">
          <w:rPr>
            <w:noProof/>
            <w:webHidden/>
            <w:sz w:val="24"/>
          </w:rPr>
          <w:fldChar w:fldCharType="separate"/>
        </w:r>
        <w:r w:rsidR="005F5AF6">
          <w:rPr>
            <w:noProof/>
            <w:webHidden/>
            <w:sz w:val="24"/>
          </w:rPr>
          <w:t>5</w:t>
        </w:r>
        <w:r w:rsidR="00DA465B" w:rsidRPr="008079B2">
          <w:rPr>
            <w:noProof/>
            <w:webHidden/>
            <w:sz w:val="24"/>
          </w:rPr>
          <w:fldChar w:fldCharType="end"/>
        </w:r>
      </w:hyperlink>
    </w:p>
    <w:p w:rsidR="00DA465B" w:rsidRPr="008079B2" w:rsidRDefault="00A77ABE">
      <w:pPr>
        <w:pStyle w:val="TOC1"/>
        <w:tabs>
          <w:tab w:val="right" w:leader="dot" w:pos="8869"/>
        </w:tabs>
        <w:rPr>
          <w:b w:val="0"/>
          <w:bCs w:val="0"/>
          <w:caps w:val="0"/>
          <w:noProof/>
          <w:sz w:val="24"/>
          <w:szCs w:val="24"/>
        </w:rPr>
      </w:pPr>
      <w:hyperlink w:anchor="_Toc187892235" w:history="1">
        <w:r w:rsidR="00DA465B" w:rsidRPr="008079B2">
          <w:rPr>
            <w:rStyle w:val="Hyperlink"/>
            <w:noProof/>
            <w:kern w:val="44"/>
            <w:sz w:val="24"/>
            <w:szCs w:val="32"/>
          </w:rPr>
          <w:t>本科毕业论文（设计）文献综述</w:t>
        </w:r>
        <w:r w:rsidR="00DA465B" w:rsidRPr="008079B2">
          <w:rPr>
            <w:noProof/>
            <w:webHidden/>
            <w:sz w:val="24"/>
          </w:rPr>
          <w:tab/>
        </w:r>
        <w:r w:rsidR="00DA465B" w:rsidRPr="008079B2">
          <w:rPr>
            <w:noProof/>
            <w:webHidden/>
            <w:sz w:val="24"/>
          </w:rPr>
          <w:fldChar w:fldCharType="begin"/>
        </w:r>
        <w:r w:rsidR="00DA465B" w:rsidRPr="008079B2">
          <w:rPr>
            <w:noProof/>
            <w:webHidden/>
            <w:sz w:val="24"/>
          </w:rPr>
          <w:instrText xml:space="preserve"> PAGEREF _Toc187892235 \h </w:instrText>
        </w:r>
        <w:r w:rsidR="00DA465B" w:rsidRPr="008079B2">
          <w:rPr>
            <w:noProof/>
            <w:webHidden/>
            <w:sz w:val="24"/>
          </w:rPr>
        </w:r>
        <w:r w:rsidR="00DA465B" w:rsidRPr="008079B2">
          <w:rPr>
            <w:noProof/>
            <w:webHidden/>
            <w:sz w:val="24"/>
          </w:rPr>
          <w:fldChar w:fldCharType="separate"/>
        </w:r>
        <w:r w:rsidR="005F5AF6">
          <w:rPr>
            <w:noProof/>
            <w:webHidden/>
            <w:sz w:val="24"/>
          </w:rPr>
          <w:t>6</w:t>
        </w:r>
        <w:r w:rsidR="00DA465B" w:rsidRPr="008079B2">
          <w:rPr>
            <w:noProof/>
            <w:webHidden/>
            <w:sz w:val="24"/>
          </w:rPr>
          <w:fldChar w:fldCharType="end"/>
        </w:r>
      </w:hyperlink>
    </w:p>
    <w:p w:rsidR="00DA465B" w:rsidRPr="008079B2" w:rsidRDefault="00A77ABE">
      <w:pPr>
        <w:pStyle w:val="TOC1"/>
        <w:tabs>
          <w:tab w:val="right" w:leader="dot" w:pos="8869"/>
        </w:tabs>
        <w:rPr>
          <w:b w:val="0"/>
          <w:bCs w:val="0"/>
          <w:caps w:val="0"/>
          <w:noProof/>
          <w:sz w:val="24"/>
          <w:szCs w:val="24"/>
        </w:rPr>
      </w:pPr>
      <w:hyperlink w:anchor="_Toc187892236" w:history="1">
        <w:r w:rsidR="00DA465B" w:rsidRPr="008079B2">
          <w:rPr>
            <w:rStyle w:val="Hyperlink"/>
            <w:noProof/>
            <w:kern w:val="44"/>
            <w:sz w:val="24"/>
            <w:szCs w:val="32"/>
          </w:rPr>
          <w:t>本科毕业论文（设计）外文翻译</w:t>
        </w:r>
        <w:r w:rsidR="00DA465B" w:rsidRPr="008079B2">
          <w:rPr>
            <w:noProof/>
            <w:webHidden/>
            <w:sz w:val="24"/>
          </w:rPr>
          <w:tab/>
        </w:r>
        <w:r w:rsidR="00DA465B" w:rsidRPr="008079B2">
          <w:rPr>
            <w:noProof/>
            <w:webHidden/>
            <w:sz w:val="24"/>
          </w:rPr>
          <w:fldChar w:fldCharType="begin"/>
        </w:r>
        <w:r w:rsidR="00DA465B" w:rsidRPr="008079B2">
          <w:rPr>
            <w:noProof/>
            <w:webHidden/>
            <w:sz w:val="24"/>
          </w:rPr>
          <w:instrText xml:space="preserve"> PAGEREF _Toc187892236 \h </w:instrText>
        </w:r>
        <w:r w:rsidR="00DA465B" w:rsidRPr="008079B2">
          <w:rPr>
            <w:noProof/>
            <w:webHidden/>
            <w:sz w:val="24"/>
          </w:rPr>
        </w:r>
        <w:r w:rsidR="00DA465B" w:rsidRPr="008079B2">
          <w:rPr>
            <w:noProof/>
            <w:webHidden/>
            <w:sz w:val="24"/>
          </w:rPr>
          <w:fldChar w:fldCharType="separate"/>
        </w:r>
        <w:r w:rsidR="005F5AF6">
          <w:rPr>
            <w:noProof/>
            <w:webHidden/>
            <w:sz w:val="24"/>
          </w:rPr>
          <w:t>11</w:t>
        </w:r>
        <w:r w:rsidR="00DA465B" w:rsidRPr="008079B2">
          <w:rPr>
            <w:noProof/>
            <w:webHidden/>
            <w:sz w:val="24"/>
          </w:rPr>
          <w:fldChar w:fldCharType="end"/>
        </w:r>
      </w:hyperlink>
    </w:p>
    <w:p w:rsidR="009C3009" w:rsidRPr="008079B2" w:rsidRDefault="00DA465B">
      <w:pPr>
        <w:tabs>
          <w:tab w:val="right" w:leader="dot" w:pos="8820"/>
        </w:tabs>
        <w:rPr>
          <w:b/>
          <w:bCs/>
        </w:rPr>
        <w:sectPr w:rsidR="009C3009" w:rsidRPr="008079B2">
          <w:headerReference w:type="even" r:id="rId14"/>
          <w:headerReference w:type="default" r:id="rId15"/>
          <w:footerReference w:type="even" r:id="rId16"/>
          <w:footerReference w:type="default" r:id="rId17"/>
          <w:endnotePr>
            <w:numFmt w:val="decimal"/>
          </w:endnotePr>
          <w:type w:val="oddPage"/>
          <w:pgSz w:w="11906" w:h="16838" w:code="9"/>
          <w:pgMar w:top="1440" w:right="1230" w:bottom="936" w:left="1230" w:header="851" w:footer="992" w:gutter="567"/>
          <w:cols w:space="425"/>
          <w:docGrid w:type="lines" w:linePitch="312"/>
        </w:sectPr>
      </w:pPr>
      <w:r w:rsidRPr="008079B2">
        <w:fldChar w:fldCharType="end"/>
      </w:r>
      <w:r w:rsidRPr="008079B2">
        <w:rPr>
          <w:b/>
          <w:bCs/>
        </w:rPr>
        <w:t xml:space="preserve"> </w:t>
      </w:r>
    </w:p>
    <w:bookmarkEnd w:id="5"/>
    <w:bookmarkEnd w:id="6"/>
    <w:bookmarkEnd w:id="7"/>
    <w:p w:rsidR="00DA465B" w:rsidRPr="008079B2" w:rsidRDefault="00DA465B">
      <w:pPr>
        <w:pStyle w:val="1"/>
        <w:tabs>
          <w:tab w:val="clear" w:pos="1260"/>
        </w:tabs>
        <w:ind w:left="432" w:hanging="432"/>
        <w:rPr>
          <w:rFonts w:cs="Times New Roman"/>
          <w:szCs w:val="32"/>
        </w:rPr>
      </w:pPr>
      <w:r w:rsidRPr="008079B2">
        <w:rPr>
          <w:rFonts w:cs="Times New Roman"/>
          <w:szCs w:val="32"/>
        </w:rPr>
        <w:lastRenderedPageBreak/>
        <w:t xml:space="preserve">　</w:t>
      </w:r>
      <w:bookmarkStart w:id="8" w:name="_Toc187892228"/>
      <w:r w:rsidR="00A77E87" w:rsidRPr="008079B2">
        <w:rPr>
          <w:rFonts w:cs="Times New Roman"/>
          <w:szCs w:val="32"/>
        </w:rPr>
        <w:t>本科毕业论文</w:t>
      </w:r>
      <w:r w:rsidRPr="008079B2">
        <w:rPr>
          <w:rFonts w:cs="Times New Roman"/>
          <w:szCs w:val="32"/>
        </w:rPr>
        <w:t>开题报告</w:t>
      </w:r>
      <w:bookmarkEnd w:id="8"/>
    </w:p>
    <w:p w:rsidR="00C969F5" w:rsidRPr="008079B2" w:rsidRDefault="00C969F5" w:rsidP="00400F31">
      <w:pPr>
        <w:pStyle w:val="20"/>
        <w:numPr>
          <w:ilvl w:val="0"/>
          <w:numId w:val="1"/>
        </w:numPr>
        <w:tabs>
          <w:tab w:val="clear" w:pos="1380"/>
        </w:tabs>
        <w:rPr>
          <w:rFonts w:cs="Times New Roman"/>
          <w:sz w:val="32"/>
        </w:rPr>
      </w:pPr>
      <w:bookmarkStart w:id="9" w:name="_Toc8028255"/>
      <w:bookmarkStart w:id="10" w:name="_Toc167872964"/>
      <w:bookmarkStart w:id="11" w:name="_Toc187892229"/>
      <w:bookmarkStart w:id="12" w:name="_Toc160436260"/>
      <w:bookmarkStart w:id="13" w:name="_Toc160436791"/>
      <w:bookmarkStart w:id="14" w:name="_Toc160436835"/>
      <w:bookmarkStart w:id="15" w:name="_Toc160437325"/>
      <w:bookmarkStart w:id="16" w:name="_Toc160437382"/>
      <w:r w:rsidRPr="008079B2">
        <w:rPr>
          <w:rFonts w:cs="Times New Roman"/>
          <w:sz w:val="32"/>
        </w:rPr>
        <w:t>课题背景</w:t>
      </w:r>
      <w:bookmarkEnd w:id="9"/>
      <w:bookmarkEnd w:id="10"/>
      <w:bookmarkEnd w:id="11"/>
    </w:p>
    <w:p w:rsidR="00C969F5" w:rsidRPr="008079B2" w:rsidRDefault="00C969F5" w:rsidP="00211F55">
      <w:pPr>
        <w:pStyle w:val="a"/>
        <w:spacing w:before="100" w:beforeAutospacing="1" w:after="100" w:afterAutospacing="1"/>
        <w:ind w:firstLine="480"/>
        <w:rPr>
          <w:rFonts w:cs="Times New Roman"/>
        </w:rPr>
      </w:pPr>
      <w:r w:rsidRPr="008079B2">
        <w:rPr>
          <w:rFonts w:cs="Times New Roman"/>
        </w:rPr>
        <w:t>近年来，</w:t>
      </w:r>
      <w:bookmarkStart w:id="17" w:name="OLE_LINK13"/>
      <w:r w:rsidRPr="008079B2">
        <w:rPr>
          <w:rFonts w:cs="Times New Roman"/>
          <w:b/>
        </w:rPr>
        <w:t>社会化媒体</w:t>
      </w:r>
      <w:r w:rsidRPr="008079B2">
        <w:rPr>
          <w:rFonts w:cs="Times New Roman"/>
        </w:rPr>
        <w:t>（</w:t>
      </w:r>
      <w:r w:rsidRPr="008079B2">
        <w:rPr>
          <w:rFonts w:cs="Times New Roman"/>
        </w:rPr>
        <w:t>social media</w:t>
      </w:r>
      <w:r w:rsidRPr="008079B2">
        <w:rPr>
          <w:rFonts w:cs="Times New Roman"/>
        </w:rPr>
        <w:t>）在互联网的沃土上蓬勃发展，爆发出令人眩目的能量。社会化媒体现阶段主要包括</w:t>
      </w:r>
      <w:hyperlink r:id="rId18" w:tooltip="博客" w:history="1">
        <w:r w:rsidRPr="008079B2">
          <w:rPr>
            <w:rFonts w:cs="Times New Roman"/>
          </w:rPr>
          <w:t>博客</w:t>
        </w:r>
      </w:hyperlink>
      <w:r w:rsidRPr="008079B2">
        <w:rPr>
          <w:rFonts w:cs="Times New Roman"/>
        </w:rPr>
        <w:t>、</w:t>
      </w:r>
      <w:hyperlink r:id="rId19" w:tooltip="论坛" w:history="1">
        <w:r w:rsidRPr="008079B2">
          <w:rPr>
            <w:rFonts w:cs="Times New Roman"/>
          </w:rPr>
          <w:t>论坛</w:t>
        </w:r>
      </w:hyperlink>
      <w:r w:rsidRPr="008079B2">
        <w:rPr>
          <w:rFonts w:cs="Times New Roman"/>
        </w:rPr>
        <w:t>、</w:t>
      </w:r>
      <w:hyperlink r:id="rId20" w:tooltip="播客" w:history="1">
        <w:r w:rsidRPr="008079B2">
          <w:rPr>
            <w:rFonts w:cs="Times New Roman"/>
          </w:rPr>
          <w:t>微博</w:t>
        </w:r>
      </w:hyperlink>
      <w:r w:rsidR="00621A69" w:rsidRPr="008079B2">
        <w:rPr>
          <w:rFonts w:cs="Times New Roman"/>
        </w:rPr>
        <w:t>和社交网络</w:t>
      </w:r>
      <w:r w:rsidRPr="008079B2">
        <w:rPr>
          <w:rFonts w:cs="Times New Roman"/>
        </w:rPr>
        <w:t>等，它已成为人们彼此之间用来分享意见、见解、经验和观点的重要工具和平台。</w:t>
      </w:r>
      <w:r w:rsidR="00621A69" w:rsidRPr="008079B2">
        <w:rPr>
          <w:rFonts w:cs="Times New Roman"/>
        </w:rPr>
        <w:t>社会化媒体</w:t>
      </w:r>
      <w:r w:rsidRPr="008079B2">
        <w:rPr>
          <w:rFonts w:cs="Times New Roman"/>
        </w:rPr>
        <w:t>传播的信息已成为人们浏览互联网的重要内容，不仅制造了人们社交生活中争相讨论的一个又一个热门话题，更进而吸引传统媒体争相跟进。</w:t>
      </w:r>
      <w:r w:rsidR="002F187D" w:rsidRPr="008079B2">
        <w:rPr>
          <w:rFonts w:cs="Times New Roman"/>
        </w:rPr>
        <w:t>例如，现在</w:t>
      </w:r>
      <w:r w:rsidR="002F187D" w:rsidRPr="008079B2">
        <w:rPr>
          <w:rFonts w:cs="Times New Roman"/>
        </w:rPr>
        <w:t>Twitter</w:t>
      </w:r>
      <w:r w:rsidR="002F187D" w:rsidRPr="008079B2">
        <w:rPr>
          <w:rFonts w:cs="Times New Roman"/>
        </w:rPr>
        <w:t>的每日流量已经超过了</w:t>
      </w:r>
      <w:r w:rsidR="002F187D" w:rsidRPr="008079B2">
        <w:rPr>
          <w:rFonts w:cs="Times New Roman"/>
        </w:rPr>
        <w:t>6</w:t>
      </w:r>
      <w:r w:rsidR="002F187D" w:rsidRPr="008079B2">
        <w:rPr>
          <w:rFonts w:cs="Times New Roman"/>
        </w:rPr>
        <w:t>亿</w:t>
      </w:r>
      <w:r w:rsidR="002F187D" w:rsidRPr="008079B2">
        <w:rPr>
          <w:rFonts w:cs="Times New Roman"/>
        </w:rPr>
        <w:t>5</w:t>
      </w:r>
      <w:r w:rsidR="002F187D" w:rsidRPr="008079B2">
        <w:rPr>
          <w:rFonts w:cs="Times New Roman"/>
        </w:rPr>
        <w:t>千万条，人们能够在</w:t>
      </w:r>
      <w:r w:rsidR="002F187D" w:rsidRPr="008079B2">
        <w:rPr>
          <w:rFonts w:cs="Times New Roman"/>
        </w:rPr>
        <w:t>Twitter</w:t>
      </w:r>
      <w:r w:rsidR="002F187D" w:rsidRPr="008079B2">
        <w:rPr>
          <w:rFonts w:cs="Times New Roman"/>
        </w:rPr>
        <w:t>上跟踪相关人物的新状态、参与讨论热点话题。</w:t>
      </w:r>
      <w:r w:rsidRPr="008079B2">
        <w:rPr>
          <w:rFonts w:cs="Times New Roman"/>
        </w:rPr>
        <w:t>人们通过社会化媒体可以自由地交流对事件的感受、评论和建议；不仅如此，它还能够帮助参与者更深入了解事件乃至改变事件的结果。</w:t>
      </w:r>
      <w:bookmarkEnd w:id="17"/>
    </w:p>
    <w:p w:rsidR="003B1D5E" w:rsidRPr="008079B2" w:rsidRDefault="003B1D5E" w:rsidP="00211F55">
      <w:pPr>
        <w:pStyle w:val="a"/>
        <w:spacing w:before="100" w:beforeAutospacing="1" w:after="100" w:afterAutospacing="1"/>
        <w:ind w:firstLine="480"/>
        <w:rPr>
          <w:rFonts w:cs="Times New Roman"/>
        </w:rPr>
      </w:pPr>
      <w:r w:rsidRPr="008079B2">
        <w:rPr>
          <w:rFonts w:cs="Times New Roman"/>
        </w:rPr>
        <w:t>自十八世纪后期数据图形学诞生以来，抽象信息的视觉表达手段一直被人们用来揭示数据及其他隐匿模式的奥秘。上世纪</w:t>
      </w:r>
      <w:r w:rsidRPr="008079B2">
        <w:rPr>
          <w:rFonts w:cs="Times New Roman"/>
        </w:rPr>
        <w:t>90</w:t>
      </w:r>
      <w:r w:rsidRPr="008079B2">
        <w:rPr>
          <w:rFonts w:cs="Times New Roman"/>
        </w:rPr>
        <w:t>年代期间新近问世的图形化界面，则使得人们能够与可视化的信息进行直接的交互，从而造就和带动了近十多年来的</w:t>
      </w:r>
      <w:r w:rsidRPr="008079B2">
        <w:rPr>
          <w:rFonts w:cs="Times New Roman"/>
          <w:b/>
        </w:rPr>
        <w:t>信息可视化研究</w:t>
      </w:r>
      <w:r w:rsidRPr="008079B2">
        <w:rPr>
          <w:rFonts w:cs="Times New Roman"/>
        </w:rPr>
        <w:t>。信息可视化试图通过利用人类的视觉能力，来理解和分析抽象信息的意义，从而加强人类的认知活动。信息可视化囊括了</w:t>
      </w:r>
      <w:hyperlink r:id="rId21" w:tgtFrame="_blank" w:history="1">
        <w:r w:rsidRPr="008079B2">
          <w:rPr>
            <w:rFonts w:cs="Times New Roman"/>
          </w:rPr>
          <w:t>数据可视化</w:t>
        </w:r>
      </w:hyperlink>
      <w:r w:rsidRPr="008079B2">
        <w:rPr>
          <w:rFonts w:cs="Times New Roman"/>
        </w:rPr>
        <w:t>、</w:t>
      </w:r>
      <w:hyperlink r:id="rId22" w:tgtFrame="_blank" w:history="1">
        <w:r w:rsidRPr="008079B2">
          <w:rPr>
            <w:rFonts w:cs="Times New Roman"/>
          </w:rPr>
          <w:t>信息图形</w:t>
        </w:r>
      </w:hyperlink>
      <w:r w:rsidRPr="008079B2">
        <w:rPr>
          <w:rFonts w:cs="Times New Roman"/>
        </w:rPr>
        <w:t>、</w:t>
      </w:r>
      <w:hyperlink r:id="rId23" w:tgtFrame="_blank" w:history="1">
        <w:r w:rsidRPr="008079B2">
          <w:rPr>
            <w:rFonts w:cs="Times New Roman"/>
          </w:rPr>
          <w:t>知识可视化</w:t>
        </w:r>
      </w:hyperlink>
      <w:r w:rsidRPr="008079B2">
        <w:rPr>
          <w:rFonts w:cs="Times New Roman"/>
        </w:rPr>
        <w:t>、</w:t>
      </w:r>
      <w:hyperlink r:id="rId24" w:tgtFrame="_blank" w:history="1">
        <w:r w:rsidRPr="008079B2">
          <w:rPr>
            <w:rFonts w:cs="Times New Roman"/>
          </w:rPr>
          <w:t>科学可视化</w:t>
        </w:r>
      </w:hyperlink>
      <w:r w:rsidRPr="008079B2">
        <w:rPr>
          <w:rFonts w:cs="Times New Roman"/>
        </w:rPr>
        <w:t>以及</w:t>
      </w:r>
      <w:hyperlink r:id="rId25" w:tgtFrame="_blank" w:history="1">
        <w:r w:rsidRPr="008079B2">
          <w:rPr>
            <w:rFonts w:cs="Times New Roman"/>
          </w:rPr>
          <w:t>视觉设计</w:t>
        </w:r>
      </w:hyperlink>
      <w:r w:rsidRPr="008079B2">
        <w:rPr>
          <w:rFonts w:cs="Times New Roman"/>
        </w:rPr>
        <w:t>方面的所有发展与进步。在这种层次上，如果加以充分适当的组织整理，任何事物都是一类信息：表格、图形、地图，甚至包括文本在内，无论其是静态的还是动态的，都将为我们提供某种方式或手段，从而让我们能够洞察其中的究竟，找出问题的答案，发现形形色色的关系，或许还能让我们理解在其他形式的情况下不易发觉的事情。</w:t>
      </w:r>
      <w:bookmarkStart w:id="18" w:name="OLE_LINK17"/>
      <w:bookmarkStart w:id="19" w:name="OLE_LINK18"/>
      <w:r w:rsidRPr="008079B2">
        <w:rPr>
          <w:rFonts w:cs="Times New Roman"/>
        </w:rPr>
        <w:t>信息可视化致力于创建那些以直观方式传达</w:t>
      </w:r>
      <w:hyperlink r:id="rId26" w:tgtFrame="_blank" w:history="1">
        <w:r w:rsidRPr="008079B2">
          <w:rPr>
            <w:rFonts w:cs="Times New Roman"/>
          </w:rPr>
          <w:t>抽象</w:t>
        </w:r>
      </w:hyperlink>
      <w:r w:rsidRPr="008079B2">
        <w:rPr>
          <w:rFonts w:cs="Times New Roman"/>
        </w:rPr>
        <w:t>信息的手段和方法。可视化的表达形式与交互技术则是利用人类眼睛通往心灵深处的广阔</w:t>
      </w:r>
      <w:hyperlink r:id="rId27" w:tgtFrame="_blank" w:history="1">
        <w:r w:rsidRPr="008079B2">
          <w:rPr>
            <w:rFonts w:cs="Times New Roman"/>
          </w:rPr>
          <w:t>带宽</w:t>
        </w:r>
      </w:hyperlink>
      <w:r w:rsidRPr="008079B2">
        <w:rPr>
          <w:rFonts w:cs="Times New Roman"/>
        </w:rPr>
        <w:t>优势，使得用户能够目睹、探索以至立即理解大量的信息。</w:t>
      </w:r>
      <w:bookmarkEnd w:id="18"/>
      <w:bookmarkEnd w:id="19"/>
    </w:p>
    <w:p w:rsidR="009D3D5D" w:rsidRPr="00211F55" w:rsidRDefault="003B1D5E" w:rsidP="00211F55">
      <w:pPr>
        <w:pStyle w:val="a"/>
        <w:spacing w:before="100" w:beforeAutospacing="1" w:after="100" w:afterAutospacing="1"/>
        <w:ind w:firstLine="480"/>
        <w:rPr>
          <w:rFonts w:cs="Times New Roman"/>
          <w:kern w:val="0"/>
        </w:rPr>
      </w:pPr>
      <w:r w:rsidRPr="008079B2">
        <w:rPr>
          <w:rFonts w:cs="Times New Roman"/>
        </w:rPr>
        <w:t>目前展示社会化媒体内容的主要方式还是基于</w:t>
      </w:r>
      <w:r w:rsidRPr="008079B2">
        <w:rPr>
          <w:rFonts w:cs="Times New Roman"/>
          <w:color w:val="000000"/>
          <w:kern w:val="0"/>
        </w:rPr>
        <w:t>时间顺序的文本列表</w:t>
      </w:r>
      <w:r w:rsidRPr="008079B2">
        <w:rPr>
          <w:rFonts w:cs="Times New Roman"/>
        </w:rPr>
        <w:t>，而人们难以从海量的文本数据中提取出有效的信息，因此大大限制了接受信息、分析问题的能力。随着网络论坛、博客以及</w:t>
      </w:r>
      <w:r w:rsidRPr="008079B2">
        <w:rPr>
          <w:rFonts w:cs="Times New Roman"/>
        </w:rPr>
        <w:t>Twitter</w:t>
      </w:r>
      <w:r w:rsidRPr="008079B2">
        <w:rPr>
          <w:rFonts w:cs="Times New Roman"/>
        </w:rPr>
        <w:t>的广泛普及，文本可视化研究再度得到重视，新的问题及研究方向应运而生。</w:t>
      </w:r>
      <w:bookmarkStart w:id="20" w:name="OLE_LINK1"/>
      <w:bookmarkStart w:id="21" w:name="OLE_LINK2"/>
      <w:bookmarkStart w:id="22" w:name="OLE_LINK3"/>
      <w:bookmarkStart w:id="23" w:name="OLE_LINK4"/>
      <w:r w:rsidRPr="008079B2">
        <w:rPr>
          <w:rFonts w:cs="Times New Roman"/>
        </w:rPr>
        <w:t>信息可视化技术借助人类与生俱来的对图像信息的迅速辨识及分析能力，通过将原始数据转换成直观的、可交互的展现形式，使人们迅速获得有用信息，从而达到对数据进一步理解，分析及推理的目的。</w:t>
      </w:r>
      <w:bookmarkEnd w:id="20"/>
      <w:bookmarkEnd w:id="21"/>
      <w:bookmarkEnd w:id="22"/>
      <w:bookmarkEnd w:id="23"/>
      <w:r w:rsidRPr="008079B2">
        <w:rPr>
          <w:rFonts w:cs="Times New Roman"/>
        </w:rPr>
        <w:t>对于文本可视化技术的研究，自信息可视化领域诞生以来便从未中断过。近些年来随着社会化媒体的广泛普及，</w:t>
      </w:r>
      <w:r w:rsidRPr="008079B2">
        <w:rPr>
          <w:rFonts w:cs="Times New Roman"/>
        </w:rPr>
        <w:lastRenderedPageBreak/>
        <w:t>及电子邮件等新兴沟通技术的广泛应用，文本可视化研究再度得到重视，新的问题及研究方向应运而生。针对文本可视化分析技术的研究主要包含三个方向：基于文本内容的可视化分析，基于文本关系的可视化分析，以及近两年来出现的，基于多层面信息</w:t>
      </w:r>
      <w:r w:rsidRPr="008079B2">
        <w:rPr>
          <w:rFonts w:cs="Times New Roman"/>
        </w:rPr>
        <w:t>(Multifaceted)</w:t>
      </w:r>
      <w:r w:rsidRPr="008079B2">
        <w:rPr>
          <w:rFonts w:cs="Times New Roman"/>
        </w:rPr>
        <w:t>的可视化分析。在毕业设计中，我主要实现了</w:t>
      </w:r>
      <w:r w:rsidRPr="008079B2">
        <w:rPr>
          <w:rFonts w:cs="Times New Roman"/>
          <w:kern w:val="0"/>
        </w:rPr>
        <w:t>基于文本内容的可视化分析，它以文本内容作为分析对象，其主要任务包括内容总结、主题分析及可视化展现。通过基于文本内容的可视化分析，我们能够为用户将海量的数据进行系统性的分析和总结，并从中挖掘出密度高、有价值的信息，最终以美观、简洁的方式呈现给用户。</w:t>
      </w:r>
    </w:p>
    <w:p w:rsidR="00C969F5" w:rsidRPr="008079B2" w:rsidRDefault="00C969F5" w:rsidP="00400F31">
      <w:pPr>
        <w:pStyle w:val="20"/>
        <w:numPr>
          <w:ilvl w:val="0"/>
          <w:numId w:val="1"/>
        </w:numPr>
        <w:tabs>
          <w:tab w:val="clear" w:pos="1380"/>
        </w:tabs>
        <w:rPr>
          <w:rFonts w:cs="Times New Roman"/>
          <w:sz w:val="32"/>
        </w:rPr>
      </w:pPr>
      <w:bookmarkStart w:id="24" w:name="_Toc187892230"/>
      <w:r w:rsidRPr="008079B2">
        <w:rPr>
          <w:rFonts w:cs="Times New Roman"/>
          <w:sz w:val="32"/>
        </w:rPr>
        <w:t>目标和任务</w:t>
      </w:r>
      <w:bookmarkEnd w:id="24"/>
      <w:r w:rsidRPr="008079B2">
        <w:rPr>
          <w:rFonts w:cs="Times New Roman"/>
          <w:sz w:val="32"/>
        </w:rPr>
        <w:t xml:space="preserve"> </w:t>
      </w:r>
    </w:p>
    <w:p w:rsidR="00E07A8E" w:rsidRPr="008079B2" w:rsidRDefault="00E07A8E" w:rsidP="00211F55">
      <w:pPr>
        <w:pStyle w:val="a"/>
        <w:spacing w:before="100" w:beforeAutospacing="1" w:after="100" w:afterAutospacing="1"/>
        <w:ind w:firstLineChars="0" w:firstLine="0"/>
        <w:rPr>
          <w:rFonts w:cs="Times New Roman"/>
          <w:b/>
          <w:sz w:val="28"/>
        </w:rPr>
      </w:pPr>
      <w:r w:rsidRPr="008079B2">
        <w:rPr>
          <w:rFonts w:cs="Times New Roman"/>
          <w:b/>
          <w:sz w:val="28"/>
        </w:rPr>
        <w:t>目标：</w:t>
      </w:r>
      <w:r w:rsidR="00255A4B" w:rsidRPr="008079B2">
        <w:rPr>
          <w:rFonts w:cs="Times New Roman"/>
        </w:rPr>
        <w:t>实现</w:t>
      </w:r>
      <w:r w:rsidR="00255A4B" w:rsidRPr="008079B2">
        <w:rPr>
          <w:rFonts w:cs="Times New Roman"/>
        </w:rPr>
        <w:t>Twitter</w:t>
      </w:r>
      <w:r w:rsidR="00255A4B" w:rsidRPr="008079B2">
        <w:rPr>
          <w:rFonts w:cs="Times New Roman"/>
        </w:rPr>
        <w:t>数据的信息可视化，依据原始数据进行主题分析，并实现可视化展现。可视化的展现方式能够使用户直观地了解一段时间内网络流行话题、热点话题随时间的进化过程、话题进化的细节以及推动话题进化的主要原因。</w:t>
      </w:r>
    </w:p>
    <w:p w:rsidR="00C969F5" w:rsidRPr="008079B2" w:rsidRDefault="00381708" w:rsidP="00211F55">
      <w:pPr>
        <w:pStyle w:val="a"/>
        <w:spacing w:before="100" w:beforeAutospacing="1" w:after="100" w:afterAutospacing="1"/>
        <w:ind w:firstLineChars="0" w:firstLine="0"/>
        <w:rPr>
          <w:rFonts w:cs="Times New Roman"/>
        </w:rPr>
      </w:pPr>
      <w:r w:rsidRPr="008079B2">
        <w:rPr>
          <w:rFonts w:cs="Times New Roman"/>
          <w:b/>
          <w:sz w:val="28"/>
        </w:rPr>
        <w:t>任务：</w:t>
      </w:r>
      <w:r w:rsidR="00C969F5" w:rsidRPr="008079B2">
        <w:rPr>
          <w:rFonts w:cs="Times New Roman"/>
        </w:rPr>
        <w:t>本</w:t>
      </w:r>
      <w:r w:rsidR="00B87E46" w:rsidRPr="008079B2">
        <w:rPr>
          <w:rFonts w:cs="Times New Roman"/>
        </w:rPr>
        <w:t>课题</w:t>
      </w:r>
      <w:r w:rsidR="00C969F5" w:rsidRPr="008079B2">
        <w:rPr>
          <w:rFonts w:cs="Times New Roman"/>
        </w:rPr>
        <w:t>基于</w:t>
      </w:r>
      <w:r w:rsidR="00635B97" w:rsidRPr="008079B2">
        <w:rPr>
          <w:rFonts w:cs="Times New Roman"/>
        </w:rPr>
        <w:t>收集的</w:t>
      </w:r>
      <w:r w:rsidR="00C969F5" w:rsidRPr="008079B2">
        <w:rPr>
          <w:rFonts w:cs="Times New Roman"/>
        </w:rPr>
        <w:t>大量</w:t>
      </w:r>
      <w:r w:rsidR="00C969F5" w:rsidRPr="008079B2">
        <w:rPr>
          <w:rFonts w:cs="Times New Roman"/>
        </w:rPr>
        <w:t>twitter</w:t>
      </w:r>
      <w:r w:rsidR="00C969F5" w:rsidRPr="008079B2">
        <w:rPr>
          <w:rFonts w:cs="Times New Roman"/>
        </w:rPr>
        <w:t>原始数据，</w:t>
      </w:r>
      <w:r w:rsidR="00C00AF0" w:rsidRPr="008079B2">
        <w:rPr>
          <w:rFonts w:cs="Times New Roman"/>
        </w:rPr>
        <w:t>首先进行数据的整理、</w:t>
      </w:r>
      <w:r w:rsidR="00E07A8E" w:rsidRPr="008079B2">
        <w:rPr>
          <w:rFonts w:cs="Times New Roman"/>
        </w:rPr>
        <w:t>数据结构归一</w:t>
      </w:r>
      <w:r w:rsidR="00C00AF0" w:rsidRPr="008079B2">
        <w:rPr>
          <w:rFonts w:cs="Times New Roman"/>
        </w:rPr>
        <w:t>、主题分析</w:t>
      </w:r>
      <w:r w:rsidR="00FE20CB" w:rsidRPr="008079B2">
        <w:rPr>
          <w:rFonts w:cs="Times New Roman"/>
        </w:rPr>
        <w:t>并建立索引，</w:t>
      </w:r>
      <w:r w:rsidR="00502964" w:rsidRPr="008079B2">
        <w:rPr>
          <w:rFonts w:cs="Times New Roman"/>
        </w:rPr>
        <w:t>通过分析数据信息提取出关键话题，并实现</w:t>
      </w:r>
      <w:r w:rsidR="00FE20CB" w:rsidRPr="008079B2">
        <w:rPr>
          <w:rFonts w:cs="Times New Roman"/>
        </w:rPr>
        <w:t>三个</w:t>
      </w:r>
      <w:r w:rsidR="00502964" w:rsidRPr="008079B2">
        <w:rPr>
          <w:rFonts w:cs="Times New Roman"/>
        </w:rPr>
        <w:t>方面的可视化表示。实现对不同时间区间的数据进行对比，并能够对大量</w:t>
      </w:r>
      <w:r w:rsidR="004026A1" w:rsidRPr="008079B2">
        <w:rPr>
          <w:rFonts w:cs="Times New Roman"/>
        </w:rPr>
        <w:t>数据进行处理。</w:t>
      </w:r>
    </w:p>
    <w:p w:rsidR="00C969F5" w:rsidRPr="008079B2" w:rsidRDefault="00C969F5" w:rsidP="00211F55">
      <w:pPr>
        <w:pStyle w:val="a"/>
        <w:numPr>
          <w:ilvl w:val="0"/>
          <w:numId w:val="2"/>
        </w:numPr>
        <w:spacing w:before="100" w:beforeAutospacing="1" w:after="100" w:afterAutospacing="1"/>
        <w:ind w:left="426" w:firstLineChars="0" w:hanging="426"/>
        <w:rPr>
          <w:rFonts w:cs="Times New Roman"/>
          <w:kern w:val="0"/>
        </w:rPr>
      </w:pPr>
      <w:r w:rsidRPr="008079B2">
        <w:rPr>
          <w:rFonts w:cs="Times New Roman"/>
          <w:kern w:val="0"/>
        </w:rPr>
        <w:t>实现</w:t>
      </w:r>
      <w:r w:rsidRPr="008079B2">
        <w:rPr>
          <w:rFonts w:cs="Times New Roman"/>
          <w:kern w:val="0"/>
        </w:rPr>
        <w:t>“</w:t>
      </w:r>
      <w:r w:rsidRPr="008079B2">
        <w:rPr>
          <w:rFonts w:cs="Times New Roman"/>
          <w:kern w:val="0"/>
        </w:rPr>
        <w:t>主题河</w:t>
      </w:r>
      <w:r w:rsidRPr="008079B2">
        <w:rPr>
          <w:rFonts w:cs="Times New Roman"/>
          <w:kern w:val="0"/>
        </w:rPr>
        <w:t>”</w:t>
      </w:r>
      <w:r w:rsidRPr="008079B2">
        <w:rPr>
          <w:rFonts w:cs="Times New Roman"/>
          <w:kern w:val="0"/>
        </w:rPr>
        <w:t>（</w:t>
      </w:r>
      <w:r w:rsidRPr="008079B2">
        <w:rPr>
          <w:rFonts w:cs="Times New Roman"/>
          <w:kern w:val="0"/>
        </w:rPr>
        <w:t>Theme River</w:t>
      </w:r>
      <w:r w:rsidRPr="008079B2">
        <w:rPr>
          <w:rFonts w:cs="Times New Roman"/>
          <w:kern w:val="0"/>
        </w:rPr>
        <w:t>）的可视化表示：</w:t>
      </w:r>
      <w:r w:rsidR="00490BA2" w:rsidRPr="008079B2">
        <w:rPr>
          <w:rFonts w:cs="Times New Roman"/>
          <w:kern w:val="0"/>
        </w:rPr>
        <w:t>首先提取</w:t>
      </w:r>
      <w:r w:rsidR="00490BA2" w:rsidRPr="008079B2">
        <w:rPr>
          <w:rFonts w:cs="Times New Roman"/>
          <w:kern w:val="0"/>
        </w:rPr>
        <w:t>Twitter</w:t>
      </w:r>
      <w:r w:rsidR="00490BA2" w:rsidRPr="008079B2">
        <w:rPr>
          <w:rFonts w:cs="Times New Roman"/>
          <w:kern w:val="0"/>
        </w:rPr>
        <w:t>文本数据中的主题，然后</w:t>
      </w:r>
      <w:bookmarkStart w:id="25" w:name="OLE_LINK16"/>
      <w:r w:rsidRPr="008079B2">
        <w:rPr>
          <w:rFonts w:cs="Times New Roman"/>
          <w:kern w:val="0"/>
        </w:rPr>
        <w:t>按照时间对</w:t>
      </w:r>
      <w:r w:rsidR="00490BA2" w:rsidRPr="008079B2">
        <w:rPr>
          <w:rFonts w:cs="Times New Roman"/>
          <w:kern w:val="0"/>
        </w:rPr>
        <w:t>主题</w:t>
      </w:r>
      <w:r w:rsidRPr="008079B2">
        <w:rPr>
          <w:rFonts w:cs="Times New Roman"/>
          <w:kern w:val="0"/>
        </w:rPr>
        <w:t>集进行分割，将主题看作在时间维度上延续不断的波流并展现为时间轴上弯曲的条带。</w:t>
      </w:r>
      <w:bookmarkEnd w:id="25"/>
      <w:r w:rsidRPr="008079B2">
        <w:rPr>
          <w:rFonts w:cs="Times New Roman"/>
          <w:kern w:val="0"/>
        </w:rPr>
        <w:t>不同的主题叠加在一起用边界或颜色区分从而生成一种统一的对文本流媒体的展现方式。</w:t>
      </w:r>
      <w:r w:rsidRPr="008079B2">
        <w:rPr>
          <w:rFonts w:cs="Times New Roman"/>
          <w:kern w:val="0"/>
        </w:rPr>
        <w:t>“</w:t>
      </w:r>
      <w:r w:rsidRPr="008079B2">
        <w:rPr>
          <w:rFonts w:cs="Times New Roman"/>
          <w:kern w:val="0"/>
        </w:rPr>
        <w:t>主题河</w:t>
      </w:r>
      <w:r w:rsidRPr="008079B2">
        <w:rPr>
          <w:rFonts w:cs="Times New Roman"/>
          <w:kern w:val="0"/>
        </w:rPr>
        <w:t xml:space="preserve">” </w:t>
      </w:r>
      <w:r w:rsidRPr="008079B2">
        <w:rPr>
          <w:rFonts w:cs="Times New Roman"/>
          <w:kern w:val="0"/>
        </w:rPr>
        <w:t>在展现有效信息的同时，给人以美的享受，带来了更好的用户体验。</w:t>
      </w:r>
      <w:r w:rsidR="00B750E1" w:rsidRPr="008079B2">
        <w:rPr>
          <w:rFonts w:cs="Times New Roman"/>
          <w:kern w:val="0"/>
        </w:rPr>
        <w:t>“</w:t>
      </w:r>
      <w:r w:rsidR="00B750E1" w:rsidRPr="008079B2">
        <w:rPr>
          <w:rFonts w:cs="Times New Roman"/>
          <w:kern w:val="0"/>
        </w:rPr>
        <w:t>主题河</w:t>
      </w:r>
      <w:r w:rsidR="00B750E1" w:rsidRPr="008079B2">
        <w:rPr>
          <w:rFonts w:cs="Times New Roman"/>
          <w:kern w:val="0"/>
        </w:rPr>
        <w:t>”</w:t>
      </w:r>
      <w:r w:rsidR="00A35117" w:rsidRPr="008079B2">
        <w:rPr>
          <w:rFonts w:cs="Times New Roman"/>
          <w:kern w:val="0"/>
        </w:rPr>
        <w:t>不仅能够使用户了解某一个主题的演化进程</w:t>
      </w:r>
      <w:r w:rsidR="00FA3E07" w:rsidRPr="008079B2">
        <w:rPr>
          <w:rFonts w:cs="Times New Roman"/>
          <w:kern w:val="0"/>
        </w:rPr>
        <w:t>，还能够</w:t>
      </w:r>
      <w:r w:rsidR="001642B8" w:rsidRPr="008079B2">
        <w:rPr>
          <w:rFonts w:cs="Times New Roman"/>
          <w:kern w:val="0"/>
        </w:rPr>
        <w:t>对数据集合整体轮廓有较为直观的认识</w:t>
      </w:r>
      <w:r w:rsidR="00121243" w:rsidRPr="008079B2">
        <w:rPr>
          <w:rFonts w:cs="Times New Roman"/>
          <w:kern w:val="0"/>
        </w:rPr>
        <w:t>。</w:t>
      </w:r>
    </w:p>
    <w:p w:rsidR="00C969F5" w:rsidRPr="008079B2" w:rsidRDefault="00C969F5" w:rsidP="00211F55">
      <w:pPr>
        <w:pStyle w:val="a"/>
        <w:numPr>
          <w:ilvl w:val="0"/>
          <w:numId w:val="2"/>
        </w:numPr>
        <w:spacing w:before="100" w:beforeAutospacing="1" w:after="100" w:afterAutospacing="1"/>
        <w:ind w:left="426" w:firstLineChars="0" w:hanging="426"/>
        <w:rPr>
          <w:rFonts w:cs="Times New Roman"/>
          <w:kern w:val="0"/>
        </w:rPr>
      </w:pPr>
      <w:r w:rsidRPr="008079B2">
        <w:rPr>
          <w:rFonts w:cs="Times New Roman"/>
        </w:rPr>
        <w:t>实现</w:t>
      </w:r>
      <w:r w:rsidRPr="008079B2">
        <w:rPr>
          <w:rFonts w:cs="Times New Roman"/>
        </w:rPr>
        <w:t>“</w:t>
      </w:r>
      <w:r w:rsidRPr="008079B2">
        <w:rPr>
          <w:rFonts w:cs="Times New Roman"/>
        </w:rPr>
        <w:t>标签云</w:t>
      </w:r>
      <w:r w:rsidRPr="008079B2">
        <w:rPr>
          <w:rFonts w:cs="Times New Roman"/>
        </w:rPr>
        <w:t>”</w:t>
      </w:r>
      <w:r w:rsidRPr="008079B2">
        <w:rPr>
          <w:rFonts w:cs="Times New Roman"/>
        </w:rPr>
        <w:t>（</w:t>
      </w:r>
      <w:r w:rsidRPr="008079B2">
        <w:rPr>
          <w:rFonts w:cs="Times New Roman"/>
        </w:rPr>
        <w:t>Tag Cloud</w:t>
      </w:r>
      <w:r w:rsidRPr="008079B2">
        <w:rPr>
          <w:rFonts w:cs="Times New Roman"/>
        </w:rPr>
        <w:t>）</w:t>
      </w:r>
      <w:r w:rsidRPr="008079B2">
        <w:rPr>
          <w:rFonts w:cs="Times New Roman"/>
          <w:kern w:val="0"/>
        </w:rPr>
        <w:t>的可视化表示</w:t>
      </w:r>
      <w:r w:rsidRPr="008079B2">
        <w:rPr>
          <w:rFonts w:cs="Times New Roman"/>
        </w:rPr>
        <w:t>：抽取</w:t>
      </w:r>
      <w:r w:rsidRPr="008079B2">
        <w:rPr>
          <w:rFonts w:cs="Times New Roman"/>
        </w:rPr>
        <w:t>twitter</w:t>
      </w:r>
      <w:r w:rsidRPr="008079B2">
        <w:rPr>
          <w:rFonts w:cs="Times New Roman"/>
        </w:rPr>
        <w:t>数据的关键词</w:t>
      </w:r>
      <w:r w:rsidRPr="008079B2">
        <w:rPr>
          <w:rFonts w:cs="Times New Roman"/>
          <w:kern w:val="0"/>
        </w:rPr>
        <w:t>并将其按照一定顺序，规律及约束整齐美观的排列在屏幕之上。这一可视化表示有助于人们了解近期热点话题。</w:t>
      </w:r>
    </w:p>
    <w:p w:rsidR="00C969F5" w:rsidRPr="008079B2" w:rsidRDefault="00C969F5" w:rsidP="00211F55">
      <w:pPr>
        <w:pStyle w:val="a"/>
        <w:numPr>
          <w:ilvl w:val="0"/>
          <w:numId w:val="2"/>
        </w:numPr>
        <w:spacing w:before="100" w:beforeAutospacing="1" w:after="100" w:afterAutospacing="1"/>
        <w:ind w:left="426" w:firstLineChars="0" w:hanging="426"/>
        <w:rPr>
          <w:rFonts w:cs="Times New Roman"/>
        </w:rPr>
      </w:pPr>
      <w:r w:rsidRPr="008079B2">
        <w:rPr>
          <w:rFonts w:cs="Times New Roman"/>
        </w:rPr>
        <w:t>实现</w:t>
      </w:r>
      <w:r w:rsidRPr="008079B2">
        <w:rPr>
          <w:rFonts w:cs="Times New Roman"/>
        </w:rPr>
        <w:t>“</w:t>
      </w:r>
      <w:bookmarkStart w:id="26" w:name="OLE_LINK7"/>
      <w:bookmarkStart w:id="27" w:name="OLE_LINK8"/>
      <w:r w:rsidRPr="008079B2">
        <w:rPr>
          <w:rFonts w:cs="Times New Roman"/>
        </w:rPr>
        <w:t>时间轴</w:t>
      </w:r>
      <w:bookmarkEnd w:id="26"/>
      <w:bookmarkEnd w:id="27"/>
      <w:r w:rsidRPr="008079B2">
        <w:rPr>
          <w:rFonts w:cs="Times New Roman"/>
        </w:rPr>
        <w:t>”</w:t>
      </w:r>
      <w:r w:rsidRPr="008079B2">
        <w:rPr>
          <w:rFonts w:cs="Times New Roman"/>
        </w:rPr>
        <w:t>（</w:t>
      </w:r>
      <w:r w:rsidRPr="008079B2">
        <w:rPr>
          <w:rFonts w:cs="Times New Roman"/>
        </w:rPr>
        <w:t>Timeline View</w:t>
      </w:r>
      <w:r w:rsidRPr="008079B2">
        <w:rPr>
          <w:rFonts w:cs="Times New Roman"/>
        </w:rPr>
        <w:t>）的可视化表示：在时间轴上显示某一主题在一段时间区间的重要文本内容，有助于帮助人们分析该主题的</w:t>
      </w:r>
      <w:r w:rsidR="00765DC1" w:rsidRPr="008079B2">
        <w:rPr>
          <w:rFonts w:cs="Times New Roman"/>
        </w:rPr>
        <w:t>进化、</w:t>
      </w:r>
      <w:r w:rsidRPr="008079B2">
        <w:rPr>
          <w:rFonts w:cs="Times New Roman"/>
        </w:rPr>
        <w:t>发展情况和近期关注热点。</w:t>
      </w:r>
    </w:p>
    <w:p w:rsidR="00592954" w:rsidRPr="008079B2" w:rsidRDefault="00592954" w:rsidP="00592954">
      <w:pPr>
        <w:pStyle w:val="a"/>
        <w:spacing w:before="100" w:beforeAutospacing="1" w:after="100" w:afterAutospacing="1" w:line="360" w:lineRule="auto"/>
        <w:ind w:left="426" w:firstLineChars="0" w:firstLine="0"/>
        <w:rPr>
          <w:rFonts w:cs="Times New Roman"/>
        </w:rPr>
      </w:pPr>
    </w:p>
    <w:p w:rsidR="009D3D5D" w:rsidRPr="008079B2" w:rsidRDefault="00C969F5" w:rsidP="00400F31">
      <w:pPr>
        <w:pStyle w:val="20"/>
        <w:numPr>
          <w:ilvl w:val="0"/>
          <w:numId w:val="1"/>
        </w:numPr>
        <w:tabs>
          <w:tab w:val="clear" w:pos="1380"/>
        </w:tabs>
        <w:rPr>
          <w:rFonts w:cs="Times New Roman"/>
          <w:sz w:val="32"/>
        </w:rPr>
      </w:pPr>
      <w:bookmarkStart w:id="28" w:name="_Toc187892231"/>
      <w:r w:rsidRPr="008079B2">
        <w:rPr>
          <w:rFonts w:cs="Times New Roman"/>
          <w:sz w:val="32"/>
        </w:rPr>
        <w:lastRenderedPageBreak/>
        <w:t>可行性分析</w:t>
      </w:r>
      <w:bookmarkEnd w:id="28"/>
    </w:p>
    <w:p w:rsidR="00C969F5" w:rsidRPr="008079B2" w:rsidRDefault="00C969F5" w:rsidP="00211F55">
      <w:pPr>
        <w:pStyle w:val="a"/>
        <w:spacing w:before="100" w:beforeAutospacing="1"/>
        <w:ind w:firstLineChars="0" w:firstLine="420"/>
        <w:rPr>
          <w:rFonts w:cs="Times New Roman"/>
        </w:rPr>
      </w:pPr>
      <w:bookmarkStart w:id="29" w:name="_Toc187892232"/>
      <w:r w:rsidRPr="008079B2">
        <w:rPr>
          <w:rFonts w:cs="Times New Roman"/>
        </w:rPr>
        <w:t>该信息可视化</w:t>
      </w:r>
      <w:r w:rsidR="00B87E46" w:rsidRPr="008079B2">
        <w:rPr>
          <w:rFonts w:cs="Times New Roman"/>
        </w:rPr>
        <w:t>课题</w:t>
      </w:r>
      <w:r w:rsidRPr="008079B2">
        <w:rPr>
          <w:rFonts w:cs="Times New Roman"/>
        </w:rPr>
        <w:t>的可行性分析包括一下几个方面内容：</w:t>
      </w:r>
    </w:p>
    <w:p w:rsidR="00C969F5" w:rsidRPr="008079B2" w:rsidRDefault="00C969F5" w:rsidP="00211F55">
      <w:pPr>
        <w:pStyle w:val="a"/>
        <w:ind w:firstLineChars="0" w:firstLine="420"/>
        <w:rPr>
          <w:rFonts w:cs="Times New Roman"/>
          <w:szCs w:val="24"/>
        </w:rPr>
      </w:pPr>
      <w:r w:rsidRPr="008079B2">
        <w:rPr>
          <w:rFonts w:cs="Times New Roman"/>
          <w:szCs w:val="24"/>
        </w:rPr>
        <w:t>1</w:t>
      </w:r>
      <w:r w:rsidRPr="008079B2">
        <w:rPr>
          <w:rFonts w:cs="Times New Roman"/>
          <w:szCs w:val="24"/>
        </w:rPr>
        <w:t>）数据收集</w:t>
      </w:r>
      <w:r w:rsidR="00743258" w:rsidRPr="008079B2">
        <w:rPr>
          <w:rFonts w:cs="Times New Roman"/>
          <w:szCs w:val="24"/>
        </w:rPr>
        <w:t>及访问</w:t>
      </w:r>
      <w:r w:rsidRPr="008079B2">
        <w:rPr>
          <w:rFonts w:cs="Times New Roman"/>
          <w:szCs w:val="24"/>
        </w:rPr>
        <w:t>可行性：与</w:t>
      </w:r>
      <w:r w:rsidRPr="008079B2">
        <w:rPr>
          <w:rFonts w:cs="Times New Roman"/>
          <w:szCs w:val="24"/>
        </w:rPr>
        <w:t>MSRA</w:t>
      </w:r>
      <w:r w:rsidR="00490BA2" w:rsidRPr="008079B2">
        <w:rPr>
          <w:rFonts w:cs="Times New Roman"/>
          <w:szCs w:val="24"/>
        </w:rPr>
        <w:t>数据挖掘组进行合作，</w:t>
      </w:r>
      <w:r w:rsidRPr="008079B2">
        <w:rPr>
          <w:rFonts w:cs="Times New Roman"/>
          <w:szCs w:val="24"/>
        </w:rPr>
        <w:t>收集了</w:t>
      </w:r>
      <w:r w:rsidRPr="008079B2">
        <w:rPr>
          <w:rFonts w:cs="Times New Roman"/>
          <w:szCs w:val="24"/>
        </w:rPr>
        <w:t>twitter</w:t>
      </w:r>
      <w:r w:rsidRPr="008079B2">
        <w:rPr>
          <w:rFonts w:cs="Times New Roman"/>
          <w:szCs w:val="24"/>
        </w:rPr>
        <w:t>数据，</w:t>
      </w:r>
      <w:r w:rsidR="00DF013F" w:rsidRPr="008079B2">
        <w:rPr>
          <w:rFonts w:cs="Times New Roman"/>
          <w:szCs w:val="24"/>
        </w:rPr>
        <w:t>首先进行</w:t>
      </w:r>
      <w:r w:rsidRPr="008079B2">
        <w:rPr>
          <w:rFonts w:cs="Times New Roman"/>
          <w:szCs w:val="24"/>
        </w:rPr>
        <w:t>了数据结构的分析和整理，</w:t>
      </w:r>
      <w:r w:rsidR="0052194D" w:rsidRPr="008079B2">
        <w:rPr>
          <w:rFonts w:cs="Times New Roman"/>
          <w:szCs w:val="24"/>
        </w:rPr>
        <w:t>由数据挖掘组的同事将</w:t>
      </w:r>
      <w:r w:rsidR="0052194D" w:rsidRPr="008079B2">
        <w:rPr>
          <w:rFonts w:cs="Times New Roman"/>
          <w:szCs w:val="24"/>
        </w:rPr>
        <w:t>Tweet</w:t>
      </w:r>
      <w:r w:rsidR="0052194D" w:rsidRPr="008079B2">
        <w:rPr>
          <w:rFonts w:cs="Times New Roman"/>
          <w:szCs w:val="24"/>
        </w:rPr>
        <w:t>（用户发到</w:t>
      </w:r>
      <w:r w:rsidR="0052194D" w:rsidRPr="008079B2">
        <w:rPr>
          <w:rFonts w:cs="Times New Roman"/>
          <w:szCs w:val="24"/>
        </w:rPr>
        <w:t>Twitter</w:t>
      </w:r>
      <w:r w:rsidR="0052194D" w:rsidRPr="008079B2">
        <w:rPr>
          <w:rFonts w:cs="Times New Roman"/>
          <w:szCs w:val="24"/>
        </w:rPr>
        <w:t>上的信息）归一到统一的数据结构，并</w:t>
      </w:r>
      <w:r w:rsidRPr="008079B2">
        <w:rPr>
          <w:rFonts w:cs="Times New Roman"/>
          <w:szCs w:val="24"/>
        </w:rPr>
        <w:t>建立了</w:t>
      </w:r>
      <w:r w:rsidR="0052194D" w:rsidRPr="008079B2">
        <w:rPr>
          <w:rFonts w:cs="Times New Roman"/>
          <w:szCs w:val="24"/>
        </w:rPr>
        <w:t>T</w:t>
      </w:r>
      <w:r w:rsidRPr="008079B2">
        <w:rPr>
          <w:rFonts w:cs="Times New Roman"/>
          <w:szCs w:val="24"/>
        </w:rPr>
        <w:t>weet</w:t>
      </w:r>
      <w:r w:rsidRPr="008079B2">
        <w:rPr>
          <w:rFonts w:cs="Times New Roman"/>
          <w:szCs w:val="24"/>
        </w:rPr>
        <w:t>的</w:t>
      </w:r>
      <w:proofErr w:type="spellStart"/>
      <w:r w:rsidR="0052194D" w:rsidRPr="008079B2">
        <w:rPr>
          <w:rFonts w:cs="Times New Roman"/>
          <w:szCs w:val="24"/>
        </w:rPr>
        <w:t>Lucene</w:t>
      </w:r>
      <w:proofErr w:type="spellEnd"/>
      <w:r w:rsidR="00827DD3" w:rsidRPr="008079B2">
        <w:rPr>
          <w:rFonts w:cs="Times New Roman"/>
          <w:szCs w:val="24"/>
        </w:rPr>
        <w:t>索引用于数据的高效访问</w:t>
      </w:r>
      <w:r w:rsidRPr="008079B2">
        <w:rPr>
          <w:rFonts w:cs="Times New Roman"/>
          <w:szCs w:val="24"/>
        </w:rPr>
        <w:t>。</w:t>
      </w:r>
      <w:r w:rsidR="00615B3C" w:rsidRPr="008079B2">
        <w:rPr>
          <w:rFonts w:cs="Times New Roman"/>
          <w:szCs w:val="24"/>
        </w:rPr>
        <w:t>能够使</w:t>
      </w:r>
      <w:r w:rsidR="00DD2138" w:rsidRPr="008079B2">
        <w:rPr>
          <w:rFonts w:cs="Times New Roman"/>
          <w:szCs w:val="24"/>
        </w:rPr>
        <w:t>用</w:t>
      </w:r>
      <w:proofErr w:type="spellStart"/>
      <w:r w:rsidR="00DD2138" w:rsidRPr="008079B2">
        <w:rPr>
          <w:rFonts w:cs="Times New Roman"/>
          <w:szCs w:val="24"/>
        </w:rPr>
        <w:t>Lucene</w:t>
      </w:r>
      <w:proofErr w:type="spellEnd"/>
      <w:r w:rsidR="00DD2138" w:rsidRPr="008079B2">
        <w:rPr>
          <w:rFonts w:cs="Times New Roman"/>
          <w:szCs w:val="24"/>
        </w:rPr>
        <w:t xml:space="preserve"> </w:t>
      </w:r>
      <w:r w:rsidR="004B453F" w:rsidRPr="008079B2">
        <w:rPr>
          <w:rFonts w:cs="Times New Roman"/>
          <w:szCs w:val="24"/>
        </w:rPr>
        <w:t>索引</w:t>
      </w:r>
      <w:r w:rsidR="00DD2138" w:rsidRPr="008079B2">
        <w:rPr>
          <w:rFonts w:cs="Times New Roman"/>
          <w:szCs w:val="24"/>
        </w:rPr>
        <w:t>访问数据的</w:t>
      </w:r>
      <w:r w:rsidR="00DD2138" w:rsidRPr="008079B2">
        <w:rPr>
          <w:rFonts w:cs="Times New Roman"/>
          <w:szCs w:val="24"/>
        </w:rPr>
        <w:t>API</w:t>
      </w:r>
      <w:r w:rsidR="00DD2138" w:rsidRPr="008079B2">
        <w:rPr>
          <w:rFonts w:cs="Times New Roman"/>
          <w:szCs w:val="24"/>
        </w:rPr>
        <w:t>。</w:t>
      </w:r>
    </w:p>
    <w:p w:rsidR="00C969F5" w:rsidRPr="008079B2" w:rsidRDefault="00C969F5" w:rsidP="00211F55">
      <w:pPr>
        <w:pStyle w:val="a"/>
        <w:ind w:firstLineChars="0" w:firstLine="420"/>
        <w:rPr>
          <w:rFonts w:cs="Times New Roman"/>
          <w:szCs w:val="24"/>
        </w:rPr>
      </w:pPr>
      <w:r w:rsidRPr="008079B2">
        <w:rPr>
          <w:rFonts w:cs="Times New Roman"/>
          <w:szCs w:val="24"/>
        </w:rPr>
        <w:t>2</w:t>
      </w:r>
      <w:r w:rsidRPr="008079B2">
        <w:rPr>
          <w:rFonts w:cs="Times New Roman"/>
          <w:szCs w:val="24"/>
        </w:rPr>
        <w:t>）技术可行性：本</w:t>
      </w:r>
      <w:r w:rsidR="00B87E46" w:rsidRPr="008079B2">
        <w:rPr>
          <w:rFonts w:cs="Times New Roman"/>
          <w:szCs w:val="24"/>
        </w:rPr>
        <w:t>课题</w:t>
      </w:r>
      <w:r w:rsidRPr="008079B2">
        <w:rPr>
          <w:rFonts w:cs="Times New Roman"/>
          <w:szCs w:val="24"/>
        </w:rPr>
        <w:t>主要采用了</w:t>
      </w:r>
      <w:r w:rsidRPr="008079B2">
        <w:rPr>
          <w:rFonts w:cs="Times New Roman"/>
          <w:szCs w:val="24"/>
        </w:rPr>
        <w:t>C#</w:t>
      </w:r>
      <w:r w:rsidRPr="008079B2">
        <w:rPr>
          <w:rFonts w:cs="Times New Roman"/>
          <w:szCs w:val="24"/>
        </w:rPr>
        <w:t>和</w:t>
      </w:r>
      <w:proofErr w:type="spellStart"/>
      <w:r w:rsidRPr="008079B2">
        <w:rPr>
          <w:rFonts w:cs="Times New Roman"/>
          <w:szCs w:val="24"/>
        </w:rPr>
        <w:t>SilverLight</w:t>
      </w:r>
      <w:proofErr w:type="spellEnd"/>
      <w:r w:rsidRPr="008079B2">
        <w:rPr>
          <w:rFonts w:cs="Times New Roman"/>
          <w:szCs w:val="24"/>
        </w:rPr>
        <w:t>进行相关的开发，</w:t>
      </w:r>
      <w:proofErr w:type="spellStart"/>
      <w:r w:rsidRPr="008079B2">
        <w:rPr>
          <w:rFonts w:cs="Times New Roman"/>
          <w:szCs w:val="24"/>
        </w:rPr>
        <w:t>SilverLight</w:t>
      </w:r>
      <w:proofErr w:type="spellEnd"/>
      <w:r w:rsidRPr="008079B2">
        <w:rPr>
          <w:rFonts w:cs="Times New Roman"/>
          <w:szCs w:val="24"/>
        </w:rPr>
        <w:t>是面向对象的网页可视化开发工具，它的灵活性、安全性和易用性为可视化编程提供了良好的条件。</w:t>
      </w:r>
      <w:r w:rsidR="004B453F" w:rsidRPr="008079B2">
        <w:rPr>
          <w:rFonts w:cs="Times New Roman"/>
          <w:szCs w:val="24"/>
        </w:rPr>
        <w:t>基于数据挖掘组提供访问索引数据的</w:t>
      </w:r>
      <w:r w:rsidR="004B453F" w:rsidRPr="008079B2">
        <w:rPr>
          <w:rFonts w:cs="Times New Roman"/>
          <w:szCs w:val="24"/>
        </w:rPr>
        <w:t>API</w:t>
      </w:r>
      <w:r w:rsidR="004B453F" w:rsidRPr="008079B2">
        <w:rPr>
          <w:rFonts w:cs="Times New Roman"/>
          <w:szCs w:val="24"/>
        </w:rPr>
        <w:t>是</w:t>
      </w:r>
      <w:r w:rsidR="004B453F" w:rsidRPr="008079B2">
        <w:rPr>
          <w:rFonts w:cs="Times New Roman"/>
          <w:szCs w:val="24"/>
        </w:rPr>
        <w:t>C#</w:t>
      </w:r>
      <w:r w:rsidR="004B453F" w:rsidRPr="008079B2">
        <w:rPr>
          <w:rFonts w:cs="Times New Roman"/>
          <w:szCs w:val="24"/>
        </w:rPr>
        <w:t>工程的动态链接库，还需要</w:t>
      </w:r>
      <w:r w:rsidR="004B453F" w:rsidRPr="008079B2">
        <w:rPr>
          <w:rFonts w:cs="Times New Roman"/>
          <w:szCs w:val="24"/>
        </w:rPr>
        <w:t>WCF</w:t>
      </w:r>
      <w:r w:rsidR="004B453F" w:rsidRPr="008079B2">
        <w:rPr>
          <w:rFonts w:cs="Times New Roman"/>
          <w:szCs w:val="24"/>
        </w:rPr>
        <w:t>通信技术。</w:t>
      </w:r>
      <w:proofErr w:type="spellStart"/>
      <w:r w:rsidR="004B453F" w:rsidRPr="008079B2">
        <w:rPr>
          <w:rFonts w:cs="Times New Roman"/>
          <w:szCs w:val="24"/>
        </w:rPr>
        <w:t>SilverLight</w:t>
      </w:r>
      <w:proofErr w:type="spellEnd"/>
      <w:r w:rsidR="004B453F" w:rsidRPr="008079B2">
        <w:rPr>
          <w:rFonts w:cs="Times New Roman"/>
          <w:szCs w:val="24"/>
        </w:rPr>
        <w:t>集成了</w:t>
      </w:r>
      <w:r w:rsidR="0031070A" w:rsidRPr="008079B2">
        <w:rPr>
          <w:rFonts w:cs="Times New Roman"/>
          <w:szCs w:val="24"/>
        </w:rPr>
        <w:t>WCF</w:t>
      </w:r>
      <w:r w:rsidR="0031070A" w:rsidRPr="008079B2">
        <w:rPr>
          <w:rFonts w:cs="Times New Roman"/>
          <w:szCs w:val="24"/>
        </w:rPr>
        <w:t>技术，能够通过</w:t>
      </w:r>
      <w:r w:rsidR="0031070A" w:rsidRPr="008079B2">
        <w:rPr>
          <w:rFonts w:cs="Times New Roman"/>
          <w:szCs w:val="24"/>
        </w:rPr>
        <w:t>WCF</w:t>
      </w:r>
      <w:r w:rsidR="0031070A" w:rsidRPr="008079B2">
        <w:rPr>
          <w:rFonts w:cs="Times New Roman"/>
          <w:szCs w:val="24"/>
        </w:rPr>
        <w:t>异步访问</w:t>
      </w:r>
      <w:r w:rsidR="0031070A" w:rsidRPr="008079B2">
        <w:rPr>
          <w:rFonts w:cs="Times New Roman"/>
          <w:szCs w:val="24"/>
        </w:rPr>
        <w:t>C#</w:t>
      </w:r>
      <w:r w:rsidR="0031070A" w:rsidRPr="008079B2">
        <w:rPr>
          <w:rFonts w:cs="Times New Roman"/>
          <w:szCs w:val="24"/>
        </w:rPr>
        <w:t>类库，实现数据的读取</w:t>
      </w:r>
      <w:r w:rsidR="00D7766D" w:rsidRPr="008079B2">
        <w:rPr>
          <w:rFonts w:cs="Times New Roman"/>
          <w:szCs w:val="24"/>
        </w:rPr>
        <w:t>操作</w:t>
      </w:r>
      <w:r w:rsidR="0031070A" w:rsidRPr="008079B2">
        <w:rPr>
          <w:rFonts w:cs="Times New Roman"/>
          <w:szCs w:val="24"/>
        </w:rPr>
        <w:t>。</w:t>
      </w:r>
    </w:p>
    <w:p w:rsidR="00C969F5" w:rsidRPr="008079B2" w:rsidRDefault="00C969F5" w:rsidP="00211F55">
      <w:pPr>
        <w:pStyle w:val="a"/>
        <w:ind w:firstLine="480"/>
        <w:rPr>
          <w:rFonts w:cs="Times New Roman"/>
        </w:rPr>
      </w:pPr>
      <w:r w:rsidRPr="008079B2">
        <w:rPr>
          <w:rFonts w:cs="Times New Roman"/>
          <w:szCs w:val="24"/>
        </w:rPr>
        <w:t>3</w:t>
      </w:r>
      <w:r w:rsidRPr="008079B2">
        <w:rPr>
          <w:rFonts w:cs="Times New Roman"/>
          <w:szCs w:val="24"/>
        </w:rPr>
        <w:t>）应用可行性：本</w:t>
      </w:r>
      <w:r w:rsidR="00B87E46" w:rsidRPr="008079B2">
        <w:rPr>
          <w:rFonts w:cs="Times New Roman"/>
        </w:rPr>
        <w:t>课题</w:t>
      </w:r>
      <w:r w:rsidRPr="008079B2">
        <w:rPr>
          <w:rFonts w:cs="Times New Roman"/>
          <w:szCs w:val="24"/>
        </w:rPr>
        <w:t>主要是借助</w:t>
      </w:r>
      <w:r w:rsidRPr="008079B2">
        <w:rPr>
          <w:rFonts w:cs="Times New Roman"/>
        </w:rPr>
        <w:t>信息可视化技术实现社会化媒体信息的直观、可交互的展现，使人们迅速获得有用信息，从而达到对数据进一步理解，分析及推理的目的。因此本项目</w:t>
      </w:r>
      <w:r w:rsidR="007B27A2" w:rsidRPr="008079B2">
        <w:rPr>
          <w:rFonts w:cs="Times New Roman"/>
        </w:rPr>
        <w:t>可以为人们提供了话题演化进程</w:t>
      </w:r>
      <w:r w:rsidR="000409BB" w:rsidRPr="008079B2">
        <w:rPr>
          <w:rFonts w:cs="Times New Roman"/>
        </w:rPr>
        <w:t>的直观图像，以及热点话题的可视化展示，并进一步展现了话题的细节内容。</w:t>
      </w:r>
      <w:r w:rsidR="00B87E46" w:rsidRPr="008079B2">
        <w:rPr>
          <w:rFonts w:cs="Times New Roman"/>
        </w:rPr>
        <w:t>课题</w:t>
      </w:r>
      <w:r w:rsidR="00244079" w:rsidRPr="008079B2">
        <w:rPr>
          <w:rFonts w:cs="Times New Roman"/>
        </w:rPr>
        <w:t>还可以为社会话题的研究提供直观快捷的结果，</w:t>
      </w:r>
      <w:r w:rsidRPr="008079B2">
        <w:rPr>
          <w:rFonts w:cs="Times New Roman"/>
        </w:rPr>
        <w:t>将有广泛的应用。</w:t>
      </w:r>
      <w:r w:rsidR="000729C2" w:rsidRPr="008079B2">
        <w:rPr>
          <w:rFonts w:cs="Times New Roman"/>
        </w:rPr>
        <w:t>Twitter</w:t>
      </w:r>
      <w:r w:rsidRPr="008079B2">
        <w:rPr>
          <w:rFonts w:cs="Times New Roman"/>
        </w:rPr>
        <w:t>数据为网络公开，未侵犯他人隐私，属于合法行为。</w:t>
      </w:r>
    </w:p>
    <w:p w:rsidR="003B2403" w:rsidRDefault="008355AC" w:rsidP="00A30BA8">
      <w:pPr>
        <w:pStyle w:val="a"/>
        <w:ind w:firstLineChars="0" w:firstLine="0"/>
        <w:rPr>
          <w:rFonts w:cs="Times New Roman"/>
        </w:rPr>
      </w:pPr>
      <w:r w:rsidRPr="008079B2">
        <w:rPr>
          <w:rFonts w:cs="Times New Roman"/>
        </w:rPr>
        <w:t>4</w:t>
      </w:r>
      <w:r w:rsidRPr="008079B2">
        <w:rPr>
          <w:rFonts w:cs="Times New Roman"/>
        </w:rPr>
        <w:t>）时间可行性：</w:t>
      </w:r>
      <w:r w:rsidR="00C6320C" w:rsidRPr="008079B2">
        <w:rPr>
          <w:rFonts w:cs="Times New Roman"/>
        </w:rPr>
        <w:t>在冬学期便于导师进行沟通和讨论，基本确定了</w:t>
      </w:r>
      <w:r w:rsidR="00B87E46" w:rsidRPr="008079B2">
        <w:rPr>
          <w:rFonts w:cs="Times New Roman"/>
        </w:rPr>
        <w:t>课题</w:t>
      </w:r>
      <w:r w:rsidR="00C6320C" w:rsidRPr="008079B2">
        <w:rPr>
          <w:rFonts w:cs="Times New Roman"/>
        </w:rPr>
        <w:t>的主题，开始动工比</w:t>
      </w:r>
      <w:r w:rsidR="00566488" w:rsidRPr="008079B2">
        <w:rPr>
          <w:rFonts w:cs="Times New Roman"/>
        </w:rPr>
        <w:t>较早，有</w:t>
      </w:r>
      <w:r w:rsidR="00E85D79" w:rsidRPr="008079B2">
        <w:rPr>
          <w:rFonts w:cs="Times New Roman"/>
        </w:rPr>
        <w:t>足够</w:t>
      </w:r>
      <w:r w:rsidR="00566488" w:rsidRPr="008079B2">
        <w:rPr>
          <w:rFonts w:cs="Times New Roman"/>
        </w:rPr>
        <w:t>的时间完成可视化设计，并</w:t>
      </w:r>
      <w:r w:rsidR="00B87E46" w:rsidRPr="008079B2">
        <w:rPr>
          <w:rFonts w:cs="Times New Roman"/>
        </w:rPr>
        <w:t>最课题</w:t>
      </w:r>
      <w:r w:rsidR="00566488" w:rsidRPr="008079B2">
        <w:rPr>
          <w:rFonts w:cs="Times New Roman"/>
        </w:rPr>
        <w:t>作</w:t>
      </w:r>
      <w:r w:rsidR="00C6320C" w:rsidRPr="008079B2">
        <w:rPr>
          <w:rFonts w:cs="Times New Roman"/>
        </w:rPr>
        <w:t>进一步分析。</w:t>
      </w:r>
    </w:p>
    <w:p w:rsidR="00A30BA8" w:rsidRPr="008079B2" w:rsidRDefault="00A30BA8" w:rsidP="00A30BA8">
      <w:pPr>
        <w:pStyle w:val="a"/>
        <w:ind w:firstLineChars="0" w:firstLine="0"/>
        <w:rPr>
          <w:rFonts w:cs="Times New Roman"/>
        </w:rPr>
      </w:pPr>
    </w:p>
    <w:p w:rsidR="00C969F5" w:rsidRPr="008079B2" w:rsidRDefault="00C969F5" w:rsidP="00400F31">
      <w:pPr>
        <w:pStyle w:val="20"/>
        <w:numPr>
          <w:ilvl w:val="0"/>
          <w:numId w:val="1"/>
        </w:numPr>
        <w:tabs>
          <w:tab w:val="clear" w:pos="1380"/>
        </w:tabs>
        <w:rPr>
          <w:rFonts w:cs="Times New Roman"/>
          <w:sz w:val="32"/>
        </w:rPr>
      </w:pPr>
      <w:bookmarkStart w:id="30" w:name="OLE_LINK15"/>
      <w:r w:rsidRPr="008079B2">
        <w:rPr>
          <w:rFonts w:cs="Times New Roman"/>
          <w:sz w:val="32"/>
        </w:rPr>
        <w:t>研究方案和关键技术考虑</w:t>
      </w:r>
      <w:bookmarkEnd w:id="29"/>
    </w:p>
    <w:bookmarkEnd w:id="30"/>
    <w:p w:rsidR="009D3D5D" w:rsidRDefault="006F372B" w:rsidP="00A30BA8">
      <w:pPr>
        <w:pStyle w:val="a"/>
        <w:ind w:firstLineChars="0" w:firstLine="420"/>
        <w:rPr>
          <w:rFonts w:cs="Times New Roman"/>
        </w:rPr>
      </w:pPr>
      <w:r w:rsidRPr="008079B2">
        <w:rPr>
          <w:rFonts w:cs="Times New Roman"/>
        </w:rPr>
        <w:t>基于收集的</w:t>
      </w:r>
      <w:r w:rsidRPr="008079B2">
        <w:rPr>
          <w:rFonts w:cs="Times New Roman"/>
        </w:rPr>
        <w:t>twitter</w:t>
      </w:r>
      <w:r w:rsidRPr="008079B2">
        <w:rPr>
          <w:rFonts w:cs="Times New Roman"/>
        </w:rPr>
        <w:t>数据，首先建立</w:t>
      </w:r>
      <w:r w:rsidRPr="008079B2">
        <w:rPr>
          <w:rFonts w:cs="Times New Roman"/>
        </w:rPr>
        <w:t>tweet</w:t>
      </w:r>
      <w:r w:rsidRPr="008079B2">
        <w:rPr>
          <w:rFonts w:cs="Times New Roman"/>
        </w:rPr>
        <w:t>数据索引用于数据访问，在此基础上实现</w:t>
      </w:r>
      <w:r w:rsidRPr="008079B2">
        <w:rPr>
          <w:rFonts w:cs="Times New Roman"/>
          <w:kern w:val="0"/>
        </w:rPr>
        <w:t>主题河、</w:t>
      </w:r>
      <w:r w:rsidRPr="008079B2">
        <w:rPr>
          <w:rFonts w:cs="Times New Roman"/>
        </w:rPr>
        <w:t>标签云以及时间轴的可视化表现。</w:t>
      </w:r>
    </w:p>
    <w:p w:rsidR="00A30BA8" w:rsidRPr="00A30BA8" w:rsidRDefault="00A30BA8" w:rsidP="00A30BA8">
      <w:pPr>
        <w:pStyle w:val="a"/>
        <w:ind w:firstLineChars="0" w:firstLine="420"/>
        <w:rPr>
          <w:rFonts w:cs="Times New Roman"/>
        </w:rPr>
      </w:pPr>
    </w:p>
    <w:p w:rsidR="00BB0FD5" w:rsidRPr="008079B2" w:rsidRDefault="00BB0FD5" w:rsidP="00211F55">
      <w:pPr>
        <w:pStyle w:val="a"/>
        <w:ind w:firstLineChars="0" w:firstLine="0"/>
        <w:rPr>
          <w:rFonts w:cs="Times New Roman"/>
          <w:b/>
          <w:sz w:val="28"/>
        </w:rPr>
      </w:pPr>
      <w:r w:rsidRPr="008079B2">
        <w:rPr>
          <w:rFonts w:cs="Times New Roman"/>
          <w:b/>
          <w:sz w:val="28"/>
        </w:rPr>
        <w:t>研究方案：</w:t>
      </w:r>
    </w:p>
    <w:p w:rsidR="00BB0FD5" w:rsidRPr="008079B2" w:rsidRDefault="00EC2C7F" w:rsidP="00211F55">
      <w:pPr>
        <w:pStyle w:val="a"/>
        <w:numPr>
          <w:ilvl w:val="0"/>
          <w:numId w:val="3"/>
        </w:numPr>
        <w:ind w:firstLineChars="0"/>
        <w:rPr>
          <w:rFonts w:cs="Times New Roman"/>
        </w:rPr>
      </w:pPr>
      <w:r w:rsidRPr="008079B2">
        <w:rPr>
          <w:rFonts w:cs="Times New Roman"/>
        </w:rPr>
        <w:t>题目名称：</w:t>
      </w:r>
      <w:r w:rsidR="00E21FDF" w:rsidRPr="008079B2">
        <w:rPr>
          <w:rFonts w:cs="Times New Roman"/>
        </w:rPr>
        <w:t>社会化媒体信息可视化技术研究</w:t>
      </w:r>
    </w:p>
    <w:p w:rsidR="00EC2C7F" w:rsidRPr="008079B2" w:rsidRDefault="00EC2C7F" w:rsidP="00211F55">
      <w:pPr>
        <w:pStyle w:val="a"/>
        <w:numPr>
          <w:ilvl w:val="0"/>
          <w:numId w:val="3"/>
        </w:numPr>
        <w:ind w:firstLineChars="0"/>
        <w:rPr>
          <w:rFonts w:cs="Times New Roman"/>
        </w:rPr>
      </w:pPr>
      <w:r w:rsidRPr="008079B2">
        <w:rPr>
          <w:rFonts w:cs="Times New Roman"/>
        </w:rPr>
        <w:t>选题依据</w:t>
      </w:r>
      <w:r w:rsidR="00E21FDF" w:rsidRPr="008079B2">
        <w:rPr>
          <w:rFonts w:cs="Times New Roman"/>
        </w:rPr>
        <w:t>：</w:t>
      </w:r>
      <w:r w:rsidR="00927A77" w:rsidRPr="008079B2">
        <w:rPr>
          <w:rFonts w:cs="Times New Roman"/>
        </w:rPr>
        <w:t>当前社会化媒体内容的主要方式是基于</w:t>
      </w:r>
      <w:r w:rsidR="00927A77" w:rsidRPr="008079B2">
        <w:rPr>
          <w:rFonts w:cs="Times New Roman"/>
          <w:color w:val="000000"/>
          <w:kern w:val="0"/>
        </w:rPr>
        <w:t>时间顺序的文本列表</w:t>
      </w:r>
      <w:r w:rsidR="00927A77" w:rsidRPr="008079B2">
        <w:rPr>
          <w:rFonts w:cs="Times New Roman"/>
        </w:rPr>
        <w:t>，难以使用户从大量的文本数据中提取出有效信息，因此大大限制了接受信息、分析问题的能力。</w:t>
      </w:r>
      <w:r w:rsidR="00D75689" w:rsidRPr="008079B2">
        <w:rPr>
          <w:rFonts w:cs="Times New Roman"/>
        </w:rPr>
        <w:t>信息可视化技术</w:t>
      </w:r>
      <w:r w:rsidR="00927A77" w:rsidRPr="008079B2">
        <w:rPr>
          <w:rFonts w:cs="Times New Roman"/>
        </w:rPr>
        <w:t>通过将原始数据转换成直观的、可交互的展现形式，使人们迅速获得有用信息，从而达到对数据进一步理解，分析及推理的目的。</w:t>
      </w:r>
      <w:r w:rsidR="00D75689" w:rsidRPr="008079B2">
        <w:rPr>
          <w:rFonts w:cs="Times New Roman"/>
        </w:rPr>
        <w:t>可视化社会化媒体内容</w:t>
      </w:r>
      <w:r w:rsidR="00475B2C" w:rsidRPr="008079B2">
        <w:rPr>
          <w:rFonts w:cs="Times New Roman"/>
        </w:rPr>
        <w:t>是近期可视化的热点，</w:t>
      </w:r>
      <w:r w:rsidR="00D75689" w:rsidRPr="008079B2">
        <w:rPr>
          <w:rFonts w:cs="Times New Roman"/>
        </w:rPr>
        <w:t>具有广泛的应用潜力。</w:t>
      </w:r>
      <w:r w:rsidR="00E267F1" w:rsidRPr="008079B2">
        <w:rPr>
          <w:rFonts w:cs="Times New Roman"/>
        </w:rPr>
        <w:t>该课题将</w:t>
      </w:r>
      <w:r w:rsidR="00E267F1" w:rsidRPr="008079B2">
        <w:rPr>
          <w:rFonts w:cs="Times New Roman"/>
        </w:rPr>
        <w:t>“</w:t>
      </w:r>
      <w:r w:rsidR="00E267F1" w:rsidRPr="008079B2">
        <w:rPr>
          <w:rFonts w:cs="Times New Roman"/>
        </w:rPr>
        <w:t>主题河</w:t>
      </w:r>
      <w:r w:rsidR="00E267F1" w:rsidRPr="008079B2">
        <w:rPr>
          <w:rFonts w:cs="Times New Roman"/>
        </w:rPr>
        <w:t>”</w:t>
      </w:r>
      <w:r w:rsidR="00E267F1" w:rsidRPr="008079B2">
        <w:rPr>
          <w:rFonts w:cs="Times New Roman"/>
        </w:rPr>
        <w:t>、</w:t>
      </w:r>
      <w:r w:rsidR="00E267F1" w:rsidRPr="008079B2">
        <w:rPr>
          <w:rFonts w:cs="Times New Roman"/>
        </w:rPr>
        <w:t>“</w:t>
      </w:r>
      <w:r w:rsidR="00E267F1" w:rsidRPr="008079B2">
        <w:rPr>
          <w:rFonts w:cs="Times New Roman"/>
        </w:rPr>
        <w:t>标题云</w:t>
      </w:r>
      <w:r w:rsidR="00E267F1" w:rsidRPr="008079B2">
        <w:rPr>
          <w:rFonts w:cs="Times New Roman"/>
        </w:rPr>
        <w:t>”</w:t>
      </w:r>
      <w:r w:rsidR="00E267F1" w:rsidRPr="008079B2">
        <w:rPr>
          <w:rFonts w:cs="Times New Roman"/>
        </w:rPr>
        <w:t>和</w:t>
      </w:r>
      <w:r w:rsidR="00E267F1" w:rsidRPr="008079B2">
        <w:rPr>
          <w:rFonts w:cs="Times New Roman"/>
        </w:rPr>
        <w:t>“</w:t>
      </w:r>
      <w:r w:rsidR="00E267F1" w:rsidRPr="008079B2">
        <w:rPr>
          <w:rFonts w:cs="Times New Roman"/>
        </w:rPr>
        <w:t>时间轴</w:t>
      </w:r>
      <w:r w:rsidR="00E267F1" w:rsidRPr="008079B2">
        <w:rPr>
          <w:rFonts w:cs="Times New Roman"/>
        </w:rPr>
        <w:t>”</w:t>
      </w:r>
      <w:r w:rsidR="00135002" w:rsidRPr="008079B2">
        <w:rPr>
          <w:rFonts w:cs="Times New Roman"/>
        </w:rPr>
        <w:t xml:space="preserve"> </w:t>
      </w:r>
      <w:r w:rsidR="00135002" w:rsidRPr="008079B2">
        <w:rPr>
          <w:rFonts w:cs="Times New Roman"/>
        </w:rPr>
        <w:t>三个可视化组件有机结合</w:t>
      </w:r>
      <w:r w:rsidR="00E267F1" w:rsidRPr="008079B2">
        <w:rPr>
          <w:rFonts w:cs="Times New Roman"/>
        </w:rPr>
        <w:t>，为用户呈现统一、美观的可视化</w:t>
      </w:r>
      <w:r w:rsidR="00E267F1" w:rsidRPr="008079B2">
        <w:rPr>
          <w:rFonts w:cs="Times New Roman"/>
        </w:rPr>
        <w:lastRenderedPageBreak/>
        <w:t>展现。</w:t>
      </w:r>
    </w:p>
    <w:p w:rsidR="00EC2C7F" w:rsidRPr="008079B2" w:rsidRDefault="007809D4" w:rsidP="00211F55">
      <w:pPr>
        <w:pStyle w:val="a"/>
        <w:numPr>
          <w:ilvl w:val="0"/>
          <w:numId w:val="3"/>
        </w:numPr>
        <w:ind w:firstLineChars="0"/>
        <w:rPr>
          <w:rFonts w:cs="Times New Roman"/>
        </w:rPr>
      </w:pPr>
      <w:r w:rsidRPr="008079B2">
        <w:rPr>
          <w:rFonts w:cs="Times New Roman"/>
        </w:rPr>
        <w:t>研究</w:t>
      </w:r>
      <w:r w:rsidR="00EC2C7F" w:rsidRPr="008079B2">
        <w:rPr>
          <w:rFonts w:cs="Times New Roman"/>
        </w:rPr>
        <w:t>范围</w:t>
      </w:r>
      <w:r w:rsidR="00927A77" w:rsidRPr="008079B2">
        <w:rPr>
          <w:rFonts w:cs="Times New Roman"/>
        </w:rPr>
        <w:t>：</w:t>
      </w:r>
      <w:r w:rsidR="00B91046" w:rsidRPr="008079B2">
        <w:rPr>
          <w:rFonts w:cs="Times New Roman"/>
        </w:rPr>
        <w:t>2010</w:t>
      </w:r>
      <w:r w:rsidR="00B91046" w:rsidRPr="008079B2">
        <w:rPr>
          <w:rFonts w:cs="Times New Roman"/>
        </w:rPr>
        <w:t>年</w:t>
      </w:r>
      <w:r w:rsidR="00927A77" w:rsidRPr="008079B2">
        <w:rPr>
          <w:rFonts w:cs="Times New Roman"/>
        </w:rPr>
        <w:t>Twitter</w:t>
      </w:r>
      <w:r w:rsidR="00927A77" w:rsidRPr="008079B2">
        <w:rPr>
          <w:rFonts w:cs="Times New Roman"/>
        </w:rPr>
        <w:t>原始数据集</w:t>
      </w:r>
    </w:p>
    <w:p w:rsidR="00EC2C7F" w:rsidRPr="008079B2" w:rsidRDefault="002C189B" w:rsidP="00211F55">
      <w:pPr>
        <w:pStyle w:val="a"/>
        <w:numPr>
          <w:ilvl w:val="0"/>
          <w:numId w:val="3"/>
        </w:numPr>
        <w:ind w:firstLineChars="0"/>
        <w:rPr>
          <w:rFonts w:cs="Times New Roman"/>
        </w:rPr>
      </w:pPr>
      <w:r w:rsidRPr="008079B2">
        <w:rPr>
          <w:rFonts w:cs="Times New Roman"/>
        </w:rPr>
        <w:t>研究</w:t>
      </w:r>
      <w:r w:rsidR="00203D23" w:rsidRPr="008079B2">
        <w:rPr>
          <w:rFonts w:cs="Times New Roman"/>
        </w:rPr>
        <w:t>步骤、方法和</w:t>
      </w:r>
      <w:r w:rsidR="00EC2C7F" w:rsidRPr="008079B2">
        <w:rPr>
          <w:rFonts w:cs="Times New Roman"/>
        </w:rPr>
        <w:t>进程</w:t>
      </w:r>
    </w:p>
    <w:p w:rsidR="00041B71" w:rsidRPr="008079B2" w:rsidRDefault="001D6BF9" w:rsidP="00211F55">
      <w:pPr>
        <w:pStyle w:val="a"/>
        <w:numPr>
          <w:ilvl w:val="0"/>
          <w:numId w:val="4"/>
        </w:numPr>
        <w:ind w:firstLineChars="0"/>
        <w:rPr>
          <w:rFonts w:cs="Times New Roman"/>
        </w:rPr>
      </w:pPr>
      <w:r w:rsidRPr="008079B2">
        <w:rPr>
          <w:rFonts w:cs="Times New Roman"/>
        </w:rPr>
        <w:t>进行大量文献的阅读，积累社会化媒体和信息可视化等相关方面的背景知识</w:t>
      </w:r>
      <w:r w:rsidR="000A31B2" w:rsidRPr="008079B2">
        <w:rPr>
          <w:rFonts w:cs="Times New Roman"/>
        </w:rPr>
        <w:t>。</w:t>
      </w:r>
    </w:p>
    <w:p w:rsidR="00041B71" w:rsidRPr="008079B2" w:rsidRDefault="005B6EAA" w:rsidP="00211F55">
      <w:pPr>
        <w:pStyle w:val="a"/>
        <w:numPr>
          <w:ilvl w:val="0"/>
          <w:numId w:val="4"/>
        </w:numPr>
        <w:ind w:firstLineChars="0"/>
        <w:rPr>
          <w:rFonts w:cs="Times New Roman"/>
        </w:rPr>
      </w:pPr>
      <w:r w:rsidRPr="008079B2">
        <w:rPr>
          <w:rFonts w:cs="Times New Roman"/>
        </w:rPr>
        <w:t>与</w:t>
      </w:r>
      <w:r w:rsidR="00041B71" w:rsidRPr="008079B2">
        <w:rPr>
          <w:rFonts w:cs="Times New Roman"/>
        </w:rPr>
        <w:t>指导</w:t>
      </w:r>
      <w:r w:rsidRPr="008079B2">
        <w:rPr>
          <w:rFonts w:cs="Times New Roman"/>
        </w:rPr>
        <w:t>老师讨论后确定研究材料</w:t>
      </w:r>
      <w:r w:rsidR="00041B71" w:rsidRPr="008079B2">
        <w:rPr>
          <w:rFonts w:cs="Times New Roman"/>
        </w:rPr>
        <w:t>、可视化方式</w:t>
      </w:r>
      <w:r w:rsidR="000A31B2" w:rsidRPr="008079B2">
        <w:rPr>
          <w:rFonts w:cs="Times New Roman"/>
        </w:rPr>
        <w:t>。</w:t>
      </w:r>
    </w:p>
    <w:p w:rsidR="001D6BF9" w:rsidRPr="008079B2" w:rsidRDefault="00041B71" w:rsidP="00211F55">
      <w:pPr>
        <w:pStyle w:val="a"/>
        <w:numPr>
          <w:ilvl w:val="0"/>
          <w:numId w:val="4"/>
        </w:numPr>
        <w:ind w:firstLineChars="0"/>
        <w:rPr>
          <w:rFonts w:cs="Times New Roman"/>
        </w:rPr>
      </w:pPr>
      <w:r w:rsidRPr="008079B2">
        <w:rPr>
          <w:rFonts w:cs="Times New Roman"/>
        </w:rPr>
        <w:t>进一步阅读文献，查阅可视化方法前人的实现机制，</w:t>
      </w:r>
      <w:r w:rsidR="000A31B2" w:rsidRPr="008079B2">
        <w:rPr>
          <w:rFonts w:cs="Times New Roman"/>
        </w:rPr>
        <w:t>深入学习可视化方面的内容。</w:t>
      </w:r>
    </w:p>
    <w:p w:rsidR="00EC46D5" w:rsidRPr="008079B2" w:rsidRDefault="00EC46D5" w:rsidP="00211F55">
      <w:pPr>
        <w:pStyle w:val="a"/>
        <w:numPr>
          <w:ilvl w:val="0"/>
          <w:numId w:val="4"/>
        </w:numPr>
        <w:ind w:firstLineChars="0"/>
        <w:rPr>
          <w:rFonts w:cs="Times New Roman"/>
        </w:rPr>
      </w:pPr>
      <w:r w:rsidRPr="008079B2">
        <w:rPr>
          <w:rFonts w:cs="Times New Roman"/>
        </w:rPr>
        <w:t>数据的读取，数据</w:t>
      </w:r>
      <w:proofErr w:type="spellStart"/>
      <w:r w:rsidRPr="008079B2">
        <w:rPr>
          <w:rFonts w:cs="Times New Roman"/>
        </w:rPr>
        <w:t>Lucene</w:t>
      </w:r>
      <w:proofErr w:type="spellEnd"/>
      <w:r w:rsidRPr="008079B2">
        <w:rPr>
          <w:rFonts w:cs="Times New Roman"/>
        </w:rPr>
        <w:t>索引机制及其</w:t>
      </w:r>
      <w:r w:rsidRPr="008079B2">
        <w:rPr>
          <w:rFonts w:cs="Times New Roman"/>
        </w:rPr>
        <w:t>API</w:t>
      </w:r>
      <w:r w:rsidRPr="008079B2">
        <w:rPr>
          <w:rFonts w:cs="Times New Roman"/>
        </w:rPr>
        <w:t>，</w:t>
      </w:r>
      <w:r w:rsidR="001820AC" w:rsidRPr="008079B2">
        <w:rPr>
          <w:rFonts w:cs="Times New Roman"/>
        </w:rPr>
        <w:t>实现对原始数据</w:t>
      </w:r>
      <w:proofErr w:type="spellStart"/>
      <w:r w:rsidR="001820AC" w:rsidRPr="008079B2">
        <w:rPr>
          <w:rFonts w:cs="Times New Roman"/>
        </w:rPr>
        <w:t>Lucene</w:t>
      </w:r>
      <w:proofErr w:type="spellEnd"/>
      <w:r w:rsidR="001820AC" w:rsidRPr="008079B2">
        <w:rPr>
          <w:rFonts w:cs="Times New Roman"/>
        </w:rPr>
        <w:t>索引的建立和访问。</w:t>
      </w:r>
    </w:p>
    <w:p w:rsidR="009664DD" w:rsidRPr="008079B2" w:rsidRDefault="0005092F" w:rsidP="00211F55">
      <w:pPr>
        <w:pStyle w:val="a"/>
        <w:numPr>
          <w:ilvl w:val="0"/>
          <w:numId w:val="4"/>
        </w:numPr>
        <w:ind w:firstLineChars="0"/>
        <w:rPr>
          <w:rFonts w:cs="Times New Roman"/>
        </w:rPr>
      </w:pPr>
      <w:r w:rsidRPr="008079B2">
        <w:rPr>
          <w:rFonts w:cs="Times New Roman"/>
        </w:rPr>
        <w:t>实现</w:t>
      </w:r>
      <w:r w:rsidR="00D24BA1" w:rsidRPr="008079B2">
        <w:rPr>
          <w:rFonts w:cs="Times New Roman"/>
        </w:rPr>
        <w:t>“</w:t>
      </w:r>
      <w:r w:rsidR="00D24BA1" w:rsidRPr="008079B2">
        <w:rPr>
          <w:rFonts w:cs="Times New Roman"/>
        </w:rPr>
        <w:t>标签云</w:t>
      </w:r>
      <w:r w:rsidR="00D24BA1" w:rsidRPr="008079B2">
        <w:rPr>
          <w:rFonts w:cs="Times New Roman"/>
        </w:rPr>
        <w:t>”</w:t>
      </w:r>
      <w:r w:rsidR="00D24BA1" w:rsidRPr="008079B2">
        <w:rPr>
          <w:rFonts w:cs="Times New Roman"/>
        </w:rPr>
        <w:t>（</w:t>
      </w:r>
      <w:proofErr w:type="spellStart"/>
      <w:r w:rsidRPr="008079B2">
        <w:rPr>
          <w:rFonts w:cs="Times New Roman"/>
        </w:rPr>
        <w:t>TagCloud</w:t>
      </w:r>
      <w:proofErr w:type="spellEnd"/>
      <w:r w:rsidR="00D24BA1" w:rsidRPr="008079B2">
        <w:rPr>
          <w:rFonts w:cs="Times New Roman"/>
        </w:rPr>
        <w:t>）</w:t>
      </w:r>
      <w:r w:rsidRPr="008079B2">
        <w:rPr>
          <w:rFonts w:cs="Times New Roman"/>
        </w:rPr>
        <w:t>布局，利用扫描线算法实现标签</w:t>
      </w:r>
      <w:r w:rsidR="00D24BA1" w:rsidRPr="008079B2">
        <w:rPr>
          <w:rFonts w:cs="Times New Roman"/>
        </w:rPr>
        <w:t>按照权重的摆放；</w:t>
      </w:r>
    </w:p>
    <w:p w:rsidR="00D24BA1" w:rsidRPr="008079B2" w:rsidRDefault="00D24BA1" w:rsidP="00211F55">
      <w:pPr>
        <w:pStyle w:val="a"/>
        <w:numPr>
          <w:ilvl w:val="0"/>
          <w:numId w:val="4"/>
        </w:numPr>
        <w:ind w:firstLineChars="0"/>
        <w:rPr>
          <w:rFonts w:cs="Times New Roman"/>
        </w:rPr>
      </w:pPr>
      <w:r w:rsidRPr="008079B2">
        <w:rPr>
          <w:rFonts w:cs="Times New Roman"/>
        </w:rPr>
        <w:t>实现</w:t>
      </w:r>
      <w:r w:rsidRPr="008079B2">
        <w:rPr>
          <w:rFonts w:cs="Times New Roman"/>
        </w:rPr>
        <w:t>“</w:t>
      </w:r>
      <w:r w:rsidRPr="008079B2">
        <w:rPr>
          <w:rFonts w:cs="Times New Roman"/>
        </w:rPr>
        <w:t>时间轴</w:t>
      </w:r>
      <w:r w:rsidRPr="008079B2">
        <w:rPr>
          <w:rFonts w:cs="Times New Roman"/>
        </w:rPr>
        <w:t>”</w:t>
      </w:r>
      <w:r w:rsidR="00F54C88" w:rsidRPr="008079B2">
        <w:rPr>
          <w:rFonts w:cs="Times New Roman"/>
        </w:rPr>
        <w:t>（</w:t>
      </w:r>
      <w:r w:rsidRPr="008079B2">
        <w:rPr>
          <w:rFonts w:cs="Times New Roman"/>
        </w:rPr>
        <w:t>Timeline</w:t>
      </w:r>
      <w:r w:rsidR="001D5913" w:rsidRPr="008079B2">
        <w:rPr>
          <w:rFonts w:cs="Times New Roman"/>
        </w:rPr>
        <w:t xml:space="preserve"> </w:t>
      </w:r>
      <w:r w:rsidRPr="008079B2">
        <w:rPr>
          <w:rFonts w:cs="Times New Roman"/>
        </w:rPr>
        <w:t>View</w:t>
      </w:r>
      <w:r w:rsidR="00F54C88" w:rsidRPr="008079B2">
        <w:rPr>
          <w:rFonts w:cs="Times New Roman"/>
        </w:rPr>
        <w:t>）展现，</w:t>
      </w:r>
      <w:r w:rsidR="00455B78" w:rsidRPr="008079B2">
        <w:rPr>
          <w:rFonts w:cs="Times New Roman"/>
        </w:rPr>
        <w:t>对某一话题</w:t>
      </w:r>
      <w:r w:rsidR="001D5913" w:rsidRPr="008079B2">
        <w:rPr>
          <w:rFonts w:cs="Times New Roman"/>
        </w:rPr>
        <w:t>选出代表性</w:t>
      </w:r>
      <w:r w:rsidR="001D5913" w:rsidRPr="008079B2">
        <w:rPr>
          <w:rFonts w:cs="Times New Roman"/>
        </w:rPr>
        <w:t>Tweets</w:t>
      </w:r>
      <w:r w:rsidR="001D5913" w:rsidRPr="008079B2">
        <w:rPr>
          <w:rFonts w:cs="Times New Roman"/>
        </w:rPr>
        <w:t>，并按照时间顺序将其无重叠地展示在时间轴上。</w:t>
      </w:r>
      <w:r w:rsidR="00737140" w:rsidRPr="008079B2">
        <w:rPr>
          <w:rFonts w:cs="Times New Roman"/>
        </w:rPr>
        <w:t>相应鼠标事件，提供</w:t>
      </w:r>
      <w:r w:rsidR="00737140" w:rsidRPr="008079B2">
        <w:rPr>
          <w:rFonts w:cs="Times New Roman"/>
        </w:rPr>
        <w:t>Tweet</w:t>
      </w:r>
      <w:r w:rsidR="00737140" w:rsidRPr="008079B2">
        <w:rPr>
          <w:rFonts w:cs="Times New Roman"/>
        </w:rPr>
        <w:t>信息细节。</w:t>
      </w:r>
    </w:p>
    <w:p w:rsidR="00CB42E4" w:rsidRPr="008079B2" w:rsidRDefault="00142251" w:rsidP="00211F55">
      <w:pPr>
        <w:pStyle w:val="a"/>
        <w:numPr>
          <w:ilvl w:val="0"/>
          <w:numId w:val="4"/>
        </w:numPr>
        <w:ind w:firstLineChars="0"/>
        <w:rPr>
          <w:rFonts w:cs="Times New Roman"/>
        </w:rPr>
      </w:pPr>
      <w:r w:rsidRPr="008079B2">
        <w:rPr>
          <w:rFonts w:cs="Times New Roman"/>
        </w:rPr>
        <w:t>实现</w:t>
      </w:r>
      <w:r w:rsidRPr="008079B2">
        <w:rPr>
          <w:rFonts w:cs="Times New Roman"/>
        </w:rPr>
        <w:t>“</w:t>
      </w:r>
      <w:r w:rsidRPr="008079B2">
        <w:rPr>
          <w:rFonts w:cs="Times New Roman"/>
        </w:rPr>
        <w:t>主题河</w:t>
      </w:r>
      <w:r w:rsidRPr="008079B2">
        <w:rPr>
          <w:rFonts w:cs="Times New Roman"/>
        </w:rPr>
        <w:t>”</w:t>
      </w:r>
      <w:r w:rsidRPr="008079B2">
        <w:rPr>
          <w:rFonts w:cs="Times New Roman"/>
        </w:rPr>
        <w:t>（</w:t>
      </w:r>
      <w:r w:rsidRPr="008079B2">
        <w:rPr>
          <w:rFonts w:cs="Times New Roman"/>
        </w:rPr>
        <w:t>Theme River</w:t>
      </w:r>
      <w:r w:rsidRPr="008079B2">
        <w:rPr>
          <w:rFonts w:cs="Times New Roman"/>
        </w:rPr>
        <w:t>）</w:t>
      </w:r>
      <w:r w:rsidR="00135002" w:rsidRPr="008079B2">
        <w:rPr>
          <w:rFonts w:cs="Times New Roman"/>
        </w:rPr>
        <w:t>的可视化展现形式</w:t>
      </w:r>
      <w:r w:rsidRPr="008079B2">
        <w:rPr>
          <w:rFonts w:cs="Times New Roman"/>
        </w:rPr>
        <w:t>，</w:t>
      </w:r>
      <w:r w:rsidR="00216588" w:rsidRPr="008079B2">
        <w:rPr>
          <w:rFonts w:cs="Times New Roman"/>
          <w:kern w:val="0"/>
        </w:rPr>
        <w:t>按照时间对主题集进行分割，将主题看作在时间维度上延续不断的波流并展现为时间轴上弯曲的条带，</w:t>
      </w:r>
      <w:r w:rsidR="007761EB" w:rsidRPr="008079B2">
        <w:rPr>
          <w:rFonts w:cs="Times New Roman"/>
        </w:rPr>
        <w:t>展示</w:t>
      </w:r>
      <w:r w:rsidR="0097295A" w:rsidRPr="008079B2">
        <w:rPr>
          <w:rFonts w:cs="Times New Roman"/>
        </w:rPr>
        <w:t>主</w:t>
      </w:r>
      <w:r w:rsidR="00305B7E" w:rsidRPr="008079B2">
        <w:rPr>
          <w:rFonts w:cs="Times New Roman"/>
        </w:rPr>
        <w:t>题随时间演化的过程。</w:t>
      </w:r>
    </w:p>
    <w:p w:rsidR="00EC72C7" w:rsidRPr="008079B2" w:rsidRDefault="00EC72C7" w:rsidP="00211F55">
      <w:pPr>
        <w:pStyle w:val="a"/>
        <w:numPr>
          <w:ilvl w:val="0"/>
          <w:numId w:val="4"/>
        </w:numPr>
        <w:ind w:firstLineChars="0"/>
        <w:rPr>
          <w:rFonts w:cs="Times New Roman"/>
        </w:rPr>
      </w:pPr>
      <w:r w:rsidRPr="008079B2">
        <w:rPr>
          <w:rFonts w:cs="Times New Roman"/>
        </w:rPr>
        <w:t>撰写课题论文。</w:t>
      </w:r>
    </w:p>
    <w:p w:rsidR="00EC2C7F" w:rsidRPr="008079B2" w:rsidRDefault="002C189B" w:rsidP="00211F55">
      <w:pPr>
        <w:pStyle w:val="a"/>
        <w:numPr>
          <w:ilvl w:val="0"/>
          <w:numId w:val="3"/>
        </w:numPr>
        <w:ind w:firstLineChars="0"/>
        <w:rPr>
          <w:rFonts w:cs="Times New Roman"/>
        </w:rPr>
      </w:pPr>
      <w:r w:rsidRPr="008079B2">
        <w:rPr>
          <w:rFonts w:cs="Times New Roman"/>
        </w:rPr>
        <w:t>研究</w:t>
      </w:r>
      <w:r w:rsidR="00EC2C7F" w:rsidRPr="008079B2">
        <w:rPr>
          <w:rFonts w:cs="Times New Roman"/>
        </w:rPr>
        <w:t>材料来源</w:t>
      </w:r>
      <w:r w:rsidR="00E74EAA" w:rsidRPr="008079B2">
        <w:rPr>
          <w:rFonts w:cs="Times New Roman"/>
        </w:rPr>
        <w:t>：</w:t>
      </w:r>
      <w:r w:rsidR="00BD0E7B" w:rsidRPr="008079B2">
        <w:rPr>
          <w:rFonts w:cs="Times New Roman"/>
        </w:rPr>
        <w:t>微软亚洲研究院（</w:t>
      </w:r>
      <w:r w:rsidR="00BD0E7B" w:rsidRPr="008079B2">
        <w:rPr>
          <w:rFonts w:cs="Times New Roman"/>
        </w:rPr>
        <w:t>MSRA</w:t>
      </w:r>
      <w:r w:rsidR="00BD0E7B" w:rsidRPr="008079B2">
        <w:rPr>
          <w:rFonts w:cs="Times New Roman"/>
        </w:rPr>
        <w:t>）数据挖掘组收集的</w:t>
      </w:r>
      <w:r w:rsidR="00BD0E7B" w:rsidRPr="008079B2">
        <w:rPr>
          <w:rFonts w:cs="Times New Roman"/>
        </w:rPr>
        <w:t>Twitter</w:t>
      </w:r>
      <w:r w:rsidR="006E5106" w:rsidRPr="008079B2">
        <w:rPr>
          <w:rFonts w:cs="Times New Roman"/>
        </w:rPr>
        <w:t>数据</w:t>
      </w:r>
    </w:p>
    <w:p w:rsidR="00EC2C7F" w:rsidRPr="008079B2" w:rsidRDefault="00EC2C7F" w:rsidP="00211F55">
      <w:pPr>
        <w:pStyle w:val="a"/>
        <w:numPr>
          <w:ilvl w:val="0"/>
          <w:numId w:val="3"/>
        </w:numPr>
        <w:ind w:firstLineChars="0"/>
        <w:rPr>
          <w:rFonts w:cs="Times New Roman"/>
        </w:rPr>
      </w:pPr>
      <w:r w:rsidRPr="008079B2">
        <w:rPr>
          <w:rFonts w:cs="Times New Roman"/>
        </w:rPr>
        <w:t>研究的条件要求</w:t>
      </w:r>
      <w:r w:rsidR="006D199D" w:rsidRPr="008079B2">
        <w:rPr>
          <w:rFonts w:cs="Times New Roman"/>
        </w:rPr>
        <w:t>：</w:t>
      </w:r>
      <w:r w:rsidR="006D199D" w:rsidRPr="008079B2">
        <w:rPr>
          <w:rFonts w:cs="Times New Roman"/>
        </w:rPr>
        <w:t>Visual Studio 2010</w:t>
      </w:r>
      <w:r w:rsidR="006D199D" w:rsidRPr="008079B2">
        <w:rPr>
          <w:rFonts w:cs="Times New Roman"/>
        </w:rPr>
        <w:t>，</w:t>
      </w:r>
      <w:r w:rsidR="006D199D" w:rsidRPr="008079B2">
        <w:rPr>
          <w:rFonts w:cs="Times New Roman"/>
        </w:rPr>
        <w:t>Silver</w:t>
      </w:r>
      <w:r w:rsidR="00CC33D8" w:rsidRPr="008079B2">
        <w:rPr>
          <w:rFonts w:cs="Times New Roman"/>
        </w:rPr>
        <w:t>L</w:t>
      </w:r>
      <w:r w:rsidR="006D199D" w:rsidRPr="008079B2">
        <w:rPr>
          <w:rFonts w:cs="Times New Roman"/>
        </w:rPr>
        <w:t>ight4</w:t>
      </w:r>
      <w:r w:rsidR="006D199D" w:rsidRPr="008079B2">
        <w:rPr>
          <w:rFonts w:cs="Times New Roman"/>
        </w:rPr>
        <w:t>，操作系统</w:t>
      </w:r>
      <w:r w:rsidR="006D199D" w:rsidRPr="008079B2">
        <w:rPr>
          <w:rFonts w:cs="Times New Roman"/>
        </w:rPr>
        <w:t>Win7</w:t>
      </w:r>
    </w:p>
    <w:p w:rsidR="00EC2C7F" w:rsidRPr="008079B2" w:rsidRDefault="00EC2C7F" w:rsidP="00211F55">
      <w:pPr>
        <w:pStyle w:val="a"/>
        <w:numPr>
          <w:ilvl w:val="0"/>
          <w:numId w:val="3"/>
        </w:numPr>
        <w:ind w:firstLineChars="0"/>
        <w:rPr>
          <w:rFonts w:cs="Times New Roman"/>
        </w:rPr>
      </w:pPr>
      <w:r w:rsidRPr="008079B2">
        <w:rPr>
          <w:rFonts w:cs="Times New Roman"/>
        </w:rPr>
        <w:t>研究的指导力量配备</w:t>
      </w:r>
      <w:r w:rsidR="00901821" w:rsidRPr="008079B2">
        <w:rPr>
          <w:rFonts w:cs="Times New Roman"/>
        </w:rPr>
        <w:t>：</w:t>
      </w:r>
      <w:r w:rsidR="00A94730" w:rsidRPr="008079B2">
        <w:rPr>
          <w:rFonts w:cs="Times New Roman"/>
        </w:rPr>
        <w:t>MSRA</w:t>
      </w:r>
      <w:r w:rsidR="00901821" w:rsidRPr="008079B2">
        <w:rPr>
          <w:rFonts w:cs="Times New Roman"/>
        </w:rPr>
        <w:t>首席</w:t>
      </w:r>
      <w:r w:rsidR="00A94730" w:rsidRPr="008079B2">
        <w:rPr>
          <w:rFonts w:cs="Times New Roman"/>
        </w:rPr>
        <w:t>研究员</w:t>
      </w:r>
      <w:r w:rsidR="00901821" w:rsidRPr="008079B2">
        <w:rPr>
          <w:rFonts w:cs="Times New Roman"/>
        </w:rPr>
        <w:t>刘世霞作为指导老师，指导本人完成该课题设计。</w:t>
      </w:r>
    </w:p>
    <w:p w:rsidR="00EC2C7F" w:rsidRPr="008079B2" w:rsidRDefault="00EC2C7F" w:rsidP="00211F55">
      <w:pPr>
        <w:pStyle w:val="a"/>
        <w:numPr>
          <w:ilvl w:val="0"/>
          <w:numId w:val="3"/>
        </w:numPr>
        <w:ind w:firstLineChars="0"/>
        <w:rPr>
          <w:rFonts w:cs="Times New Roman"/>
        </w:rPr>
      </w:pPr>
      <w:r w:rsidRPr="008079B2">
        <w:rPr>
          <w:rFonts w:cs="Times New Roman"/>
        </w:rPr>
        <w:t>研究前成果预期及其表现形式</w:t>
      </w:r>
      <w:r w:rsidR="00101239" w:rsidRPr="008079B2">
        <w:rPr>
          <w:rFonts w:cs="Times New Roman"/>
        </w:rPr>
        <w:t>：</w:t>
      </w:r>
      <w:r w:rsidR="00943F85" w:rsidRPr="008079B2">
        <w:rPr>
          <w:rFonts w:cs="Times New Roman"/>
        </w:rPr>
        <w:t>Twitter</w:t>
      </w:r>
      <w:r w:rsidR="00943F85" w:rsidRPr="008079B2">
        <w:rPr>
          <w:rFonts w:cs="Times New Roman"/>
        </w:rPr>
        <w:t>信息可视化由网页形式展示。</w:t>
      </w:r>
    </w:p>
    <w:p w:rsidR="00EC2C7F" w:rsidRPr="008079B2" w:rsidRDefault="00EC2C7F" w:rsidP="00EC2C7F">
      <w:pPr>
        <w:pStyle w:val="a"/>
        <w:spacing w:line="360" w:lineRule="auto"/>
        <w:ind w:firstLineChars="0" w:firstLine="0"/>
        <w:rPr>
          <w:rFonts w:cs="Times New Roman"/>
        </w:rPr>
      </w:pPr>
    </w:p>
    <w:p w:rsidR="00BB0FD5" w:rsidRPr="008079B2" w:rsidRDefault="00BB0FD5" w:rsidP="00EC2C7F">
      <w:pPr>
        <w:pStyle w:val="a"/>
        <w:spacing w:line="360" w:lineRule="auto"/>
        <w:ind w:firstLineChars="0" w:firstLine="0"/>
        <w:rPr>
          <w:rFonts w:cs="Times New Roman"/>
          <w:b/>
          <w:sz w:val="28"/>
        </w:rPr>
      </w:pPr>
      <w:r w:rsidRPr="008079B2">
        <w:rPr>
          <w:rFonts w:cs="Times New Roman"/>
          <w:b/>
          <w:sz w:val="28"/>
        </w:rPr>
        <w:t>关键技术考虑</w:t>
      </w:r>
      <w:r w:rsidR="00AD291F" w:rsidRPr="008079B2">
        <w:rPr>
          <w:rFonts w:cs="Times New Roman"/>
          <w:b/>
          <w:sz w:val="28"/>
        </w:rPr>
        <w:t>：</w:t>
      </w:r>
    </w:p>
    <w:p w:rsidR="00890168" w:rsidRPr="008079B2" w:rsidRDefault="00890168" w:rsidP="00211F55">
      <w:pPr>
        <w:pStyle w:val="a"/>
        <w:numPr>
          <w:ilvl w:val="0"/>
          <w:numId w:val="6"/>
        </w:numPr>
        <w:ind w:firstLineChars="0"/>
        <w:rPr>
          <w:rFonts w:cs="Times New Roman"/>
        </w:rPr>
      </w:pPr>
      <w:r w:rsidRPr="008079B2">
        <w:rPr>
          <w:rFonts w:cs="Times New Roman"/>
        </w:rPr>
        <w:t>C#</w:t>
      </w:r>
      <w:r w:rsidRPr="008079B2">
        <w:rPr>
          <w:rFonts w:cs="Times New Roman"/>
        </w:rPr>
        <w:t>与</w:t>
      </w:r>
      <w:proofErr w:type="spellStart"/>
      <w:r w:rsidRPr="008079B2">
        <w:rPr>
          <w:rFonts w:cs="Times New Roman"/>
        </w:rPr>
        <w:t>Silver</w:t>
      </w:r>
      <w:r w:rsidR="00CC33D8" w:rsidRPr="008079B2">
        <w:rPr>
          <w:rFonts w:cs="Times New Roman"/>
        </w:rPr>
        <w:t>L</w:t>
      </w:r>
      <w:r w:rsidRPr="008079B2">
        <w:rPr>
          <w:rFonts w:cs="Times New Roman"/>
        </w:rPr>
        <w:t>ight</w:t>
      </w:r>
      <w:proofErr w:type="spellEnd"/>
      <w:r w:rsidRPr="008079B2">
        <w:rPr>
          <w:rFonts w:cs="Times New Roman"/>
        </w:rPr>
        <w:t>网页开发技术。</w:t>
      </w:r>
    </w:p>
    <w:p w:rsidR="00C969F5" w:rsidRPr="008079B2" w:rsidRDefault="00C969F5" w:rsidP="00211F55">
      <w:pPr>
        <w:pStyle w:val="a"/>
        <w:numPr>
          <w:ilvl w:val="0"/>
          <w:numId w:val="6"/>
        </w:numPr>
        <w:ind w:firstLineChars="0"/>
        <w:rPr>
          <w:rFonts w:cs="Times New Roman"/>
        </w:rPr>
      </w:pPr>
      <w:r w:rsidRPr="008079B2">
        <w:rPr>
          <w:rFonts w:cs="Times New Roman"/>
        </w:rPr>
        <w:t>主题河：主题河的形状轮廓、层次排序、标签以及颜色选择；</w:t>
      </w:r>
      <w:r w:rsidR="00117AA1" w:rsidRPr="008079B2">
        <w:rPr>
          <w:rFonts w:cs="Times New Roman"/>
        </w:rPr>
        <w:t>在主题河中，条分支代表一个主题。</w:t>
      </w:r>
      <w:r w:rsidR="0019257D" w:rsidRPr="008079B2">
        <w:rPr>
          <w:rFonts w:cs="Times New Roman"/>
        </w:rPr>
        <w:t>每个主题是由</w:t>
      </w:r>
      <w:r w:rsidR="00194C22" w:rsidRPr="008079B2">
        <w:rPr>
          <w:rFonts w:cs="Times New Roman"/>
        </w:rPr>
        <w:t>一系列</w:t>
      </w:r>
      <w:r w:rsidR="0019257D" w:rsidRPr="008079B2">
        <w:rPr>
          <w:rFonts w:cs="Times New Roman"/>
        </w:rPr>
        <w:t>沿时间轴的点集通过</w:t>
      </w:r>
      <w:r w:rsidR="0019257D" w:rsidRPr="008079B2">
        <w:rPr>
          <w:rFonts w:cs="Times New Roman"/>
        </w:rPr>
        <w:t>Bezier</w:t>
      </w:r>
      <w:r w:rsidR="0019257D" w:rsidRPr="008079B2">
        <w:rPr>
          <w:rFonts w:cs="Times New Roman"/>
        </w:rPr>
        <w:t>曲线的连接绘制而成。</w:t>
      </w:r>
      <w:r w:rsidR="00DB6D10" w:rsidRPr="008079B2">
        <w:rPr>
          <w:rFonts w:cs="Times New Roman"/>
        </w:rPr>
        <w:t>关于如何选取主题河的基线、</w:t>
      </w:r>
      <w:r w:rsidR="001F4A37" w:rsidRPr="008079B2">
        <w:rPr>
          <w:rFonts w:cs="Times New Roman"/>
        </w:rPr>
        <w:t>如何排序不同的主题、标签的</w:t>
      </w:r>
      <w:r w:rsidR="00272385" w:rsidRPr="008079B2">
        <w:rPr>
          <w:rFonts w:cs="Times New Roman"/>
        </w:rPr>
        <w:t>布局以及颜色的选取</w:t>
      </w:r>
      <w:r w:rsidR="00537F97" w:rsidRPr="008079B2">
        <w:rPr>
          <w:rFonts w:cs="Times New Roman"/>
        </w:rPr>
        <w:t>等方面</w:t>
      </w:r>
      <w:r w:rsidR="00272385" w:rsidRPr="008079B2">
        <w:rPr>
          <w:rFonts w:cs="Times New Roman"/>
        </w:rPr>
        <w:t>都是</w:t>
      </w:r>
      <w:r w:rsidR="00537F97" w:rsidRPr="008079B2">
        <w:rPr>
          <w:rFonts w:cs="Times New Roman"/>
        </w:rPr>
        <w:t>决定该可视化优美、直观的重要因素，也是实现它的重要技术考虑。</w:t>
      </w:r>
    </w:p>
    <w:p w:rsidR="003420F2" w:rsidRPr="008079B2" w:rsidRDefault="00C969F5" w:rsidP="00211F55">
      <w:pPr>
        <w:pStyle w:val="a"/>
        <w:numPr>
          <w:ilvl w:val="0"/>
          <w:numId w:val="6"/>
        </w:numPr>
        <w:ind w:firstLineChars="0"/>
        <w:rPr>
          <w:rFonts w:cs="Times New Roman"/>
        </w:rPr>
      </w:pPr>
      <w:r w:rsidRPr="008079B2">
        <w:rPr>
          <w:rFonts w:cs="Times New Roman"/>
        </w:rPr>
        <w:t>标签云：标签云的布局（</w:t>
      </w:r>
      <w:r w:rsidRPr="008079B2">
        <w:rPr>
          <w:rFonts w:cs="Times New Roman"/>
        </w:rPr>
        <w:t>scatter plot</w:t>
      </w:r>
      <w:r w:rsidR="006959D4" w:rsidRPr="008079B2">
        <w:rPr>
          <w:rFonts w:cs="Times New Roman"/>
        </w:rPr>
        <w:t>）：实现标签</w:t>
      </w:r>
      <w:r w:rsidR="000710CD" w:rsidRPr="008079B2">
        <w:rPr>
          <w:rFonts w:cs="Times New Roman"/>
        </w:rPr>
        <w:t>位置无重叠，标签颜色、大小</w:t>
      </w:r>
      <w:r w:rsidR="00AB5AB1" w:rsidRPr="008079B2">
        <w:rPr>
          <w:rFonts w:cs="Times New Roman"/>
        </w:rPr>
        <w:t>的确定</w:t>
      </w:r>
      <w:r w:rsidR="00823482" w:rsidRPr="008079B2">
        <w:rPr>
          <w:rFonts w:cs="Times New Roman"/>
        </w:rPr>
        <w:t>。</w:t>
      </w:r>
    </w:p>
    <w:p w:rsidR="00C969F5" w:rsidRPr="008079B2" w:rsidRDefault="00C969F5" w:rsidP="00211F55">
      <w:pPr>
        <w:pStyle w:val="a"/>
        <w:numPr>
          <w:ilvl w:val="0"/>
          <w:numId w:val="6"/>
        </w:numPr>
        <w:ind w:firstLineChars="0"/>
        <w:rPr>
          <w:rFonts w:cs="Times New Roman"/>
        </w:rPr>
      </w:pPr>
      <w:r w:rsidRPr="008079B2">
        <w:rPr>
          <w:rFonts w:cs="Times New Roman"/>
        </w:rPr>
        <w:t>时间轴：</w:t>
      </w:r>
      <w:r w:rsidR="00C60E08" w:rsidRPr="008079B2">
        <w:rPr>
          <w:rFonts w:cs="Times New Roman"/>
        </w:rPr>
        <w:t>不同</w:t>
      </w:r>
      <w:r w:rsidR="00C60E08" w:rsidRPr="008079B2">
        <w:rPr>
          <w:rFonts w:cs="Times New Roman"/>
        </w:rPr>
        <w:t>Tweet</w:t>
      </w:r>
      <w:r w:rsidR="0003318D" w:rsidRPr="008079B2">
        <w:rPr>
          <w:rFonts w:cs="Times New Roman"/>
        </w:rPr>
        <w:t>标签保证不重叠，并实现</w:t>
      </w:r>
      <w:r w:rsidR="0003318D" w:rsidRPr="008079B2">
        <w:rPr>
          <w:rFonts w:cs="Times New Roman"/>
        </w:rPr>
        <w:t>Label</w:t>
      </w:r>
      <w:r w:rsidR="0003318D" w:rsidRPr="008079B2">
        <w:rPr>
          <w:rFonts w:cs="Times New Roman"/>
        </w:rPr>
        <w:t>中</w:t>
      </w:r>
      <w:r w:rsidRPr="008079B2">
        <w:rPr>
          <w:rFonts w:cs="Times New Roman"/>
        </w:rPr>
        <w:t>文本</w:t>
      </w:r>
      <w:r w:rsidR="0003318D" w:rsidRPr="008079B2">
        <w:rPr>
          <w:rFonts w:cs="Times New Roman"/>
        </w:rPr>
        <w:t>自动</w:t>
      </w:r>
      <w:r w:rsidRPr="008079B2">
        <w:rPr>
          <w:rFonts w:cs="Times New Roman"/>
        </w:rPr>
        <w:t>换行（</w:t>
      </w:r>
      <w:r w:rsidRPr="008079B2">
        <w:rPr>
          <w:rFonts w:cs="Times New Roman"/>
        </w:rPr>
        <w:t>word wrapping</w:t>
      </w:r>
      <w:r w:rsidRPr="008079B2">
        <w:rPr>
          <w:rFonts w:cs="Times New Roman"/>
        </w:rPr>
        <w:t>）、</w:t>
      </w:r>
      <w:r w:rsidR="002A0D78" w:rsidRPr="008079B2">
        <w:rPr>
          <w:rFonts w:cs="Times New Roman"/>
        </w:rPr>
        <w:t>由时间轴到</w:t>
      </w:r>
      <w:r w:rsidR="002A0D78" w:rsidRPr="008079B2">
        <w:rPr>
          <w:rFonts w:cs="Times New Roman"/>
        </w:rPr>
        <w:t>Label</w:t>
      </w:r>
      <w:r w:rsidR="005E2AD9" w:rsidRPr="008079B2">
        <w:rPr>
          <w:rFonts w:cs="Times New Roman"/>
        </w:rPr>
        <w:t>连线的边线布局</w:t>
      </w:r>
      <w:r w:rsidRPr="008079B2">
        <w:rPr>
          <w:rFonts w:cs="Times New Roman"/>
        </w:rPr>
        <w:t>（</w:t>
      </w:r>
      <w:r w:rsidRPr="008079B2">
        <w:rPr>
          <w:rFonts w:cs="Times New Roman"/>
        </w:rPr>
        <w:t>edge routing</w:t>
      </w:r>
      <w:r w:rsidRPr="008079B2">
        <w:rPr>
          <w:rFonts w:cs="Times New Roman"/>
        </w:rPr>
        <w:t>）</w:t>
      </w:r>
      <w:r w:rsidR="006B1C43" w:rsidRPr="008079B2">
        <w:rPr>
          <w:rFonts w:cs="Times New Roman"/>
        </w:rPr>
        <w:t>等技术。</w:t>
      </w:r>
    </w:p>
    <w:p w:rsidR="005468FB" w:rsidRPr="008079B2" w:rsidRDefault="005468FB" w:rsidP="00211F55">
      <w:pPr>
        <w:pStyle w:val="a"/>
        <w:numPr>
          <w:ilvl w:val="0"/>
          <w:numId w:val="6"/>
        </w:numPr>
        <w:ind w:firstLineChars="0"/>
        <w:rPr>
          <w:rFonts w:cs="Times New Roman"/>
        </w:rPr>
      </w:pPr>
      <w:r w:rsidRPr="008079B2">
        <w:rPr>
          <w:rFonts w:cs="Times New Roman"/>
        </w:rPr>
        <w:t>WCF</w:t>
      </w:r>
      <w:r w:rsidRPr="008079B2">
        <w:rPr>
          <w:rFonts w:cs="Times New Roman"/>
        </w:rPr>
        <w:t>通信：</w:t>
      </w:r>
      <w:r w:rsidR="00F346A1" w:rsidRPr="008079B2">
        <w:rPr>
          <w:rFonts w:cs="Times New Roman"/>
        </w:rPr>
        <w:t>是由微软发展的一组数据通信的</w:t>
      </w:r>
      <w:hyperlink r:id="rId28" w:tgtFrame="_blank" w:history="1">
        <w:r w:rsidR="00F346A1" w:rsidRPr="008079B2">
          <w:rPr>
            <w:rFonts w:cs="Times New Roman"/>
          </w:rPr>
          <w:t>应用程序开发</w:t>
        </w:r>
      </w:hyperlink>
      <w:r w:rsidR="00F346A1" w:rsidRPr="008079B2">
        <w:rPr>
          <w:rFonts w:cs="Times New Roman"/>
        </w:rPr>
        <w:t>接口，它是</w:t>
      </w:r>
      <w:hyperlink r:id="rId29" w:tgtFrame="_blank" w:history="1">
        <w:r w:rsidR="00F346A1" w:rsidRPr="008079B2">
          <w:rPr>
            <w:rFonts w:cs="Times New Roman"/>
          </w:rPr>
          <w:t>.NET</w:t>
        </w:r>
        <w:r w:rsidR="00F346A1" w:rsidRPr="008079B2">
          <w:rPr>
            <w:rFonts w:cs="Times New Roman"/>
          </w:rPr>
          <w:t>框架</w:t>
        </w:r>
      </w:hyperlink>
      <w:r w:rsidR="00F346A1" w:rsidRPr="008079B2">
        <w:rPr>
          <w:rFonts w:cs="Times New Roman"/>
        </w:rPr>
        <w:t>的</w:t>
      </w:r>
      <w:r w:rsidR="00F346A1" w:rsidRPr="008079B2">
        <w:rPr>
          <w:rFonts w:cs="Times New Roman"/>
        </w:rPr>
        <w:lastRenderedPageBreak/>
        <w:t>一部分，</w:t>
      </w:r>
      <w:r w:rsidR="00F346A1" w:rsidRPr="008079B2">
        <w:rPr>
          <w:rFonts w:cs="Times New Roman"/>
          <w:spacing w:val="8"/>
        </w:rPr>
        <w:t>集合了几乎由</w:t>
      </w:r>
      <w:r w:rsidR="00F346A1" w:rsidRPr="008079B2">
        <w:rPr>
          <w:rFonts w:cs="Times New Roman"/>
          <w:spacing w:val="8"/>
        </w:rPr>
        <w:t>.NET Framework</w:t>
      </w:r>
      <w:r w:rsidR="00F346A1" w:rsidRPr="008079B2">
        <w:rPr>
          <w:rFonts w:cs="Times New Roman"/>
          <w:spacing w:val="8"/>
        </w:rPr>
        <w:t>所提供的通信方法</w:t>
      </w:r>
      <w:r w:rsidR="00A57358" w:rsidRPr="008079B2">
        <w:rPr>
          <w:rFonts w:cs="Times New Roman"/>
          <w:spacing w:val="8"/>
        </w:rPr>
        <w:t>。在课题中需要</w:t>
      </w:r>
      <w:r w:rsidR="005260E3" w:rsidRPr="008079B2">
        <w:rPr>
          <w:rFonts w:cs="Times New Roman"/>
          <w:spacing w:val="8"/>
        </w:rPr>
        <w:t>将</w:t>
      </w:r>
      <w:r w:rsidR="005260E3" w:rsidRPr="008079B2">
        <w:rPr>
          <w:rFonts w:cs="Times New Roman"/>
          <w:spacing w:val="8"/>
        </w:rPr>
        <w:t>C#</w:t>
      </w:r>
      <w:r w:rsidR="005260E3" w:rsidRPr="008079B2">
        <w:rPr>
          <w:rFonts w:cs="Times New Roman"/>
          <w:spacing w:val="8"/>
        </w:rPr>
        <w:t>动态链接库文件应用到</w:t>
      </w:r>
      <w:proofErr w:type="spellStart"/>
      <w:r w:rsidR="003306F6" w:rsidRPr="008079B2">
        <w:rPr>
          <w:rFonts w:cs="Times New Roman"/>
          <w:spacing w:val="8"/>
        </w:rPr>
        <w:t>Silver</w:t>
      </w:r>
      <w:r w:rsidR="00C72A35" w:rsidRPr="008079B2">
        <w:rPr>
          <w:rFonts w:cs="Times New Roman"/>
          <w:spacing w:val="8"/>
        </w:rPr>
        <w:t>L</w:t>
      </w:r>
      <w:r w:rsidR="003306F6" w:rsidRPr="008079B2">
        <w:rPr>
          <w:rFonts w:cs="Times New Roman"/>
          <w:spacing w:val="8"/>
        </w:rPr>
        <w:t>ight</w:t>
      </w:r>
      <w:proofErr w:type="spellEnd"/>
      <w:r w:rsidR="00B96378" w:rsidRPr="008079B2">
        <w:rPr>
          <w:rFonts w:cs="Times New Roman"/>
          <w:spacing w:val="8"/>
        </w:rPr>
        <w:t>工程</w:t>
      </w:r>
      <w:r w:rsidR="003306F6" w:rsidRPr="008079B2">
        <w:rPr>
          <w:rFonts w:cs="Times New Roman"/>
          <w:spacing w:val="8"/>
        </w:rPr>
        <w:t>中</w:t>
      </w:r>
      <w:r w:rsidR="00B96378" w:rsidRPr="008079B2">
        <w:rPr>
          <w:rFonts w:cs="Times New Roman"/>
          <w:spacing w:val="8"/>
        </w:rPr>
        <w:t>需要</w:t>
      </w:r>
      <w:r w:rsidR="00B96378" w:rsidRPr="008079B2">
        <w:rPr>
          <w:rFonts w:cs="Times New Roman"/>
          <w:spacing w:val="8"/>
        </w:rPr>
        <w:t>WCF</w:t>
      </w:r>
      <w:r w:rsidR="00B96378" w:rsidRPr="008079B2">
        <w:rPr>
          <w:rFonts w:cs="Times New Roman"/>
          <w:spacing w:val="8"/>
        </w:rPr>
        <w:t>技术支持。</w:t>
      </w:r>
    </w:p>
    <w:p w:rsidR="009D3D5D" w:rsidRPr="008079B2" w:rsidRDefault="009D3D5D" w:rsidP="00211F55">
      <w:pPr>
        <w:pStyle w:val="a"/>
        <w:ind w:firstLineChars="0" w:firstLine="0"/>
        <w:rPr>
          <w:rFonts w:cs="Times New Roman"/>
        </w:rPr>
      </w:pPr>
    </w:p>
    <w:p w:rsidR="00C969F5" w:rsidRPr="008079B2" w:rsidRDefault="00C969F5" w:rsidP="00400F31">
      <w:pPr>
        <w:pStyle w:val="20"/>
        <w:numPr>
          <w:ilvl w:val="0"/>
          <w:numId w:val="1"/>
        </w:numPr>
        <w:tabs>
          <w:tab w:val="clear" w:pos="1380"/>
        </w:tabs>
        <w:rPr>
          <w:rFonts w:cs="Times New Roman"/>
          <w:sz w:val="32"/>
        </w:rPr>
      </w:pPr>
      <w:bookmarkStart w:id="31" w:name="_Toc187892233"/>
      <w:r w:rsidRPr="008079B2">
        <w:rPr>
          <w:rFonts w:cs="Times New Roman"/>
          <w:sz w:val="32"/>
        </w:rPr>
        <w:t>预期研究结果</w:t>
      </w:r>
      <w:bookmarkEnd w:id="31"/>
    </w:p>
    <w:p w:rsidR="00401C5A" w:rsidRPr="008079B2" w:rsidRDefault="00C969F5" w:rsidP="00211F55">
      <w:pPr>
        <w:pStyle w:val="a"/>
        <w:numPr>
          <w:ilvl w:val="0"/>
          <w:numId w:val="5"/>
        </w:numPr>
        <w:ind w:left="782" w:firstLineChars="0" w:hanging="357"/>
        <w:rPr>
          <w:rFonts w:cs="Times New Roman"/>
        </w:rPr>
      </w:pPr>
      <w:r w:rsidRPr="008079B2">
        <w:rPr>
          <w:rFonts w:cs="Times New Roman"/>
        </w:rPr>
        <w:t>Twitter</w:t>
      </w:r>
      <w:r w:rsidRPr="008079B2">
        <w:rPr>
          <w:rFonts w:cs="Times New Roman"/>
        </w:rPr>
        <w:t>信息可视化系统，包括主题河、标签云和时间轴等</w:t>
      </w:r>
      <w:r w:rsidR="00C028DF" w:rsidRPr="008079B2">
        <w:rPr>
          <w:rFonts w:cs="Times New Roman"/>
        </w:rPr>
        <w:t>网页形式的可视化</w:t>
      </w:r>
      <w:r w:rsidR="00C921F9" w:rsidRPr="008079B2">
        <w:rPr>
          <w:rFonts w:cs="Times New Roman"/>
        </w:rPr>
        <w:t>组件</w:t>
      </w:r>
      <w:r w:rsidR="00C028DF" w:rsidRPr="008079B2">
        <w:rPr>
          <w:rFonts w:cs="Times New Roman"/>
        </w:rPr>
        <w:t>。</w:t>
      </w:r>
    </w:p>
    <w:p w:rsidR="00C969F5" w:rsidRPr="008079B2" w:rsidRDefault="00B87E46" w:rsidP="00211F55">
      <w:pPr>
        <w:pStyle w:val="a"/>
        <w:numPr>
          <w:ilvl w:val="0"/>
          <w:numId w:val="5"/>
        </w:numPr>
        <w:ind w:left="782" w:firstLineChars="0" w:hanging="357"/>
        <w:rPr>
          <w:rFonts w:cs="Times New Roman"/>
        </w:rPr>
      </w:pPr>
      <w:r w:rsidRPr="008079B2">
        <w:rPr>
          <w:rFonts w:cs="Times New Roman"/>
        </w:rPr>
        <w:t>课题</w:t>
      </w:r>
      <w:r w:rsidR="00C969F5" w:rsidRPr="008079B2">
        <w:rPr>
          <w:rFonts w:cs="Times New Roman"/>
        </w:rPr>
        <w:t>研究论文。</w:t>
      </w:r>
    </w:p>
    <w:p w:rsidR="009D3D5D" w:rsidRPr="008079B2" w:rsidRDefault="009D3D5D" w:rsidP="009D3D5D">
      <w:pPr>
        <w:pStyle w:val="a"/>
        <w:spacing w:line="360" w:lineRule="auto"/>
        <w:ind w:left="786" w:firstLineChars="0" w:firstLine="0"/>
        <w:rPr>
          <w:rFonts w:cs="Times New Roman"/>
        </w:rPr>
      </w:pPr>
    </w:p>
    <w:p w:rsidR="00C969F5" w:rsidRPr="008079B2" w:rsidRDefault="00C969F5" w:rsidP="00400F31">
      <w:pPr>
        <w:pStyle w:val="20"/>
        <w:numPr>
          <w:ilvl w:val="0"/>
          <w:numId w:val="1"/>
        </w:numPr>
        <w:tabs>
          <w:tab w:val="clear" w:pos="1380"/>
        </w:tabs>
        <w:rPr>
          <w:rFonts w:cs="Times New Roman"/>
          <w:sz w:val="32"/>
        </w:rPr>
      </w:pPr>
      <w:bookmarkStart w:id="32" w:name="_Toc187892234"/>
      <w:r w:rsidRPr="008079B2">
        <w:rPr>
          <w:rFonts w:cs="Times New Roman"/>
          <w:sz w:val="32"/>
        </w:rPr>
        <w:t>进度计划</w:t>
      </w:r>
      <w:bookmarkEnd w:id="32"/>
    </w:p>
    <w:p w:rsidR="00C969F5" w:rsidRPr="008079B2" w:rsidRDefault="00C969F5" w:rsidP="00653074">
      <w:pPr>
        <w:pStyle w:val="ListParagraph"/>
        <w:numPr>
          <w:ilvl w:val="0"/>
          <w:numId w:val="7"/>
        </w:numPr>
        <w:spacing w:line="400" w:lineRule="exact"/>
        <w:ind w:firstLineChars="0"/>
        <w:jc w:val="left"/>
        <w:rPr>
          <w:szCs w:val="21"/>
        </w:rPr>
      </w:pPr>
      <w:r w:rsidRPr="008079B2">
        <w:rPr>
          <w:b/>
          <w:szCs w:val="21"/>
        </w:rPr>
        <w:t>（文献查阅）：</w:t>
      </w:r>
      <w:r w:rsidRPr="008079B2">
        <w:rPr>
          <w:szCs w:val="21"/>
        </w:rPr>
        <w:t xml:space="preserve">  2010</w:t>
      </w:r>
      <w:r w:rsidRPr="008079B2">
        <w:rPr>
          <w:szCs w:val="21"/>
        </w:rPr>
        <w:t>年</w:t>
      </w:r>
      <w:r w:rsidRPr="008079B2">
        <w:rPr>
          <w:szCs w:val="21"/>
        </w:rPr>
        <w:t xml:space="preserve">  12</w:t>
      </w:r>
      <w:r w:rsidRPr="008079B2">
        <w:rPr>
          <w:szCs w:val="21"/>
        </w:rPr>
        <w:t>月至</w:t>
      </w:r>
      <w:r w:rsidRPr="008079B2">
        <w:rPr>
          <w:szCs w:val="21"/>
        </w:rPr>
        <w:t xml:space="preserve">  2011</w:t>
      </w:r>
      <w:r w:rsidRPr="008079B2">
        <w:rPr>
          <w:szCs w:val="21"/>
        </w:rPr>
        <w:t>年</w:t>
      </w:r>
      <w:r w:rsidRPr="008079B2">
        <w:rPr>
          <w:szCs w:val="21"/>
        </w:rPr>
        <w:t xml:space="preserve"> 1</w:t>
      </w:r>
      <w:r w:rsidRPr="008079B2">
        <w:rPr>
          <w:szCs w:val="21"/>
        </w:rPr>
        <w:t>月</w:t>
      </w:r>
    </w:p>
    <w:p w:rsidR="00E115CA" w:rsidRPr="008079B2" w:rsidRDefault="00E115CA" w:rsidP="00653074">
      <w:pPr>
        <w:spacing w:after="100" w:afterAutospacing="1" w:line="400" w:lineRule="exact"/>
        <w:ind w:leftChars="175" w:left="425" w:hangingChars="2" w:hanging="5"/>
        <w:jc w:val="left"/>
        <w:rPr>
          <w:szCs w:val="21"/>
        </w:rPr>
      </w:pPr>
      <w:r w:rsidRPr="008079B2">
        <w:rPr>
          <w:szCs w:val="21"/>
        </w:rPr>
        <w:t>查阅</w:t>
      </w:r>
      <w:r w:rsidR="00ED6714" w:rsidRPr="008079B2">
        <w:rPr>
          <w:szCs w:val="21"/>
        </w:rPr>
        <w:t>社会化媒体</w:t>
      </w:r>
      <w:r w:rsidR="00C56D1A" w:rsidRPr="008079B2">
        <w:rPr>
          <w:szCs w:val="21"/>
        </w:rPr>
        <w:t>方面的文献，了解</w:t>
      </w:r>
      <w:r w:rsidR="00ED6714" w:rsidRPr="008079B2">
        <w:rPr>
          <w:szCs w:val="21"/>
        </w:rPr>
        <w:t>社会化媒体的发展历史、</w:t>
      </w:r>
      <w:r w:rsidR="00AB5C71" w:rsidRPr="008079B2">
        <w:rPr>
          <w:szCs w:val="21"/>
        </w:rPr>
        <w:t>信息表达方式等</w:t>
      </w:r>
      <w:r w:rsidR="00ED6714" w:rsidRPr="008079B2">
        <w:rPr>
          <w:szCs w:val="21"/>
        </w:rPr>
        <w:t>相关信息，</w:t>
      </w:r>
      <w:r w:rsidR="00AE7F09" w:rsidRPr="008079B2">
        <w:rPr>
          <w:szCs w:val="21"/>
        </w:rPr>
        <w:t>了解其数据结构和信息传递特点，如信息的转发、回复以及</w:t>
      </w:r>
      <w:r w:rsidR="00080E6B" w:rsidRPr="008079B2">
        <w:rPr>
          <w:szCs w:val="21"/>
        </w:rPr>
        <w:t>引用关键词组功能。</w:t>
      </w:r>
      <w:r w:rsidR="0031726C" w:rsidRPr="008079B2">
        <w:rPr>
          <w:szCs w:val="21"/>
        </w:rPr>
        <w:t>查阅信息可视化方面的文献，</w:t>
      </w:r>
      <w:r w:rsidR="00660AC9" w:rsidRPr="008079B2">
        <w:rPr>
          <w:szCs w:val="21"/>
        </w:rPr>
        <w:t>了解信息可视化的</w:t>
      </w:r>
      <w:r w:rsidR="001A2B56" w:rsidRPr="008079B2">
        <w:rPr>
          <w:szCs w:val="21"/>
        </w:rPr>
        <w:t>发展历史</w:t>
      </w:r>
      <w:r w:rsidR="00675AD7" w:rsidRPr="008079B2">
        <w:rPr>
          <w:szCs w:val="21"/>
        </w:rPr>
        <w:t>及</w:t>
      </w:r>
      <w:r w:rsidR="001A2B56" w:rsidRPr="008079B2">
        <w:rPr>
          <w:szCs w:val="21"/>
        </w:rPr>
        <w:t>相关研究、应用。</w:t>
      </w:r>
    </w:p>
    <w:p w:rsidR="00C969F5" w:rsidRPr="008079B2" w:rsidRDefault="00C969F5" w:rsidP="00653074">
      <w:pPr>
        <w:pStyle w:val="ListParagraph"/>
        <w:numPr>
          <w:ilvl w:val="0"/>
          <w:numId w:val="7"/>
        </w:numPr>
        <w:spacing w:line="400" w:lineRule="exact"/>
        <w:ind w:firstLineChars="0"/>
        <w:jc w:val="left"/>
        <w:rPr>
          <w:szCs w:val="21"/>
        </w:rPr>
      </w:pPr>
      <w:r w:rsidRPr="008079B2">
        <w:rPr>
          <w:b/>
          <w:szCs w:val="21"/>
        </w:rPr>
        <w:t>（课题设计）：</w:t>
      </w:r>
      <w:r w:rsidRPr="008079B2">
        <w:rPr>
          <w:szCs w:val="21"/>
        </w:rPr>
        <w:t xml:space="preserve">  2011</w:t>
      </w:r>
      <w:r w:rsidRPr="008079B2">
        <w:rPr>
          <w:szCs w:val="21"/>
        </w:rPr>
        <w:t>年</w:t>
      </w:r>
      <w:r w:rsidRPr="008079B2">
        <w:rPr>
          <w:szCs w:val="21"/>
        </w:rPr>
        <w:t xml:space="preserve">   1</w:t>
      </w:r>
      <w:r w:rsidRPr="008079B2">
        <w:rPr>
          <w:szCs w:val="21"/>
        </w:rPr>
        <w:t>月至</w:t>
      </w:r>
      <w:r w:rsidRPr="008079B2">
        <w:rPr>
          <w:szCs w:val="21"/>
        </w:rPr>
        <w:t xml:space="preserve">  2011</w:t>
      </w:r>
      <w:r w:rsidRPr="008079B2">
        <w:rPr>
          <w:szCs w:val="21"/>
        </w:rPr>
        <w:t>年</w:t>
      </w:r>
      <w:r w:rsidRPr="008079B2">
        <w:rPr>
          <w:szCs w:val="21"/>
        </w:rPr>
        <w:t xml:space="preserve"> 2</w:t>
      </w:r>
      <w:r w:rsidRPr="008079B2">
        <w:rPr>
          <w:szCs w:val="21"/>
        </w:rPr>
        <w:t>月</w:t>
      </w:r>
    </w:p>
    <w:p w:rsidR="0052123A" w:rsidRPr="008079B2" w:rsidRDefault="008B3D32" w:rsidP="00653074">
      <w:pPr>
        <w:spacing w:after="100" w:afterAutospacing="1" w:line="400" w:lineRule="exact"/>
        <w:ind w:leftChars="177" w:left="430" w:hangingChars="2" w:hanging="5"/>
        <w:jc w:val="left"/>
        <w:rPr>
          <w:szCs w:val="21"/>
        </w:rPr>
      </w:pPr>
      <w:r w:rsidRPr="008079B2">
        <w:rPr>
          <w:szCs w:val="21"/>
        </w:rPr>
        <w:tab/>
      </w:r>
      <w:r w:rsidR="00525A4F" w:rsidRPr="008079B2">
        <w:rPr>
          <w:szCs w:val="21"/>
        </w:rPr>
        <w:t>与导师讨论、完成对研究对象可视化</w:t>
      </w:r>
      <w:r w:rsidR="00B00C72" w:rsidRPr="008079B2">
        <w:rPr>
          <w:szCs w:val="21"/>
        </w:rPr>
        <w:t>方式的确定。</w:t>
      </w:r>
    </w:p>
    <w:p w:rsidR="00C969F5" w:rsidRPr="008079B2" w:rsidRDefault="00C969F5" w:rsidP="00653074">
      <w:pPr>
        <w:pStyle w:val="ListParagraph"/>
        <w:numPr>
          <w:ilvl w:val="0"/>
          <w:numId w:val="7"/>
        </w:numPr>
        <w:spacing w:line="400" w:lineRule="exact"/>
        <w:ind w:firstLineChars="0"/>
        <w:jc w:val="left"/>
        <w:rPr>
          <w:szCs w:val="21"/>
        </w:rPr>
      </w:pPr>
      <w:r w:rsidRPr="008079B2">
        <w:rPr>
          <w:b/>
          <w:szCs w:val="21"/>
        </w:rPr>
        <w:t>（数据处理）：</w:t>
      </w:r>
      <w:r w:rsidRPr="008079B2">
        <w:rPr>
          <w:szCs w:val="21"/>
        </w:rPr>
        <w:t xml:space="preserve">  2011</w:t>
      </w:r>
      <w:r w:rsidRPr="008079B2">
        <w:rPr>
          <w:szCs w:val="21"/>
        </w:rPr>
        <w:t>年</w:t>
      </w:r>
      <w:r w:rsidRPr="008079B2">
        <w:rPr>
          <w:szCs w:val="21"/>
        </w:rPr>
        <w:t xml:space="preserve">   2</w:t>
      </w:r>
      <w:r w:rsidRPr="008079B2">
        <w:rPr>
          <w:szCs w:val="21"/>
        </w:rPr>
        <w:t>月至</w:t>
      </w:r>
      <w:r w:rsidRPr="008079B2">
        <w:rPr>
          <w:szCs w:val="21"/>
        </w:rPr>
        <w:t xml:space="preserve">  2011</w:t>
      </w:r>
      <w:r w:rsidRPr="008079B2">
        <w:rPr>
          <w:szCs w:val="21"/>
        </w:rPr>
        <w:t>年</w:t>
      </w:r>
      <w:r w:rsidRPr="008079B2">
        <w:rPr>
          <w:szCs w:val="21"/>
        </w:rPr>
        <w:t xml:space="preserve"> 3</w:t>
      </w:r>
      <w:r w:rsidRPr="008079B2">
        <w:rPr>
          <w:szCs w:val="21"/>
        </w:rPr>
        <w:t>月</w:t>
      </w:r>
    </w:p>
    <w:p w:rsidR="004517DF" w:rsidRPr="008079B2" w:rsidRDefault="00163625" w:rsidP="00653074">
      <w:pPr>
        <w:pStyle w:val="ListParagraph"/>
        <w:spacing w:after="100" w:afterAutospacing="1" w:line="400" w:lineRule="exact"/>
        <w:ind w:left="420" w:firstLineChars="0" w:firstLine="0"/>
        <w:jc w:val="left"/>
        <w:rPr>
          <w:szCs w:val="21"/>
        </w:rPr>
      </w:pPr>
      <w:r w:rsidRPr="008079B2">
        <w:rPr>
          <w:szCs w:val="21"/>
        </w:rPr>
        <w:t>将原始数据</w:t>
      </w:r>
      <w:r w:rsidR="00917FC1" w:rsidRPr="008079B2">
        <w:rPr>
          <w:szCs w:val="21"/>
        </w:rPr>
        <w:t>整合到同一数据结构并</w:t>
      </w:r>
      <w:r w:rsidRPr="008079B2">
        <w:rPr>
          <w:szCs w:val="21"/>
        </w:rPr>
        <w:t>建立索引，</w:t>
      </w:r>
      <w:r w:rsidR="00917FC1" w:rsidRPr="008079B2">
        <w:rPr>
          <w:szCs w:val="21"/>
        </w:rPr>
        <w:t>熟悉通过索引</w:t>
      </w:r>
      <w:r w:rsidR="004517DF" w:rsidRPr="008079B2">
        <w:rPr>
          <w:szCs w:val="21"/>
        </w:rPr>
        <w:t>访问数据的借口。</w:t>
      </w:r>
    </w:p>
    <w:p w:rsidR="00C969F5" w:rsidRPr="008079B2" w:rsidRDefault="00C969F5" w:rsidP="00653074">
      <w:pPr>
        <w:pStyle w:val="ListParagraph"/>
        <w:numPr>
          <w:ilvl w:val="0"/>
          <w:numId w:val="7"/>
        </w:numPr>
        <w:spacing w:line="400" w:lineRule="exact"/>
        <w:ind w:firstLineChars="0"/>
        <w:jc w:val="left"/>
        <w:rPr>
          <w:szCs w:val="21"/>
        </w:rPr>
      </w:pPr>
      <w:r w:rsidRPr="008079B2">
        <w:rPr>
          <w:b/>
          <w:szCs w:val="21"/>
        </w:rPr>
        <w:t>（研制开发）：</w:t>
      </w:r>
      <w:r w:rsidRPr="008079B2">
        <w:rPr>
          <w:szCs w:val="21"/>
        </w:rPr>
        <w:t xml:space="preserve">  2011</w:t>
      </w:r>
      <w:r w:rsidRPr="008079B2">
        <w:rPr>
          <w:szCs w:val="21"/>
        </w:rPr>
        <w:t>年</w:t>
      </w:r>
      <w:r w:rsidRPr="008079B2">
        <w:rPr>
          <w:szCs w:val="21"/>
        </w:rPr>
        <w:t xml:space="preserve">   3</w:t>
      </w:r>
      <w:r w:rsidRPr="008079B2">
        <w:rPr>
          <w:szCs w:val="21"/>
        </w:rPr>
        <w:t>月至</w:t>
      </w:r>
      <w:r w:rsidRPr="008079B2">
        <w:rPr>
          <w:szCs w:val="21"/>
        </w:rPr>
        <w:t xml:space="preserve">  2011</w:t>
      </w:r>
      <w:r w:rsidRPr="008079B2">
        <w:rPr>
          <w:szCs w:val="21"/>
        </w:rPr>
        <w:t>年</w:t>
      </w:r>
      <w:r w:rsidRPr="008079B2">
        <w:rPr>
          <w:szCs w:val="21"/>
        </w:rPr>
        <w:t xml:space="preserve"> 5</w:t>
      </w:r>
      <w:r w:rsidRPr="008079B2">
        <w:rPr>
          <w:szCs w:val="21"/>
        </w:rPr>
        <w:t>月</w:t>
      </w:r>
    </w:p>
    <w:p w:rsidR="00163625" w:rsidRPr="008079B2" w:rsidRDefault="004517DF" w:rsidP="00653074">
      <w:pPr>
        <w:pStyle w:val="ListParagraph"/>
        <w:spacing w:after="100" w:afterAutospacing="1" w:line="400" w:lineRule="exact"/>
        <w:ind w:left="420" w:firstLineChars="0" w:firstLine="0"/>
        <w:jc w:val="left"/>
        <w:rPr>
          <w:szCs w:val="21"/>
        </w:rPr>
      </w:pPr>
      <w:r w:rsidRPr="008079B2">
        <w:rPr>
          <w:szCs w:val="21"/>
        </w:rPr>
        <w:t>实现数据的可视化，包括</w:t>
      </w:r>
      <w:r w:rsidR="00AD178A" w:rsidRPr="008079B2">
        <w:rPr>
          <w:szCs w:val="21"/>
        </w:rPr>
        <w:t>主题河、标签</w:t>
      </w:r>
      <w:r w:rsidR="00B91183" w:rsidRPr="008079B2">
        <w:rPr>
          <w:szCs w:val="21"/>
        </w:rPr>
        <w:t>云和</w:t>
      </w:r>
      <w:r w:rsidR="00AD178A" w:rsidRPr="008079B2">
        <w:rPr>
          <w:szCs w:val="21"/>
        </w:rPr>
        <w:t>时间轴。</w:t>
      </w:r>
    </w:p>
    <w:p w:rsidR="00C969F5" w:rsidRPr="008079B2" w:rsidRDefault="00C969F5" w:rsidP="00653074">
      <w:pPr>
        <w:pStyle w:val="ListParagraph"/>
        <w:numPr>
          <w:ilvl w:val="0"/>
          <w:numId w:val="7"/>
        </w:numPr>
        <w:spacing w:line="400" w:lineRule="exact"/>
        <w:ind w:firstLineChars="0"/>
        <w:jc w:val="left"/>
        <w:rPr>
          <w:szCs w:val="21"/>
        </w:rPr>
      </w:pPr>
      <w:r w:rsidRPr="008079B2">
        <w:rPr>
          <w:b/>
          <w:szCs w:val="21"/>
        </w:rPr>
        <w:t>（撰写</w:t>
      </w:r>
      <w:r w:rsidR="009F4EB9" w:rsidRPr="008079B2">
        <w:rPr>
          <w:b/>
          <w:szCs w:val="21"/>
        </w:rPr>
        <w:t>课题</w:t>
      </w:r>
      <w:r w:rsidR="00934AB9" w:rsidRPr="008079B2">
        <w:rPr>
          <w:b/>
          <w:szCs w:val="21"/>
        </w:rPr>
        <w:t>论文</w:t>
      </w:r>
      <w:r w:rsidRPr="008079B2">
        <w:rPr>
          <w:b/>
          <w:szCs w:val="21"/>
        </w:rPr>
        <w:t>）：</w:t>
      </w:r>
      <w:r w:rsidRPr="008079B2">
        <w:rPr>
          <w:szCs w:val="21"/>
        </w:rPr>
        <w:t>2011</w:t>
      </w:r>
      <w:r w:rsidRPr="008079B2">
        <w:rPr>
          <w:szCs w:val="21"/>
        </w:rPr>
        <w:t>年</w:t>
      </w:r>
      <w:r w:rsidRPr="008079B2">
        <w:rPr>
          <w:szCs w:val="21"/>
        </w:rPr>
        <w:t xml:space="preserve">  5</w:t>
      </w:r>
      <w:r w:rsidRPr="008079B2">
        <w:rPr>
          <w:szCs w:val="21"/>
        </w:rPr>
        <w:t>月至</w:t>
      </w:r>
      <w:r w:rsidRPr="008079B2">
        <w:rPr>
          <w:szCs w:val="21"/>
        </w:rPr>
        <w:t xml:space="preserve">  2011</w:t>
      </w:r>
      <w:r w:rsidRPr="008079B2">
        <w:rPr>
          <w:szCs w:val="21"/>
        </w:rPr>
        <w:t>年</w:t>
      </w:r>
      <w:r w:rsidRPr="008079B2">
        <w:rPr>
          <w:szCs w:val="21"/>
        </w:rPr>
        <w:t xml:space="preserve">  6</w:t>
      </w:r>
      <w:r w:rsidRPr="008079B2">
        <w:rPr>
          <w:szCs w:val="21"/>
        </w:rPr>
        <w:t>月</w:t>
      </w:r>
    </w:p>
    <w:p w:rsidR="00163625" w:rsidRPr="008079B2" w:rsidRDefault="00163625" w:rsidP="00653074">
      <w:pPr>
        <w:pStyle w:val="ListParagraph"/>
        <w:spacing w:line="400" w:lineRule="exact"/>
        <w:ind w:left="420" w:firstLineChars="0" w:firstLine="0"/>
        <w:jc w:val="left"/>
        <w:rPr>
          <w:szCs w:val="21"/>
        </w:rPr>
      </w:pPr>
    </w:p>
    <w:p w:rsidR="00C969F5" w:rsidRPr="008079B2" w:rsidRDefault="00C969F5" w:rsidP="00653074">
      <w:pPr>
        <w:pStyle w:val="ListParagraph"/>
        <w:numPr>
          <w:ilvl w:val="0"/>
          <w:numId w:val="7"/>
        </w:numPr>
        <w:spacing w:line="400" w:lineRule="exact"/>
        <w:ind w:firstLineChars="0"/>
        <w:jc w:val="left"/>
        <w:rPr>
          <w:szCs w:val="21"/>
        </w:rPr>
      </w:pPr>
      <w:r w:rsidRPr="008079B2">
        <w:rPr>
          <w:b/>
          <w:szCs w:val="21"/>
        </w:rPr>
        <w:t>（结题和答辩）：</w:t>
      </w:r>
      <w:r w:rsidRPr="008079B2">
        <w:rPr>
          <w:szCs w:val="21"/>
        </w:rPr>
        <w:t>2011</w:t>
      </w:r>
      <w:r w:rsidRPr="008079B2">
        <w:rPr>
          <w:szCs w:val="21"/>
        </w:rPr>
        <w:t>年</w:t>
      </w:r>
      <w:r w:rsidRPr="008079B2">
        <w:rPr>
          <w:szCs w:val="21"/>
        </w:rPr>
        <w:t xml:space="preserve">  6</w:t>
      </w:r>
      <w:r w:rsidRPr="008079B2">
        <w:rPr>
          <w:szCs w:val="21"/>
        </w:rPr>
        <w:t>月至</w:t>
      </w:r>
      <w:r w:rsidRPr="008079B2">
        <w:rPr>
          <w:szCs w:val="21"/>
        </w:rPr>
        <w:t xml:space="preserve">  2011</w:t>
      </w:r>
      <w:r w:rsidRPr="008079B2">
        <w:rPr>
          <w:szCs w:val="21"/>
        </w:rPr>
        <w:t>年</w:t>
      </w:r>
      <w:r w:rsidRPr="008079B2">
        <w:rPr>
          <w:szCs w:val="21"/>
        </w:rPr>
        <w:t xml:space="preserve">  6</w:t>
      </w:r>
      <w:r w:rsidRPr="008079B2">
        <w:rPr>
          <w:szCs w:val="21"/>
        </w:rPr>
        <w:t>月</w:t>
      </w:r>
    </w:p>
    <w:p w:rsidR="00DA465B" w:rsidRPr="008079B2" w:rsidRDefault="00DA465B">
      <w:pPr>
        <w:rPr>
          <w:b/>
          <w:bCs/>
          <w:kern w:val="44"/>
          <w:sz w:val="36"/>
          <w:szCs w:val="36"/>
        </w:rPr>
      </w:pPr>
    </w:p>
    <w:p w:rsidR="008D0F76" w:rsidRDefault="008D0F76">
      <w:pPr>
        <w:rPr>
          <w:b/>
          <w:bCs/>
          <w:kern w:val="44"/>
          <w:sz w:val="21"/>
          <w:szCs w:val="21"/>
        </w:rPr>
      </w:pPr>
    </w:p>
    <w:p w:rsidR="00A30BA8" w:rsidRPr="008079B2" w:rsidRDefault="00A30BA8">
      <w:pPr>
        <w:rPr>
          <w:b/>
          <w:bCs/>
          <w:kern w:val="44"/>
          <w:sz w:val="21"/>
          <w:szCs w:val="21"/>
        </w:rPr>
      </w:pPr>
    </w:p>
    <w:p w:rsidR="00DA465B" w:rsidRPr="008079B2" w:rsidRDefault="00DA465B">
      <w:pPr>
        <w:rPr>
          <w:b/>
          <w:bCs/>
          <w:kern w:val="44"/>
          <w:sz w:val="21"/>
          <w:szCs w:val="21"/>
        </w:rPr>
      </w:pPr>
      <w:r w:rsidRPr="008079B2">
        <w:rPr>
          <w:b/>
          <w:bCs/>
          <w:kern w:val="44"/>
          <w:sz w:val="21"/>
          <w:szCs w:val="21"/>
        </w:rPr>
        <w:t>______________________________________________________________________</w:t>
      </w:r>
    </w:p>
    <w:p w:rsidR="00DA465B" w:rsidRPr="008079B2" w:rsidRDefault="00DA465B">
      <w:pPr>
        <w:rPr>
          <w:bCs/>
          <w:kern w:val="44"/>
          <w:sz w:val="21"/>
          <w:szCs w:val="21"/>
        </w:rPr>
      </w:pPr>
      <w:r w:rsidRPr="008079B2">
        <w:rPr>
          <w:bCs/>
          <w:kern w:val="44"/>
          <w:sz w:val="21"/>
          <w:szCs w:val="21"/>
        </w:rPr>
        <w:t xml:space="preserve">* </w:t>
      </w:r>
      <w:r w:rsidRPr="008079B2">
        <w:rPr>
          <w:bCs/>
          <w:kern w:val="44"/>
          <w:sz w:val="21"/>
          <w:szCs w:val="21"/>
        </w:rPr>
        <w:t>注：目录供参考</w:t>
      </w:r>
      <w:bookmarkEnd w:id="12"/>
      <w:bookmarkEnd w:id="13"/>
      <w:bookmarkEnd w:id="14"/>
      <w:bookmarkEnd w:id="15"/>
      <w:bookmarkEnd w:id="16"/>
    </w:p>
    <w:p w:rsidR="00C969F5" w:rsidRPr="008079B2" w:rsidRDefault="00BD2699" w:rsidP="00C969F5">
      <w:pPr>
        <w:pStyle w:val="1"/>
        <w:tabs>
          <w:tab w:val="clear" w:pos="1260"/>
        </w:tabs>
        <w:ind w:left="540" w:firstLine="0"/>
        <w:rPr>
          <w:rFonts w:cs="Times New Roman"/>
          <w:kern w:val="44"/>
        </w:rPr>
      </w:pPr>
      <w:bookmarkStart w:id="33" w:name="_Toc187892235"/>
      <w:bookmarkStart w:id="34" w:name="OLE_LINK9"/>
      <w:bookmarkStart w:id="35" w:name="OLE_LINK10"/>
      <w:bookmarkStart w:id="36" w:name="OLE_LINK11"/>
      <w:bookmarkStart w:id="37" w:name="OLE_LINK12"/>
      <w:r w:rsidRPr="008079B2">
        <w:rPr>
          <w:rFonts w:cs="Times New Roman"/>
          <w:kern w:val="44"/>
        </w:rPr>
        <w:lastRenderedPageBreak/>
        <w:t>本科毕业论文</w:t>
      </w:r>
      <w:r w:rsidR="00C969F5" w:rsidRPr="008079B2">
        <w:rPr>
          <w:rFonts w:cs="Times New Roman"/>
          <w:kern w:val="44"/>
        </w:rPr>
        <w:t>文献综述</w:t>
      </w:r>
      <w:bookmarkEnd w:id="33"/>
      <w:bookmarkEnd w:id="34"/>
      <w:bookmarkEnd w:id="35"/>
      <w:bookmarkEnd w:id="36"/>
      <w:bookmarkEnd w:id="37"/>
    </w:p>
    <w:p w:rsidR="00B76DFC" w:rsidRPr="008079B2" w:rsidRDefault="00C969F5" w:rsidP="00653074">
      <w:pPr>
        <w:pStyle w:val="a"/>
        <w:spacing w:before="100" w:beforeAutospacing="1" w:after="100" w:afterAutospacing="1"/>
        <w:ind w:firstLineChars="0" w:firstLine="0"/>
        <w:rPr>
          <w:rFonts w:cs="Times New Roman"/>
        </w:rPr>
      </w:pPr>
      <w:r w:rsidRPr="008079B2">
        <w:rPr>
          <w:rFonts w:eastAsia="黑体" w:cs="Times New Roman"/>
          <w:b/>
          <w:bCs/>
          <w:kern w:val="44"/>
          <w:sz w:val="28"/>
          <w:szCs w:val="28"/>
        </w:rPr>
        <w:t>[</w:t>
      </w:r>
      <w:r w:rsidRPr="008079B2">
        <w:rPr>
          <w:rFonts w:eastAsia="黑体" w:cs="Times New Roman"/>
          <w:b/>
          <w:bCs/>
          <w:kern w:val="44"/>
          <w:sz w:val="28"/>
          <w:szCs w:val="28"/>
        </w:rPr>
        <w:t>摘要</w:t>
      </w:r>
      <w:r w:rsidRPr="008079B2">
        <w:rPr>
          <w:rFonts w:eastAsia="黑体" w:cs="Times New Roman"/>
          <w:b/>
          <w:bCs/>
          <w:kern w:val="44"/>
          <w:sz w:val="28"/>
          <w:szCs w:val="28"/>
        </w:rPr>
        <w:t>]</w:t>
      </w:r>
      <w:r w:rsidRPr="008079B2">
        <w:rPr>
          <w:rFonts w:cs="Times New Roman"/>
        </w:rPr>
        <w:t xml:space="preserve"> </w:t>
      </w:r>
      <w:r w:rsidRPr="008079B2">
        <w:rPr>
          <w:rFonts w:cs="Times New Roman"/>
        </w:rPr>
        <w:t>社会化媒体（</w:t>
      </w:r>
      <w:r w:rsidRPr="008079B2">
        <w:rPr>
          <w:rFonts w:cs="Times New Roman"/>
        </w:rPr>
        <w:t>social media</w:t>
      </w:r>
      <w:r w:rsidRPr="008079B2">
        <w:rPr>
          <w:rFonts w:cs="Times New Roman"/>
        </w:rPr>
        <w:t>）近年来在世界范围内蓬勃发展，已成为人们交流的重要工具和平台。然而，目前社会化媒体展示内容的主要方式还是</w:t>
      </w:r>
      <w:r w:rsidRPr="008079B2">
        <w:rPr>
          <w:rFonts w:cs="Times New Roman"/>
          <w:color w:val="000000"/>
          <w:kern w:val="0"/>
        </w:rPr>
        <w:t>文本列表</w:t>
      </w:r>
      <w:r w:rsidRPr="008079B2">
        <w:rPr>
          <w:rFonts w:cs="Times New Roman"/>
        </w:rPr>
        <w:t>，这一形式难以使人们从大量的文本数据中提取有用的信息，大大限制了人们接受信息、分析问题的能力。信息可视化技术借助人类与生俱来的对图像信息的迅速辨识及分析能力，通过将原始</w:t>
      </w:r>
      <w:r w:rsidR="00BE1AC2" w:rsidRPr="008079B2">
        <w:rPr>
          <w:rFonts w:cs="Times New Roman"/>
        </w:rPr>
        <w:t>抽象</w:t>
      </w:r>
      <w:r w:rsidRPr="008079B2">
        <w:rPr>
          <w:rFonts w:cs="Times New Roman"/>
        </w:rPr>
        <w:t>数据转换成直观的、可交互的展现形式，使人们迅速获得有用信息，从而达到对数据进一步理解，分析及推理的目的，对社会化媒体的进一步发展有着重要意义。</w:t>
      </w:r>
    </w:p>
    <w:p w:rsidR="00C969F5" w:rsidRPr="008079B2" w:rsidRDefault="00EF65C5" w:rsidP="00653074">
      <w:pPr>
        <w:widowControl/>
        <w:spacing w:before="100" w:beforeAutospacing="1" w:after="100" w:afterAutospacing="1" w:line="400" w:lineRule="exact"/>
        <w:jc w:val="left"/>
        <w:rPr>
          <w:rFonts w:eastAsia="黑体"/>
          <w:b/>
          <w:bCs/>
          <w:kern w:val="44"/>
          <w:sz w:val="28"/>
          <w:szCs w:val="28"/>
        </w:rPr>
      </w:pPr>
      <w:r w:rsidRPr="008079B2">
        <w:rPr>
          <w:rFonts w:eastAsia="黑体"/>
          <w:b/>
          <w:bCs/>
          <w:kern w:val="44"/>
          <w:sz w:val="28"/>
          <w:szCs w:val="28"/>
        </w:rPr>
        <w:t xml:space="preserve"> </w:t>
      </w:r>
      <w:r w:rsidR="00C969F5" w:rsidRPr="008079B2">
        <w:rPr>
          <w:rFonts w:eastAsia="黑体"/>
          <w:b/>
          <w:bCs/>
          <w:kern w:val="44"/>
          <w:sz w:val="28"/>
          <w:szCs w:val="28"/>
        </w:rPr>
        <w:t>[</w:t>
      </w:r>
      <w:r w:rsidR="00C969F5" w:rsidRPr="008079B2">
        <w:rPr>
          <w:rFonts w:eastAsia="黑体"/>
          <w:b/>
          <w:bCs/>
          <w:kern w:val="44"/>
          <w:sz w:val="28"/>
          <w:szCs w:val="28"/>
        </w:rPr>
        <w:t>关键词</w:t>
      </w:r>
      <w:r w:rsidR="00C969F5" w:rsidRPr="008079B2">
        <w:rPr>
          <w:rFonts w:eastAsia="黑体"/>
          <w:b/>
          <w:bCs/>
          <w:kern w:val="44"/>
          <w:sz w:val="28"/>
          <w:szCs w:val="28"/>
        </w:rPr>
        <w:t xml:space="preserve">] </w:t>
      </w:r>
      <w:r w:rsidR="00C969F5" w:rsidRPr="008079B2">
        <w:rPr>
          <w:szCs w:val="21"/>
        </w:rPr>
        <w:t>社会化媒体，信息可视化，微博，互联网</w:t>
      </w:r>
    </w:p>
    <w:p w:rsidR="00C969F5" w:rsidRPr="008079B2" w:rsidRDefault="00C969F5" w:rsidP="00653074">
      <w:pPr>
        <w:widowControl/>
        <w:spacing w:before="100" w:beforeAutospacing="1" w:after="100" w:afterAutospacing="1" w:line="400" w:lineRule="exact"/>
        <w:jc w:val="left"/>
        <w:rPr>
          <w:rFonts w:eastAsia="黑体"/>
          <w:b/>
          <w:bCs/>
          <w:kern w:val="44"/>
          <w:sz w:val="28"/>
          <w:szCs w:val="28"/>
        </w:rPr>
      </w:pPr>
      <w:r w:rsidRPr="008079B2">
        <w:rPr>
          <w:rFonts w:eastAsia="黑体"/>
          <w:b/>
          <w:bCs/>
          <w:kern w:val="44"/>
          <w:sz w:val="28"/>
          <w:szCs w:val="28"/>
        </w:rPr>
        <w:t>[</w:t>
      </w:r>
      <w:r w:rsidRPr="008079B2">
        <w:rPr>
          <w:rFonts w:eastAsia="黑体"/>
          <w:b/>
          <w:bCs/>
          <w:kern w:val="44"/>
          <w:sz w:val="28"/>
          <w:szCs w:val="28"/>
        </w:rPr>
        <w:t>文献综述</w:t>
      </w:r>
      <w:r w:rsidRPr="008079B2">
        <w:rPr>
          <w:rFonts w:eastAsia="黑体"/>
          <w:b/>
          <w:bCs/>
          <w:kern w:val="44"/>
          <w:sz w:val="28"/>
          <w:szCs w:val="28"/>
        </w:rPr>
        <w:t>]</w:t>
      </w:r>
    </w:p>
    <w:p w:rsidR="00D550D4" w:rsidRDefault="00CF314B" w:rsidP="00D550D4">
      <w:pPr>
        <w:widowControl/>
        <w:spacing w:before="100" w:beforeAutospacing="1" w:after="100" w:afterAutospacing="1" w:line="400" w:lineRule="exact"/>
        <w:ind w:firstLine="420"/>
        <w:jc w:val="left"/>
        <w:rPr>
          <w:szCs w:val="21"/>
        </w:rPr>
      </w:pPr>
      <w:r w:rsidRPr="008079B2">
        <w:rPr>
          <w:szCs w:val="21"/>
        </w:rPr>
        <w:t>我</w:t>
      </w:r>
      <w:r w:rsidR="00C969F5" w:rsidRPr="008079B2">
        <w:rPr>
          <w:szCs w:val="21"/>
        </w:rPr>
        <w:t>毕业设计的课题是《社会化媒体信息可视化技术研究》。通过查阅并学习、分析相关文献资料，我逐步了解了信息可视化这一领域，并初步搭建了如何利用可视化方法来表示社会化媒体</w:t>
      </w:r>
      <w:r w:rsidR="00C969F5" w:rsidRPr="008079B2">
        <w:rPr>
          <w:szCs w:val="21"/>
        </w:rPr>
        <w:t>Twitter</w:t>
      </w:r>
      <w:r w:rsidR="00C969F5" w:rsidRPr="008079B2">
        <w:rPr>
          <w:szCs w:val="21"/>
        </w:rPr>
        <w:t>信息的框架。现对相关文献的有关内容做如下分析：</w:t>
      </w:r>
    </w:p>
    <w:p w:rsidR="00D550D4" w:rsidRPr="008079B2" w:rsidRDefault="00D550D4" w:rsidP="00D550D4">
      <w:pPr>
        <w:widowControl/>
        <w:spacing w:line="400" w:lineRule="exact"/>
        <w:ind w:firstLine="420"/>
        <w:jc w:val="left"/>
        <w:rPr>
          <w:szCs w:val="21"/>
        </w:rPr>
      </w:pPr>
    </w:p>
    <w:p w:rsidR="00630C06" w:rsidRPr="008079B2" w:rsidRDefault="007048C2" w:rsidP="00D550D4">
      <w:pPr>
        <w:pStyle w:val="ListParagraph"/>
        <w:widowControl/>
        <w:numPr>
          <w:ilvl w:val="0"/>
          <w:numId w:val="8"/>
        </w:numPr>
        <w:spacing w:after="100" w:afterAutospacing="1" w:line="400" w:lineRule="exact"/>
        <w:ind w:left="359" w:hangingChars="149" w:hanging="359"/>
        <w:jc w:val="left"/>
        <w:rPr>
          <w:b/>
          <w:szCs w:val="21"/>
        </w:rPr>
      </w:pPr>
      <w:r w:rsidRPr="008079B2">
        <w:rPr>
          <w:b/>
          <w:szCs w:val="21"/>
        </w:rPr>
        <w:t>What is Twitter, a Social Network or a News Media?</w:t>
      </w:r>
    </w:p>
    <w:p w:rsidR="004E6173" w:rsidRPr="008079B2" w:rsidRDefault="007048C2" w:rsidP="00653074">
      <w:pPr>
        <w:widowControl/>
        <w:spacing w:line="400" w:lineRule="exact"/>
        <w:ind w:firstLine="357"/>
        <w:jc w:val="left"/>
        <w:rPr>
          <w:szCs w:val="21"/>
        </w:rPr>
      </w:pPr>
      <w:r w:rsidRPr="008079B2">
        <w:rPr>
          <w:szCs w:val="21"/>
        </w:rPr>
        <w:t>本文主要目的在于</w:t>
      </w:r>
      <w:r w:rsidR="00155130" w:rsidRPr="008079B2">
        <w:rPr>
          <w:szCs w:val="21"/>
        </w:rPr>
        <w:t>研究</w:t>
      </w:r>
      <w:r w:rsidR="00155130" w:rsidRPr="008079B2">
        <w:rPr>
          <w:szCs w:val="21"/>
        </w:rPr>
        <w:t>Twitter</w:t>
      </w:r>
      <w:r w:rsidR="00155130" w:rsidRPr="008079B2">
        <w:rPr>
          <w:szCs w:val="21"/>
        </w:rPr>
        <w:t>的拓扑特征和它作为新兴信息分享媒介的能力</w:t>
      </w:r>
      <w:r w:rsidR="00132282" w:rsidRPr="008079B2">
        <w:rPr>
          <w:szCs w:val="21"/>
        </w:rPr>
        <w:t>，</w:t>
      </w:r>
      <w:r w:rsidR="004B1507" w:rsidRPr="008079B2">
        <w:rPr>
          <w:szCs w:val="21"/>
        </w:rPr>
        <w:t>这是第一篇量化研究网络微博领域信息传播的文章。</w:t>
      </w:r>
      <w:r w:rsidR="00E31085" w:rsidRPr="008079B2">
        <w:rPr>
          <w:szCs w:val="21"/>
        </w:rPr>
        <w:t>通过本文，我了解了</w:t>
      </w:r>
      <w:r w:rsidR="00E31085" w:rsidRPr="008079B2">
        <w:rPr>
          <w:szCs w:val="21"/>
        </w:rPr>
        <w:t>Twitter</w:t>
      </w:r>
      <w:r w:rsidR="00E31085" w:rsidRPr="008079B2">
        <w:rPr>
          <w:szCs w:val="21"/>
        </w:rPr>
        <w:t>上用户</w:t>
      </w:r>
      <w:r w:rsidR="003D77CF" w:rsidRPr="008079B2">
        <w:rPr>
          <w:szCs w:val="21"/>
        </w:rPr>
        <w:t>跟踪被跟踪、信息如何发布</w:t>
      </w:r>
      <w:r w:rsidR="00BB6637" w:rsidRPr="008079B2">
        <w:rPr>
          <w:szCs w:val="21"/>
        </w:rPr>
        <w:t>并</w:t>
      </w:r>
      <w:r w:rsidR="003D77CF" w:rsidRPr="008079B2">
        <w:rPr>
          <w:szCs w:val="21"/>
        </w:rPr>
        <w:t>被引用</w:t>
      </w:r>
      <w:r w:rsidR="00BB6637" w:rsidRPr="008079B2">
        <w:rPr>
          <w:szCs w:val="21"/>
        </w:rPr>
        <w:t>、用户如何相互</w:t>
      </w:r>
      <w:r w:rsidR="0020766B" w:rsidRPr="008079B2">
        <w:rPr>
          <w:szCs w:val="21"/>
        </w:rPr>
        <w:t>交流信息</w:t>
      </w:r>
      <w:r w:rsidR="00E31085" w:rsidRPr="008079B2">
        <w:rPr>
          <w:szCs w:val="21"/>
        </w:rPr>
        <w:t>的基本机制</w:t>
      </w:r>
      <w:r w:rsidR="00D55BBA" w:rsidRPr="008079B2">
        <w:rPr>
          <w:szCs w:val="21"/>
        </w:rPr>
        <w:t>，并对</w:t>
      </w:r>
      <w:r w:rsidR="00D55BBA" w:rsidRPr="008079B2">
        <w:rPr>
          <w:szCs w:val="21"/>
        </w:rPr>
        <w:t>Twitter</w:t>
      </w:r>
      <w:r w:rsidR="00D55BBA" w:rsidRPr="008079B2">
        <w:rPr>
          <w:szCs w:val="21"/>
        </w:rPr>
        <w:t>的信息传递能力有了深入的认识。</w:t>
      </w:r>
      <w:r w:rsidR="00645E00" w:rsidRPr="008079B2">
        <w:rPr>
          <w:szCs w:val="21"/>
        </w:rPr>
        <w:t>下面对文章主要内容进行概括：</w:t>
      </w:r>
    </w:p>
    <w:p w:rsidR="00E75D0D" w:rsidRPr="008079B2" w:rsidRDefault="00BF2DC4" w:rsidP="00653074">
      <w:pPr>
        <w:widowControl/>
        <w:spacing w:line="400" w:lineRule="exact"/>
        <w:ind w:firstLine="357"/>
        <w:jc w:val="left"/>
        <w:rPr>
          <w:szCs w:val="21"/>
        </w:rPr>
      </w:pPr>
      <w:r w:rsidRPr="008079B2">
        <w:rPr>
          <w:szCs w:val="21"/>
        </w:rPr>
        <w:t>文中首先</w:t>
      </w:r>
      <w:r w:rsidR="00FF19F7" w:rsidRPr="008079B2">
        <w:rPr>
          <w:szCs w:val="21"/>
        </w:rPr>
        <w:t>介绍了</w:t>
      </w:r>
      <w:r w:rsidR="00FF19F7" w:rsidRPr="008079B2">
        <w:rPr>
          <w:szCs w:val="21"/>
        </w:rPr>
        <w:t>Twitter</w:t>
      </w:r>
      <w:r w:rsidR="00FF19F7" w:rsidRPr="008079B2">
        <w:rPr>
          <w:szCs w:val="21"/>
        </w:rPr>
        <w:t>数据</w:t>
      </w:r>
      <w:r w:rsidR="004E6173" w:rsidRPr="008079B2">
        <w:rPr>
          <w:szCs w:val="21"/>
        </w:rPr>
        <w:t>采集的方法</w:t>
      </w:r>
      <w:r w:rsidR="009E5315" w:rsidRPr="008079B2">
        <w:rPr>
          <w:szCs w:val="21"/>
        </w:rPr>
        <w:t>以及如何过滤垃圾信息</w:t>
      </w:r>
      <w:r w:rsidR="004E6173" w:rsidRPr="008079B2">
        <w:rPr>
          <w:szCs w:val="21"/>
        </w:rPr>
        <w:t>。</w:t>
      </w:r>
      <w:r w:rsidR="009E5315" w:rsidRPr="008079B2">
        <w:rPr>
          <w:szCs w:val="21"/>
        </w:rPr>
        <w:t>Twi</w:t>
      </w:r>
      <w:r w:rsidR="004E6173" w:rsidRPr="008079B2">
        <w:rPr>
          <w:szCs w:val="21"/>
        </w:rPr>
        <w:t>tter</w:t>
      </w:r>
      <w:r w:rsidR="004E6173" w:rsidRPr="008079B2">
        <w:rPr>
          <w:szCs w:val="21"/>
        </w:rPr>
        <w:t>官方提供了</w:t>
      </w:r>
      <w:r w:rsidR="009E5315" w:rsidRPr="008079B2">
        <w:rPr>
          <w:szCs w:val="21"/>
        </w:rPr>
        <w:t>便于利用网络爬虫技术收集数据的</w:t>
      </w:r>
      <w:r w:rsidR="009E5315" w:rsidRPr="008079B2">
        <w:rPr>
          <w:szCs w:val="21"/>
        </w:rPr>
        <w:t>API</w:t>
      </w:r>
      <w:r w:rsidR="009E5315" w:rsidRPr="008079B2">
        <w:rPr>
          <w:szCs w:val="21"/>
        </w:rPr>
        <w:t>，作者采用该</w:t>
      </w:r>
      <w:r w:rsidR="009E5315" w:rsidRPr="008079B2">
        <w:rPr>
          <w:szCs w:val="21"/>
        </w:rPr>
        <w:t>API</w:t>
      </w:r>
      <w:r w:rsidR="009E5315" w:rsidRPr="008079B2">
        <w:rPr>
          <w:szCs w:val="21"/>
        </w:rPr>
        <w:t>实现数据的采集，主要包括用户简历、</w:t>
      </w:r>
      <w:r w:rsidR="00622213" w:rsidRPr="008079B2">
        <w:rPr>
          <w:szCs w:val="21"/>
        </w:rPr>
        <w:t>跟踪与被跟</w:t>
      </w:r>
      <w:r w:rsidR="00501D12" w:rsidRPr="008079B2">
        <w:rPr>
          <w:szCs w:val="21"/>
        </w:rPr>
        <w:t>踪</w:t>
      </w:r>
      <w:r w:rsidR="00622213" w:rsidRPr="008079B2">
        <w:rPr>
          <w:szCs w:val="21"/>
        </w:rPr>
        <w:t>的关系、热点话题及相关</w:t>
      </w:r>
      <w:r w:rsidR="00622213" w:rsidRPr="008079B2">
        <w:rPr>
          <w:szCs w:val="21"/>
        </w:rPr>
        <w:t>Tweet</w:t>
      </w:r>
      <w:r w:rsidR="00622213" w:rsidRPr="008079B2">
        <w:rPr>
          <w:szCs w:val="21"/>
        </w:rPr>
        <w:t>。</w:t>
      </w:r>
      <w:r w:rsidR="00C146D4" w:rsidRPr="008079B2">
        <w:rPr>
          <w:szCs w:val="21"/>
        </w:rPr>
        <w:t>本章采用了</w:t>
      </w:r>
      <w:proofErr w:type="spellStart"/>
      <w:r w:rsidR="00B901D1" w:rsidRPr="008079B2">
        <w:rPr>
          <w:szCs w:val="21"/>
        </w:rPr>
        <w:t>FireFox</w:t>
      </w:r>
      <w:proofErr w:type="spellEnd"/>
      <w:r w:rsidR="00F54961" w:rsidRPr="008079B2">
        <w:rPr>
          <w:szCs w:val="21"/>
        </w:rPr>
        <w:t>浏览器插件</w:t>
      </w:r>
      <w:r w:rsidR="00F54961" w:rsidRPr="008079B2">
        <w:rPr>
          <w:szCs w:val="21"/>
        </w:rPr>
        <w:t>Clean Tweets</w:t>
      </w:r>
      <w:r w:rsidR="00F54961" w:rsidRPr="008079B2">
        <w:rPr>
          <w:szCs w:val="21"/>
        </w:rPr>
        <w:t>的机制</w:t>
      </w:r>
      <w:r w:rsidR="006B58D7" w:rsidRPr="008079B2">
        <w:rPr>
          <w:szCs w:val="21"/>
        </w:rPr>
        <w:t>过滤</w:t>
      </w:r>
      <w:r w:rsidR="006B58D7" w:rsidRPr="008079B2">
        <w:rPr>
          <w:szCs w:val="21"/>
        </w:rPr>
        <w:t>Tweet</w:t>
      </w:r>
      <w:r w:rsidR="006B58D7" w:rsidRPr="008079B2">
        <w:rPr>
          <w:szCs w:val="21"/>
        </w:rPr>
        <w:t>垃圾</w:t>
      </w:r>
      <w:r w:rsidR="00F54961" w:rsidRPr="008079B2">
        <w:rPr>
          <w:szCs w:val="21"/>
        </w:rPr>
        <w:t>。</w:t>
      </w:r>
    </w:p>
    <w:p w:rsidR="002C2C12" w:rsidRPr="008079B2" w:rsidRDefault="002C2C12" w:rsidP="00653074">
      <w:pPr>
        <w:widowControl/>
        <w:spacing w:line="400" w:lineRule="exact"/>
        <w:ind w:firstLine="357"/>
        <w:jc w:val="left"/>
        <w:rPr>
          <w:szCs w:val="21"/>
        </w:rPr>
      </w:pPr>
      <w:r w:rsidRPr="008079B2">
        <w:rPr>
          <w:szCs w:val="21"/>
        </w:rPr>
        <w:t>然后</w:t>
      </w:r>
      <w:r w:rsidR="00BF2DC4" w:rsidRPr="008079B2">
        <w:rPr>
          <w:szCs w:val="21"/>
        </w:rPr>
        <w:t>作者</w:t>
      </w:r>
      <w:r w:rsidRPr="008079B2">
        <w:rPr>
          <w:szCs w:val="21"/>
        </w:rPr>
        <w:t>对收集的数据做了基础性分析，包括用户跟踪和被跟踪数量的比较、</w:t>
      </w:r>
      <w:r w:rsidR="00554283" w:rsidRPr="008079B2">
        <w:rPr>
          <w:szCs w:val="21"/>
        </w:rPr>
        <w:t>被</w:t>
      </w:r>
      <w:r w:rsidRPr="008079B2">
        <w:rPr>
          <w:szCs w:val="21"/>
        </w:rPr>
        <w:t>跟踪</w:t>
      </w:r>
      <w:r w:rsidR="00554283" w:rsidRPr="008079B2">
        <w:rPr>
          <w:szCs w:val="21"/>
        </w:rPr>
        <w:t>人数与发布</w:t>
      </w:r>
      <w:r w:rsidR="00554283" w:rsidRPr="008079B2">
        <w:rPr>
          <w:szCs w:val="21"/>
        </w:rPr>
        <w:t>Tweet</w:t>
      </w:r>
      <w:r w:rsidR="00554283" w:rsidRPr="008079B2">
        <w:rPr>
          <w:szCs w:val="21"/>
        </w:rPr>
        <w:t>数量的关系分析</w:t>
      </w:r>
      <w:r w:rsidR="00872216" w:rsidRPr="008079B2">
        <w:rPr>
          <w:szCs w:val="21"/>
        </w:rPr>
        <w:t>、相互</w:t>
      </w:r>
      <w:r w:rsidR="00084B7F" w:rsidRPr="008079B2">
        <w:rPr>
          <w:szCs w:val="21"/>
        </w:rPr>
        <w:t>跟踪</w:t>
      </w:r>
      <w:r w:rsidR="00A56F24" w:rsidRPr="008079B2">
        <w:rPr>
          <w:szCs w:val="21"/>
        </w:rPr>
        <w:t>的百分比以及</w:t>
      </w:r>
      <w:r w:rsidR="00A24C49" w:rsidRPr="008079B2">
        <w:rPr>
          <w:szCs w:val="21"/>
        </w:rPr>
        <w:t>Twitter</w:t>
      </w:r>
      <w:r w:rsidR="00A24C49" w:rsidRPr="008079B2">
        <w:rPr>
          <w:szCs w:val="21"/>
        </w:rPr>
        <w:t>人际网络的分离度</w:t>
      </w:r>
      <w:r w:rsidR="00DB3822" w:rsidRPr="008079B2">
        <w:rPr>
          <w:szCs w:val="21"/>
        </w:rPr>
        <w:t>。</w:t>
      </w:r>
      <w:r w:rsidR="00DB3822" w:rsidRPr="008079B2">
        <w:rPr>
          <w:szCs w:val="21"/>
        </w:rPr>
        <w:t>Twitter</w:t>
      </w:r>
      <w:r w:rsidR="00DB3822" w:rsidRPr="008079B2">
        <w:rPr>
          <w:szCs w:val="21"/>
        </w:rPr>
        <w:t>上单向跟踪的比例远远高于双向跟踪，由此可是说明</w:t>
      </w:r>
      <w:r w:rsidR="001E6F9C" w:rsidRPr="008079B2">
        <w:rPr>
          <w:szCs w:val="21"/>
        </w:rPr>
        <w:t>比起社交网络媒体，</w:t>
      </w:r>
      <w:r w:rsidR="001E6F9C" w:rsidRPr="008079B2">
        <w:rPr>
          <w:szCs w:val="21"/>
        </w:rPr>
        <w:t>Twitter</w:t>
      </w:r>
      <w:r w:rsidR="001E6F9C" w:rsidRPr="008079B2">
        <w:rPr>
          <w:szCs w:val="21"/>
        </w:rPr>
        <w:t>更像一个信息来源渠道。</w:t>
      </w:r>
    </w:p>
    <w:p w:rsidR="009024F6" w:rsidRPr="008079B2" w:rsidRDefault="009024F6" w:rsidP="00653074">
      <w:pPr>
        <w:widowControl/>
        <w:spacing w:line="400" w:lineRule="exact"/>
        <w:ind w:firstLine="357"/>
        <w:jc w:val="left"/>
        <w:rPr>
          <w:szCs w:val="21"/>
        </w:rPr>
      </w:pPr>
      <w:r w:rsidRPr="008079B2">
        <w:rPr>
          <w:szCs w:val="21"/>
        </w:rPr>
        <w:t>文章用三种方法对用户做了排序：采用</w:t>
      </w:r>
      <w:bookmarkStart w:id="38" w:name="OLE_LINK19"/>
      <w:r w:rsidRPr="008079B2">
        <w:rPr>
          <w:szCs w:val="21"/>
        </w:rPr>
        <w:t>跟踪者的数量、</w:t>
      </w:r>
      <w:r w:rsidR="00B64EDC" w:rsidRPr="008079B2">
        <w:rPr>
          <w:szCs w:val="21"/>
        </w:rPr>
        <w:t>PageRank</w:t>
      </w:r>
      <w:r w:rsidR="00B64EDC" w:rsidRPr="008079B2">
        <w:rPr>
          <w:szCs w:val="21"/>
        </w:rPr>
        <w:t>算法</w:t>
      </w:r>
      <w:bookmarkEnd w:id="38"/>
      <w:r w:rsidR="00B64EDC" w:rsidRPr="008079B2">
        <w:rPr>
          <w:szCs w:val="21"/>
        </w:rPr>
        <w:t>（用户关系网络）以及</w:t>
      </w:r>
      <w:proofErr w:type="spellStart"/>
      <w:r w:rsidR="00B64EDC" w:rsidRPr="008079B2">
        <w:rPr>
          <w:szCs w:val="21"/>
        </w:rPr>
        <w:t>Retweet</w:t>
      </w:r>
      <w:proofErr w:type="spellEnd"/>
      <w:r w:rsidR="00B64EDC" w:rsidRPr="008079B2">
        <w:rPr>
          <w:szCs w:val="21"/>
        </w:rPr>
        <w:t>数量。</w:t>
      </w:r>
      <w:r w:rsidR="00D30068" w:rsidRPr="008079B2">
        <w:rPr>
          <w:szCs w:val="21"/>
        </w:rPr>
        <w:t>跟踪者的数量和</w:t>
      </w:r>
      <w:r w:rsidR="00D30068" w:rsidRPr="008079B2">
        <w:rPr>
          <w:szCs w:val="21"/>
        </w:rPr>
        <w:t>PageRank</w:t>
      </w:r>
      <w:r w:rsidR="00D30068" w:rsidRPr="008079B2">
        <w:rPr>
          <w:szCs w:val="21"/>
        </w:rPr>
        <w:t>算法得到的结果相似，但是与</w:t>
      </w:r>
      <w:r w:rsidR="00426F61" w:rsidRPr="008079B2">
        <w:rPr>
          <w:szCs w:val="21"/>
        </w:rPr>
        <w:t>按</w:t>
      </w:r>
      <w:proofErr w:type="spellStart"/>
      <w:r w:rsidR="00426F61" w:rsidRPr="008079B2">
        <w:rPr>
          <w:szCs w:val="21"/>
        </w:rPr>
        <w:lastRenderedPageBreak/>
        <w:t>Retweet</w:t>
      </w:r>
      <w:proofErr w:type="spellEnd"/>
      <w:r w:rsidR="00426F61" w:rsidRPr="008079B2">
        <w:rPr>
          <w:szCs w:val="21"/>
        </w:rPr>
        <w:t>数量排序的</w:t>
      </w:r>
      <w:r w:rsidR="00BE680A" w:rsidRPr="008079B2">
        <w:rPr>
          <w:szCs w:val="21"/>
        </w:rPr>
        <w:t>结果相似度很小。</w:t>
      </w:r>
      <w:r w:rsidR="00A90C2C" w:rsidRPr="008079B2">
        <w:rPr>
          <w:szCs w:val="21"/>
        </w:rPr>
        <w:t>这一分析说明</w:t>
      </w:r>
      <w:r w:rsidR="007422CC" w:rsidRPr="008079B2">
        <w:rPr>
          <w:szCs w:val="21"/>
        </w:rPr>
        <w:t>Twitter</w:t>
      </w:r>
      <w:r w:rsidR="007422CC" w:rsidRPr="008079B2">
        <w:rPr>
          <w:szCs w:val="21"/>
        </w:rPr>
        <w:t>中用户热门程度和</w:t>
      </w:r>
      <w:r w:rsidR="00CC4F04" w:rsidRPr="008079B2">
        <w:rPr>
          <w:szCs w:val="21"/>
        </w:rPr>
        <w:t>Tweet</w:t>
      </w:r>
      <w:r w:rsidR="00CC4F04" w:rsidRPr="008079B2">
        <w:rPr>
          <w:szCs w:val="21"/>
        </w:rPr>
        <w:t>内容热门程度并不是正相关，</w:t>
      </w:r>
      <w:r w:rsidR="00B21188" w:rsidRPr="008079B2">
        <w:rPr>
          <w:szCs w:val="21"/>
        </w:rPr>
        <w:t>两者相对独立。</w:t>
      </w:r>
    </w:p>
    <w:p w:rsidR="00141435" w:rsidRPr="008079B2" w:rsidRDefault="00BF2DC4" w:rsidP="00653074">
      <w:pPr>
        <w:widowControl/>
        <w:spacing w:line="400" w:lineRule="exact"/>
        <w:ind w:firstLine="357"/>
        <w:jc w:val="left"/>
        <w:rPr>
          <w:szCs w:val="21"/>
        </w:rPr>
      </w:pPr>
      <w:r w:rsidRPr="008079B2">
        <w:rPr>
          <w:szCs w:val="21"/>
        </w:rPr>
        <w:t>作者</w:t>
      </w:r>
      <w:r w:rsidR="00141435" w:rsidRPr="008079B2">
        <w:rPr>
          <w:szCs w:val="21"/>
        </w:rPr>
        <w:t>进一步对</w:t>
      </w:r>
      <w:r w:rsidR="003D2AC4" w:rsidRPr="008079B2">
        <w:rPr>
          <w:szCs w:val="21"/>
        </w:rPr>
        <w:t>热点话题进行了分析。</w:t>
      </w:r>
      <w:r w:rsidR="00B62F6E" w:rsidRPr="008079B2">
        <w:rPr>
          <w:szCs w:val="21"/>
        </w:rPr>
        <w:t>Twitter</w:t>
      </w:r>
      <w:r w:rsidR="003D2AC4" w:rsidRPr="008079B2">
        <w:rPr>
          <w:szCs w:val="21"/>
        </w:rPr>
        <w:t>与</w:t>
      </w:r>
      <w:r w:rsidR="003D2AC4" w:rsidRPr="008079B2">
        <w:rPr>
          <w:szCs w:val="21"/>
        </w:rPr>
        <w:t>Google</w:t>
      </w:r>
      <w:r w:rsidR="003D2AC4" w:rsidRPr="008079B2">
        <w:rPr>
          <w:szCs w:val="21"/>
        </w:rPr>
        <w:t>的流行话题</w:t>
      </w:r>
      <w:r w:rsidR="00B62F6E" w:rsidRPr="008079B2">
        <w:rPr>
          <w:szCs w:val="21"/>
        </w:rPr>
        <w:t>相似性很小</w:t>
      </w:r>
      <w:r w:rsidR="003D2AC4" w:rsidRPr="008079B2">
        <w:rPr>
          <w:szCs w:val="21"/>
        </w:rPr>
        <w:t>，</w:t>
      </w:r>
      <w:r w:rsidR="00B62F6E" w:rsidRPr="008079B2">
        <w:rPr>
          <w:szCs w:val="21"/>
        </w:rPr>
        <w:t>交集大多为</w:t>
      </w:r>
      <w:r w:rsidR="00374E8B" w:rsidRPr="008079B2">
        <w:rPr>
          <w:szCs w:val="21"/>
        </w:rPr>
        <w:t>世界重大事件、</w:t>
      </w:r>
      <w:r w:rsidR="0030644D" w:rsidRPr="008079B2">
        <w:rPr>
          <w:szCs w:val="21"/>
        </w:rPr>
        <w:t>名人以及电影</w:t>
      </w:r>
      <w:r w:rsidR="007B1D01" w:rsidRPr="008079B2">
        <w:rPr>
          <w:szCs w:val="21"/>
        </w:rPr>
        <w:t>；而且</w:t>
      </w:r>
      <w:r w:rsidR="007B1D01" w:rsidRPr="008079B2">
        <w:rPr>
          <w:szCs w:val="21"/>
        </w:rPr>
        <w:t>Twitter</w:t>
      </w:r>
      <w:r w:rsidR="007B1D01" w:rsidRPr="008079B2">
        <w:rPr>
          <w:szCs w:val="21"/>
        </w:rPr>
        <w:t>的流行话题维持的时间较长</w:t>
      </w:r>
      <w:r w:rsidR="0030644D" w:rsidRPr="008079B2">
        <w:rPr>
          <w:szCs w:val="21"/>
        </w:rPr>
        <w:t>。</w:t>
      </w:r>
      <w:r w:rsidR="00EC6CC8" w:rsidRPr="008079B2">
        <w:rPr>
          <w:szCs w:val="21"/>
        </w:rPr>
        <w:t>Twitter</w:t>
      </w:r>
      <w:r w:rsidR="00EC6CC8" w:rsidRPr="008079B2">
        <w:rPr>
          <w:szCs w:val="21"/>
        </w:rPr>
        <w:t>用户趋向于讨论新闻头条并回应</w:t>
      </w:r>
      <w:r w:rsidR="00E2329A" w:rsidRPr="008079B2">
        <w:rPr>
          <w:szCs w:val="21"/>
        </w:rPr>
        <w:t>新鲜消息。</w:t>
      </w:r>
    </w:p>
    <w:p w:rsidR="007048C2" w:rsidRDefault="00153D09" w:rsidP="00D550D4">
      <w:pPr>
        <w:widowControl/>
        <w:spacing w:line="400" w:lineRule="exact"/>
        <w:ind w:firstLine="357"/>
        <w:jc w:val="left"/>
        <w:rPr>
          <w:szCs w:val="21"/>
        </w:rPr>
      </w:pPr>
      <w:r w:rsidRPr="008079B2">
        <w:rPr>
          <w:szCs w:val="21"/>
        </w:rPr>
        <w:t>文章最后分析</w:t>
      </w:r>
      <w:r w:rsidR="00C2324E" w:rsidRPr="008079B2">
        <w:rPr>
          <w:szCs w:val="21"/>
        </w:rPr>
        <w:t>了</w:t>
      </w:r>
      <w:r w:rsidRPr="008079B2">
        <w:rPr>
          <w:szCs w:val="21"/>
        </w:rPr>
        <w:t>信息得以在</w:t>
      </w:r>
      <w:r w:rsidRPr="008079B2">
        <w:rPr>
          <w:szCs w:val="21"/>
        </w:rPr>
        <w:t>Twitter</w:t>
      </w:r>
      <w:r w:rsidRPr="008079B2">
        <w:rPr>
          <w:szCs w:val="21"/>
        </w:rPr>
        <w:t>上快速传播的途径</w:t>
      </w:r>
      <w:r w:rsidRPr="008079B2">
        <w:rPr>
          <w:szCs w:val="21"/>
        </w:rPr>
        <w:t>——</w:t>
      </w:r>
      <w:proofErr w:type="spellStart"/>
      <w:r w:rsidRPr="008079B2">
        <w:rPr>
          <w:szCs w:val="21"/>
        </w:rPr>
        <w:t>Retweet</w:t>
      </w:r>
      <w:proofErr w:type="spellEnd"/>
      <w:r w:rsidRPr="008079B2">
        <w:rPr>
          <w:szCs w:val="21"/>
        </w:rPr>
        <w:t>。</w:t>
      </w:r>
      <w:r w:rsidR="00750EB3" w:rsidRPr="008079B2">
        <w:rPr>
          <w:szCs w:val="21"/>
        </w:rPr>
        <w:t>通过统计分析，作者发现不论一个用户的跟踪者是多是少，</w:t>
      </w:r>
      <w:r w:rsidR="005C42C0" w:rsidRPr="008079B2">
        <w:rPr>
          <w:szCs w:val="21"/>
        </w:rPr>
        <w:t>一旦</w:t>
      </w:r>
      <w:r w:rsidR="005C42C0" w:rsidRPr="008079B2">
        <w:rPr>
          <w:szCs w:val="21"/>
        </w:rPr>
        <w:t>tweet</w:t>
      </w:r>
      <w:r w:rsidR="005C42C0" w:rsidRPr="008079B2">
        <w:rPr>
          <w:szCs w:val="21"/>
        </w:rPr>
        <w:t>开始通过</w:t>
      </w:r>
      <w:proofErr w:type="spellStart"/>
      <w:r w:rsidR="00F143E2" w:rsidRPr="008079B2">
        <w:rPr>
          <w:szCs w:val="21"/>
        </w:rPr>
        <w:t>R</w:t>
      </w:r>
      <w:r w:rsidR="005C42C0" w:rsidRPr="008079B2">
        <w:rPr>
          <w:szCs w:val="21"/>
        </w:rPr>
        <w:t>etweet</w:t>
      </w:r>
      <w:proofErr w:type="spellEnd"/>
      <w:r w:rsidR="005C42C0" w:rsidRPr="008079B2">
        <w:rPr>
          <w:szCs w:val="21"/>
        </w:rPr>
        <w:t>机制传播开来，</w:t>
      </w:r>
      <w:r w:rsidR="00F40D79" w:rsidRPr="008079B2">
        <w:rPr>
          <w:szCs w:val="21"/>
        </w:rPr>
        <w:t>这条</w:t>
      </w:r>
      <w:r w:rsidR="00F40D79" w:rsidRPr="008079B2">
        <w:rPr>
          <w:szCs w:val="21"/>
        </w:rPr>
        <w:t>tweet</w:t>
      </w:r>
      <w:r w:rsidR="00F40D79" w:rsidRPr="008079B2">
        <w:rPr>
          <w:szCs w:val="21"/>
        </w:rPr>
        <w:t>信息</w:t>
      </w:r>
      <w:r w:rsidR="007500B0" w:rsidRPr="008079B2">
        <w:rPr>
          <w:szCs w:val="21"/>
        </w:rPr>
        <w:t>的引用</w:t>
      </w:r>
      <w:r w:rsidR="00F40D79" w:rsidRPr="008079B2">
        <w:rPr>
          <w:szCs w:val="21"/>
        </w:rPr>
        <w:t>就能够达到一定数量。</w:t>
      </w:r>
      <w:r w:rsidR="00BD5DFE" w:rsidRPr="008079B2">
        <w:rPr>
          <w:szCs w:val="21"/>
        </w:rPr>
        <w:t>因此，</w:t>
      </w:r>
      <w:proofErr w:type="spellStart"/>
      <w:r w:rsidR="00F143E2" w:rsidRPr="008079B2">
        <w:rPr>
          <w:szCs w:val="21"/>
        </w:rPr>
        <w:t>R</w:t>
      </w:r>
      <w:r w:rsidR="00BD5DFE" w:rsidRPr="008079B2">
        <w:rPr>
          <w:szCs w:val="21"/>
        </w:rPr>
        <w:t>etweet</w:t>
      </w:r>
      <w:proofErr w:type="spellEnd"/>
      <w:r w:rsidR="00BD5DFE" w:rsidRPr="008079B2">
        <w:rPr>
          <w:szCs w:val="21"/>
        </w:rPr>
        <w:t>机制</w:t>
      </w:r>
      <w:r w:rsidR="009B1ED2" w:rsidRPr="008079B2">
        <w:rPr>
          <w:szCs w:val="21"/>
        </w:rPr>
        <w:t>为每一个用户提供了将</w:t>
      </w:r>
      <w:r w:rsidR="0004201F" w:rsidRPr="008079B2">
        <w:rPr>
          <w:szCs w:val="21"/>
        </w:rPr>
        <w:t>信息广泛传播的能力。</w:t>
      </w:r>
    </w:p>
    <w:p w:rsidR="00D550D4" w:rsidRPr="008079B2" w:rsidRDefault="00D550D4" w:rsidP="00D550D4">
      <w:pPr>
        <w:widowControl/>
        <w:spacing w:line="400" w:lineRule="exact"/>
        <w:ind w:firstLine="357"/>
        <w:jc w:val="left"/>
        <w:rPr>
          <w:szCs w:val="21"/>
        </w:rPr>
      </w:pPr>
    </w:p>
    <w:p w:rsidR="00C969F5" w:rsidRPr="008079B2" w:rsidRDefault="00C969F5" w:rsidP="00653074">
      <w:pPr>
        <w:pStyle w:val="ListParagraph"/>
        <w:widowControl/>
        <w:numPr>
          <w:ilvl w:val="0"/>
          <w:numId w:val="8"/>
        </w:numPr>
        <w:spacing w:before="100" w:beforeAutospacing="1" w:after="100" w:afterAutospacing="1" w:line="400" w:lineRule="exact"/>
        <w:ind w:firstLineChars="0"/>
        <w:jc w:val="left"/>
        <w:rPr>
          <w:b/>
          <w:szCs w:val="21"/>
        </w:rPr>
      </w:pPr>
      <w:r w:rsidRPr="008079B2">
        <w:rPr>
          <w:b/>
          <w:szCs w:val="21"/>
        </w:rPr>
        <w:t>A Visual Backchannel for Large-Scale Events</w:t>
      </w:r>
    </w:p>
    <w:p w:rsidR="00C969F5" w:rsidRPr="008079B2" w:rsidRDefault="00C969F5" w:rsidP="00653074">
      <w:pPr>
        <w:widowControl/>
        <w:spacing w:before="100" w:beforeAutospacing="1" w:line="400" w:lineRule="exact"/>
        <w:ind w:firstLine="357"/>
        <w:jc w:val="left"/>
        <w:rPr>
          <w:szCs w:val="21"/>
        </w:rPr>
      </w:pPr>
      <w:r w:rsidRPr="008079B2">
        <w:rPr>
          <w:szCs w:val="21"/>
        </w:rPr>
        <w:t>本文主要介绍了一系列创新的可视化方法，用于跟踪并发掘社会化媒体中的重大事件。文中提到，当前社会化媒体仅以简单的文本列表形式来分享更新的内容，人们很难得到对事件演变进程总体、直观的认识。文中以</w:t>
      </w:r>
      <w:r w:rsidRPr="008079B2">
        <w:rPr>
          <w:szCs w:val="21"/>
        </w:rPr>
        <w:t>Twitter</w:t>
      </w:r>
      <w:r w:rsidRPr="008079B2">
        <w:rPr>
          <w:szCs w:val="21"/>
        </w:rPr>
        <w:t>数据为基础，提供了一系列进化的、交互的并且多元化的可视化方法，包括展现一个话题在一段时间内进化过程的</w:t>
      </w:r>
      <w:r w:rsidRPr="008079B2">
        <w:rPr>
          <w:szCs w:val="21"/>
        </w:rPr>
        <w:t>“</w:t>
      </w:r>
      <w:r w:rsidRPr="008079B2">
        <w:rPr>
          <w:szCs w:val="21"/>
        </w:rPr>
        <w:t>话题流</w:t>
      </w:r>
      <w:r w:rsidRPr="008079B2">
        <w:rPr>
          <w:szCs w:val="21"/>
        </w:rPr>
        <w:t>”</w:t>
      </w:r>
      <w:r w:rsidRPr="008079B2">
        <w:rPr>
          <w:szCs w:val="21"/>
        </w:rPr>
        <w:t>（</w:t>
      </w:r>
      <w:r w:rsidRPr="008079B2">
        <w:rPr>
          <w:szCs w:val="21"/>
        </w:rPr>
        <w:t>Topic Stream</w:t>
      </w:r>
      <w:r w:rsidRPr="008079B2">
        <w:rPr>
          <w:szCs w:val="21"/>
        </w:rPr>
        <w:t>），展示参与者以及他们的</w:t>
      </w:r>
      <w:r w:rsidR="0003154E" w:rsidRPr="008079B2">
        <w:rPr>
          <w:szCs w:val="21"/>
        </w:rPr>
        <w:t>活跃性</w:t>
      </w:r>
      <w:r w:rsidRPr="008079B2">
        <w:rPr>
          <w:szCs w:val="21"/>
        </w:rPr>
        <w:t>的</w:t>
      </w:r>
      <w:r w:rsidRPr="008079B2">
        <w:rPr>
          <w:szCs w:val="21"/>
        </w:rPr>
        <w:t>“</w:t>
      </w:r>
      <w:r w:rsidRPr="008079B2">
        <w:rPr>
          <w:szCs w:val="21"/>
        </w:rPr>
        <w:t>人物螺旋</w:t>
      </w:r>
      <w:r w:rsidRPr="008079B2">
        <w:rPr>
          <w:szCs w:val="21"/>
        </w:rPr>
        <w:t>”</w:t>
      </w:r>
      <w:r w:rsidRPr="008079B2">
        <w:rPr>
          <w:szCs w:val="21"/>
        </w:rPr>
        <w:t>（</w:t>
      </w:r>
      <w:r w:rsidRPr="008079B2">
        <w:rPr>
          <w:szCs w:val="21"/>
        </w:rPr>
        <w:t>People Spiral</w:t>
      </w:r>
      <w:r w:rsidRPr="008079B2">
        <w:rPr>
          <w:szCs w:val="21"/>
        </w:rPr>
        <w:t>），以及按知名度来展示与事件相关图片的</w:t>
      </w:r>
      <w:r w:rsidRPr="008079B2">
        <w:rPr>
          <w:szCs w:val="21"/>
        </w:rPr>
        <w:t xml:space="preserve"> “</w:t>
      </w:r>
      <w:r w:rsidRPr="008079B2">
        <w:rPr>
          <w:szCs w:val="21"/>
        </w:rPr>
        <w:t>图像云</w:t>
      </w:r>
      <w:r w:rsidRPr="008079B2">
        <w:rPr>
          <w:szCs w:val="21"/>
        </w:rPr>
        <w:t>”</w:t>
      </w:r>
      <w:r w:rsidRPr="008079B2">
        <w:rPr>
          <w:szCs w:val="21"/>
        </w:rPr>
        <w:t>（</w:t>
      </w:r>
      <w:r w:rsidRPr="008079B2">
        <w:rPr>
          <w:szCs w:val="21"/>
        </w:rPr>
        <w:t>Image Cloud</w:t>
      </w:r>
      <w:r w:rsidRPr="008079B2">
        <w:rPr>
          <w:szCs w:val="21"/>
        </w:rPr>
        <w:t>）。这三种工具为不断更新的文本列表信息提供可视化表达，并且他们自己也在不断的更新进化。这样方便了人们对信息的参与、查询和交互。文中还主要讨论了如何在数据动态更新的情况下实现进化式可视化表达的设计考虑。通过阅读与裂解本文，我初步学习了几种有效的可视化方法，将会参考</w:t>
      </w:r>
      <w:r w:rsidRPr="008079B2">
        <w:rPr>
          <w:szCs w:val="21"/>
        </w:rPr>
        <w:t>“</w:t>
      </w:r>
      <w:r w:rsidRPr="008079B2">
        <w:rPr>
          <w:szCs w:val="21"/>
        </w:rPr>
        <w:t>话题流</w:t>
      </w:r>
      <w:r w:rsidRPr="008079B2">
        <w:rPr>
          <w:szCs w:val="21"/>
        </w:rPr>
        <w:t>”</w:t>
      </w:r>
      <w:r w:rsidRPr="008079B2">
        <w:rPr>
          <w:szCs w:val="21"/>
        </w:rPr>
        <w:t>、</w:t>
      </w:r>
      <w:r w:rsidRPr="008079B2">
        <w:rPr>
          <w:szCs w:val="21"/>
        </w:rPr>
        <w:t>“</w:t>
      </w:r>
      <w:r w:rsidRPr="008079B2">
        <w:rPr>
          <w:szCs w:val="21"/>
        </w:rPr>
        <w:t>图像云</w:t>
      </w:r>
      <w:r w:rsidRPr="008079B2">
        <w:rPr>
          <w:szCs w:val="21"/>
        </w:rPr>
        <w:t>”</w:t>
      </w:r>
      <w:r w:rsidRPr="008079B2">
        <w:rPr>
          <w:szCs w:val="21"/>
        </w:rPr>
        <w:t>进行毕业设计系统的可视化表达。</w:t>
      </w:r>
    </w:p>
    <w:p w:rsidR="00BF2DC4" w:rsidRPr="008079B2" w:rsidRDefault="00BF2DC4" w:rsidP="00653074">
      <w:pPr>
        <w:widowControl/>
        <w:spacing w:line="400" w:lineRule="exact"/>
        <w:ind w:firstLine="357"/>
        <w:jc w:val="left"/>
        <w:rPr>
          <w:szCs w:val="21"/>
        </w:rPr>
      </w:pPr>
      <w:r w:rsidRPr="008079B2">
        <w:rPr>
          <w:szCs w:val="21"/>
        </w:rPr>
        <w:t>作者首先阐述了</w:t>
      </w:r>
      <w:r w:rsidRPr="008079B2">
        <w:rPr>
          <w:szCs w:val="21"/>
        </w:rPr>
        <w:t>tweet</w:t>
      </w:r>
      <w:r w:rsidRPr="008079B2">
        <w:rPr>
          <w:szCs w:val="21"/>
        </w:rPr>
        <w:t>文本分析的</w:t>
      </w:r>
      <w:r w:rsidR="000E7163" w:rsidRPr="008079B2">
        <w:rPr>
          <w:szCs w:val="21"/>
        </w:rPr>
        <w:t>过程</w:t>
      </w:r>
      <w:r w:rsidRPr="008079B2">
        <w:rPr>
          <w:szCs w:val="21"/>
        </w:rPr>
        <w:t>。</w:t>
      </w:r>
      <w:r w:rsidR="0019192B" w:rsidRPr="008079B2">
        <w:rPr>
          <w:szCs w:val="21"/>
        </w:rPr>
        <w:t>tweet</w:t>
      </w:r>
      <w:r w:rsidR="0019192B" w:rsidRPr="008079B2">
        <w:rPr>
          <w:szCs w:val="21"/>
        </w:rPr>
        <w:t>规定由不超多</w:t>
      </w:r>
      <w:r w:rsidR="0019192B" w:rsidRPr="008079B2">
        <w:rPr>
          <w:szCs w:val="21"/>
        </w:rPr>
        <w:t>140</w:t>
      </w:r>
      <w:r w:rsidR="0019192B" w:rsidRPr="008079B2">
        <w:rPr>
          <w:szCs w:val="21"/>
        </w:rPr>
        <w:t>个字母构成，并且除了</w:t>
      </w:r>
      <w:proofErr w:type="spellStart"/>
      <w:r w:rsidR="0019192B" w:rsidRPr="008079B2">
        <w:rPr>
          <w:szCs w:val="21"/>
        </w:rPr>
        <w:t>hashtag</w:t>
      </w:r>
      <w:proofErr w:type="spellEnd"/>
      <w:r w:rsidR="0019192B" w:rsidRPr="008079B2">
        <w:rPr>
          <w:szCs w:val="21"/>
        </w:rPr>
        <w:t>（</w:t>
      </w:r>
      <w:r w:rsidR="0019192B" w:rsidRPr="008079B2">
        <w:rPr>
          <w:szCs w:val="21"/>
        </w:rPr>
        <w:t>Twitter</w:t>
      </w:r>
      <w:r w:rsidR="0019192B" w:rsidRPr="008079B2">
        <w:rPr>
          <w:szCs w:val="21"/>
        </w:rPr>
        <w:t>中用</w:t>
      </w:r>
      <w:r w:rsidR="0019192B" w:rsidRPr="008079B2">
        <w:rPr>
          <w:szCs w:val="21"/>
        </w:rPr>
        <w:t>#</w:t>
      </w:r>
      <w:r w:rsidR="0019192B" w:rsidRPr="008079B2">
        <w:rPr>
          <w:szCs w:val="21"/>
        </w:rPr>
        <w:t>开头，用于</w:t>
      </w:r>
      <w:r w:rsidR="00CA4063" w:rsidRPr="008079B2">
        <w:rPr>
          <w:szCs w:val="21"/>
        </w:rPr>
        <w:t>标记话题关键字的单词</w:t>
      </w:r>
      <w:r w:rsidR="0019192B" w:rsidRPr="008079B2">
        <w:rPr>
          <w:szCs w:val="21"/>
        </w:rPr>
        <w:t>）之外不包含</w:t>
      </w:r>
      <w:r w:rsidR="00715A16" w:rsidRPr="008079B2">
        <w:rPr>
          <w:szCs w:val="21"/>
        </w:rPr>
        <w:t>直接</w:t>
      </w:r>
      <w:r w:rsidR="00445332" w:rsidRPr="008079B2">
        <w:rPr>
          <w:szCs w:val="21"/>
        </w:rPr>
        <w:t>关</w:t>
      </w:r>
    </w:p>
    <w:p w:rsidR="00445332" w:rsidRPr="008079B2" w:rsidRDefault="00445332" w:rsidP="00653074">
      <w:pPr>
        <w:widowControl/>
        <w:spacing w:line="400" w:lineRule="exact"/>
        <w:jc w:val="left"/>
        <w:rPr>
          <w:szCs w:val="21"/>
        </w:rPr>
      </w:pPr>
      <w:r w:rsidRPr="008079B2">
        <w:rPr>
          <w:szCs w:val="21"/>
        </w:rPr>
        <w:t>键字。</w:t>
      </w:r>
      <w:r w:rsidR="00737433" w:rsidRPr="008079B2">
        <w:rPr>
          <w:szCs w:val="21"/>
        </w:rPr>
        <w:t>这对这一特点，作者采用了以下几个步骤来</w:t>
      </w:r>
      <w:r w:rsidR="007F4672" w:rsidRPr="008079B2">
        <w:rPr>
          <w:szCs w:val="21"/>
        </w:rPr>
        <w:t>提取</w:t>
      </w:r>
      <w:r w:rsidR="0074195E" w:rsidRPr="008079B2">
        <w:rPr>
          <w:szCs w:val="21"/>
        </w:rPr>
        <w:t>重要话题并</w:t>
      </w:r>
      <w:r w:rsidR="00415BA9" w:rsidRPr="008079B2">
        <w:rPr>
          <w:szCs w:val="21"/>
        </w:rPr>
        <w:t>降低噪音</w:t>
      </w:r>
      <w:r w:rsidR="0074195E" w:rsidRPr="008079B2">
        <w:rPr>
          <w:szCs w:val="21"/>
        </w:rPr>
        <w:t>和不一致：</w:t>
      </w:r>
    </w:p>
    <w:p w:rsidR="0074195E" w:rsidRPr="008079B2" w:rsidRDefault="0074195E" w:rsidP="00653074">
      <w:pPr>
        <w:pStyle w:val="ListParagraph"/>
        <w:widowControl/>
        <w:numPr>
          <w:ilvl w:val="0"/>
          <w:numId w:val="9"/>
        </w:numPr>
        <w:spacing w:line="400" w:lineRule="exact"/>
        <w:ind w:firstLineChars="0"/>
        <w:jc w:val="left"/>
        <w:rPr>
          <w:szCs w:val="21"/>
        </w:rPr>
      </w:pPr>
      <w:r w:rsidRPr="008079B2">
        <w:rPr>
          <w:szCs w:val="21"/>
        </w:rPr>
        <w:t>提取</w:t>
      </w:r>
      <w:r w:rsidR="000A3C53" w:rsidRPr="008079B2">
        <w:rPr>
          <w:szCs w:val="21"/>
        </w:rPr>
        <w:t>以超链接方式呈现的</w:t>
      </w:r>
      <w:r w:rsidRPr="008079B2">
        <w:rPr>
          <w:szCs w:val="21"/>
        </w:rPr>
        <w:t>与事件</w:t>
      </w:r>
      <w:r w:rsidR="00C2324E" w:rsidRPr="008079B2">
        <w:rPr>
          <w:szCs w:val="21"/>
        </w:rPr>
        <w:t>相</w:t>
      </w:r>
      <w:r w:rsidRPr="008079B2">
        <w:rPr>
          <w:szCs w:val="21"/>
        </w:rPr>
        <w:t>关的图片</w:t>
      </w:r>
      <w:r w:rsidR="003E422A" w:rsidRPr="008079B2">
        <w:rPr>
          <w:szCs w:val="21"/>
        </w:rPr>
        <w:t>，并</w:t>
      </w:r>
      <w:r w:rsidR="00305C9C" w:rsidRPr="008079B2">
        <w:rPr>
          <w:szCs w:val="21"/>
        </w:rPr>
        <w:t>判断一个</w:t>
      </w:r>
      <w:r w:rsidR="00305C9C" w:rsidRPr="008079B2">
        <w:rPr>
          <w:szCs w:val="21"/>
        </w:rPr>
        <w:t>tweet</w:t>
      </w:r>
      <w:r w:rsidR="00305C9C" w:rsidRPr="008079B2">
        <w:rPr>
          <w:szCs w:val="21"/>
        </w:rPr>
        <w:t>是否为</w:t>
      </w:r>
      <w:proofErr w:type="spellStart"/>
      <w:r w:rsidR="00AE119D" w:rsidRPr="008079B2">
        <w:rPr>
          <w:szCs w:val="21"/>
        </w:rPr>
        <w:t>R</w:t>
      </w:r>
      <w:r w:rsidR="00305C9C" w:rsidRPr="008079B2">
        <w:rPr>
          <w:szCs w:val="21"/>
        </w:rPr>
        <w:t>etweet</w:t>
      </w:r>
      <w:proofErr w:type="spellEnd"/>
      <w:r w:rsidR="00305C9C" w:rsidRPr="008079B2">
        <w:rPr>
          <w:szCs w:val="21"/>
        </w:rPr>
        <w:t>。</w:t>
      </w:r>
    </w:p>
    <w:p w:rsidR="00AE119D" w:rsidRPr="008079B2" w:rsidRDefault="00AE119D" w:rsidP="00653074">
      <w:pPr>
        <w:pStyle w:val="ListParagraph"/>
        <w:widowControl/>
        <w:numPr>
          <w:ilvl w:val="0"/>
          <w:numId w:val="9"/>
        </w:numPr>
        <w:spacing w:line="400" w:lineRule="exact"/>
        <w:ind w:firstLineChars="0"/>
        <w:jc w:val="left"/>
        <w:rPr>
          <w:szCs w:val="21"/>
        </w:rPr>
      </w:pPr>
      <w:r w:rsidRPr="008079B2">
        <w:rPr>
          <w:szCs w:val="21"/>
        </w:rPr>
        <w:t>对大量</w:t>
      </w:r>
      <w:r w:rsidRPr="008079B2">
        <w:rPr>
          <w:szCs w:val="21"/>
        </w:rPr>
        <w:t>tweets</w:t>
      </w:r>
      <w:r w:rsidRPr="008079B2">
        <w:rPr>
          <w:szCs w:val="21"/>
        </w:rPr>
        <w:t>进行聚类，</w:t>
      </w:r>
      <w:r w:rsidR="008178DE" w:rsidRPr="008079B2">
        <w:rPr>
          <w:szCs w:val="21"/>
        </w:rPr>
        <w:t>移除特殊</w:t>
      </w:r>
      <w:r w:rsidR="00714C19" w:rsidRPr="008079B2">
        <w:rPr>
          <w:szCs w:val="21"/>
        </w:rPr>
        <w:t>字符和</w:t>
      </w:r>
      <w:r w:rsidR="00F11330" w:rsidRPr="008079B2">
        <w:rPr>
          <w:szCs w:val="21"/>
        </w:rPr>
        <w:t>超链接，</w:t>
      </w:r>
      <w:r w:rsidR="00EA49C6" w:rsidRPr="008079B2">
        <w:rPr>
          <w:szCs w:val="21"/>
        </w:rPr>
        <w:t>并将文本转换成小写形式；然后将文本分裂为一个个独立的单词。</w:t>
      </w:r>
    </w:p>
    <w:p w:rsidR="0041546F" w:rsidRPr="008079B2" w:rsidRDefault="0041546F" w:rsidP="00653074">
      <w:pPr>
        <w:pStyle w:val="ListParagraph"/>
        <w:widowControl/>
        <w:numPr>
          <w:ilvl w:val="0"/>
          <w:numId w:val="9"/>
        </w:numPr>
        <w:spacing w:line="400" w:lineRule="exact"/>
        <w:ind w:firstLineChars="0"/>
        <w:jc w:val="left"/>
        <w:rPr>
          <w:szCs w:val="21"/>
        </w:rPr>
      </w:pPr>
      <w:r w:rsidRPr="008079B2">
        <w:rPr>
          <w:szCs w:val="21"/>
        </w:rPr>
        <w:t>移除休止符和通用单词。</w:t>
      </w:r>
    </w:p>
    <w:p w:rsidR="00F17836" w:rsidRPr="008079B2" w:rsidRDefault="00F17836" w:rsidP="00653074">
      <w:pPr>
        <w:pStyle w:val="ListParagraph"/>
        <w:widowControl/>
        <w:numPr>
          <w:ilvl w:val="0"/>
          <w:numId w:val="9"/>
        </w:numPr>
        <w:spacing w:line="400" w:lineRule="exact"/>
        <w:ind w:firstLineChars="0"/>
        <w:jc w:val="left"/>
        <w:rPr>
          <w:szCs w:val="21"/>
        </w:rPr>
      </w:pPr>
      <w:r w:rsidRPr="008079B2">
        <w:rPr>
          <w:szCs w:val="21"/>
        </w:rPr>
        <w:t>利用</w:t>
      </w:r>
      <w:r w:rsidRPr="008079B2">
        <w:rPr>
          <w:szCs w:val="21"/>
        </w:rPr>
        <w:t>Porter Stemmer</w:t>
      </w:r>
      <w:r w:rsidRPr="008079B2">
        <w:rPr>
          <w:szCs w:val="21"/>
        </w:rPr>
        <w:t>算法将意义相近的单词聚类</w:t>
      </w:r>
      <w:r w:rsidR="0070600A" w:rsidRPr="008079B2">
        <w:rPr>
          <w:szCs w:val="21"/>
        </w:rPr>
        <w:t>（如名词、形容词、副词及单复数</w:t>
      </w:r>
      <w:r w:rsidR="009B7CB0" w:rsidRPr="008079B2">
        <w:rPr>
          <w:szCs w:val="21"/>
        </w:rPr>
        <w:t>形式的聚类</w:t>
      </w:r>
      <w:r w:rsidR="0070600A" w:rsidRPr="008079B2">
        <w:rPr>
          <w:szCs w:val="21"/>
        </w:rPr>
        <w:t>）</w:t>
      </w:r>
      <w:r w:rsidRPr="008079B2">
        <w:rPr>
          <w:szCs w:val="21"/>
        </w:rPr>
        <w:t>。</w:t>
      </w:r>
    </w:p>
    <w:p w:rsidR="0070600A" w:rsidRPr="008079B2" w:rsidRDefault="00A60769" w:rsidP="00653074">
      <w:pPr>
        <w:pStyle w:val="ListParagraph"/>
        <w:widowControl/>
        <w:numPr>
          <w:ilvl w:val="0"/>
          <w:numId w:val="9"/>
        </w:numPr>
        <w:spacing w:line="400" w:lineRule="exact"/>
        <w:ind w:firstLineChars="0"/>
        <w:jc w:val="left"/>
        <w:rPr>
          <w:szCs w:val="21"/>
        </w:rPr>
      </w:pPr>
      <w:r w:rsidRPr="008079B2">
        <w:rPr>
          <w:szCs w:val="21"/>
        </w:rPr>
        <w:t>将提取出的信息和原始</w:t>
      </w:r>
      <w:r w:rsidRPr="008079B2">
        <w:rPr>
          <w:szCs w:val="21"/>
        </w:rPr>
        <w:t>tweet</w:t>
      </w:r>
      <w:r w:rsidRPr="008079B2">
        <w:rPr>
          <w:szCs w:val="21"/>
        </w:rPr>
        <w:t>之间建立关系数据库。</w:t>
      </w:r>
    </w:p>
    <w:p w:rsidR="00E8541C" w:rsidRPr="008079B2" w:rsidRDefault="008D73D0" w:rsidP="00653074">
      <w:pPr>
        <w:widowControl/>
        <w:spacing w:before="100" w:beforeAutospacing="1" w:line="400" w:lineRule="exact"/>
        <w:ind w:left="357"/>
        <w:jc w:val="left"/>
        <w:rPr>
          <w:szCs w:val="21"/>
        </w:rPr>
      </w:pPr>
      <w:r w:rsidRPr="008079B2">
        <w:rPr>
          <w:szCs w:val="21"/>
        </w:rPr>
        <w:t>然后文章主要介绍了设计</w:t>
      </w:r>
      <w:r w:rsidRPr="008079B2">
        <w:rPr>
          <w:szCs w:val="21"/>
        </w:rPr>
        <w:t>twitter</w:t>
      </w:r>
      <w:r w:rsidRPr="008079B2">
        <w:rPr>
          <w:szCs w:val="21"/>
        </w:rPr>
        <w:t>可视化的方法，包括话题流、</w:t>
      </w:r>
      <w:r w:rsidR="00DD6C06" w:rsidRPr="008079B2">
        <w:rPr>
          <w:szCs w:val="21"/>
        </w:rPr>
        <w:t>人物螺旋和</w:t>
      </w:r>
      <w:r w:rsidR="00504550" w:rsidRPr="008079B2">
        <w:rPr>
          <w:szCs w:val="21"/>
        </w:rPr>
        <w:t>图像云。</w:t>
      </w:r>
    </w:p>
    <w:p w:rsidR="00B70F0D" w:rsidRPr="008079B2" w:rsidRDefault="00B70F0D" w:rsidP="00653074">
      <w:pPr>
        <w:widowControl/>
        <w:spacing w:line="400" w:lineRule="exact"/>
        <w:jc w:val="left"/>
        <w:rPr>
          <w:szCs w:val="21"/>
        </w:rPr>
      </w:pPr>
      <w:r w:rsidRPr="008079B2">
        <w:rPr>
          <w:szCs w:val="21"/>
        </w:rPr>
        <w:t>1</w:t>
      </w:r>
      <w:r w:rsidRPr="008079B2">
        <w:rPr>
          <w:szCs w:val="21"/>
        </w:rPr>
        <w:t>）</w:t>
      </w:r>
      <w:r w:rsidR="00A17969" w:rsidRPr="008079B2">
        <w:rPr>
          <w:szCs w:val="21"/>
        </w:rPr>
        <w:t>话题流：</w:t>
      </w:r>
    </w:p>
    <w:p w:rsidR="00A17969" w:rsidRPr="008079B2" w:rsidRDefault="002C3204" w:rsidP="00653074">
      <w:pPr>
        <w:widowControl/>
        <w:spacing w:line="400" w:lineRule="exact"/>
        <w:ind w:firstLine="420"/>
        <w:jc w:val="left"/>
        <w:rPr>
          <w:szCs w:val="21"/>
        </w:rPr>
      </w:pPr>
      <w:r w:rsidRPr="008079B2">
        <w:rPr>
          <w:szCs w:val="21"/>
        </w:rPr>
        <w:lastRenderedPageBreak/>
        <w:t>占据了可视化界面的大半部分</w:t>
      </w:r>
      <w:r w:rsidR="00A010BE" w:rsidRPr="008079B2">
        <w:rPr>
          <w:szCs w:val="21"/>
        </w:rPr>
        <w:t>，是一</w:t>
      </w:r>
      <w:r w:rsidR="00C34D95" w:rsidRPr="008079B2">
        <w:rPr>
          <w:szCs w:val="21"/>
        </w:rPr>
        <w:t>种</w:t>
      </w:r>
      <w:r w:rsidR="000B367B" w:rsidRPr="008079B2">
        <w:rPr>
          <w:szCs w:val="21"/>
        </w:rPr>
        <w:t>可视化动态更新的原文数据并</w:t>
      </w:r>
      <w:r w:rsidR="004E4496" w:rsidRPr="008079B2">
        <w:rPr>
          <w:szCs w:val="21"/>
        </w:rPr>
        <w:t>支持</w:t>
      </w:r>
      <w:r w:rsidR="00811ABF" w:rsidRPr="008079B2">
        <w:rPr>
          <w:szCs w:val="21"/>
        </w:rPr>
        <w:t>交互</w:t>
      </w:r>
      <w:r w:rsidR="000B367B" w:rsidRPr="008079B2">
        <w:rPr>
          <w:szCs w:val="21"/>
        </w:rPr>
        <w:t>查询（平移和放缩）</w:t>
      </w:r>
      <w:r w:rsidR="00A00AAC" w:rsidRPr="008079B2">
        <w:rPr>
          <w:szCs w:val="21"/>
        </w:rPr>
        <w:t>的</w:t>
      </w:r>
      <w:r w:rsidR="00E52665" w:rsidRPr="008079B2">
        <w:rPr>
          <w:szCs w:val="21"/>
        </w:rPr>
        <w:t>堆栈图</w:t>
      </w:r>
      <w:r w:rsidR="00A00AAC" w:rsidRPr="008079B2">
        <w:rPr>
          <w:szCs w:val="21"/>
        </w:rPr>
        <w:t>。</w:t>
      </w:r>
      <w:r w:rsidR="00BF676E" w:rsidRPr="008079B2">
        <w:rPr>
          <w:szCs w:val="21"/>
        </w:rPr>
        <w:t>选择它的目的在于</w:t>
      </w:r>
      <w:r w:rsidR="001A163E" w:rsidRPr="008079B2">
        <w:rPr>
          <w:szCs w:val="21"/>
        </w:rPr>
        <w:t>它可以展现当前和一段时间内积累的</w:t>
      </w:r>
      <w:r w:rsidR="004A26D3" w:rsidRPr="008079B2">
        <w:rPr>
          <w:szCs w:val="21"/>
        </w:rPr>
        <w:t>话题演化情况。</w:t>
      </w:r>
      <w:r w:rsidR="002822B6" w:rsidRPr="008079B2">
        <w:rPr>
          <w:szCs w:val="21"/>
        </w:rPr>
        <w:t>X</w:t>
      </w:r>
      <w:r w:rsidR="002822B6" w:rsidRPr="008079B2">
        <w:rPr>
          <w:szCs w:val="21"/>
        </w:rPr>
        <w:t>轴</w:t>
      </w:r>
      <w:r w:rsidR="00A42B5E" w:rsidRPr="008079B2">
        <w:rPr>
          <w:szCs w:val="21"/>
        </w:rPr>
        <w:t>显示</w:t>
      </w:r>
      <w:r w:rsidR="002822B6" w:rsidRPr="008079B2">
        <w:rPr>
          <w:szCs w:val="21"/>
        </w:rPr>
        <w:t>时间维度</w:t>
      </w:r>
      <w:r w:rsidR="005E25AF" w:rsidRPr="008079B2">
        <w:rPr>
          <w:szCs w:val="21"/>
        </w:rPr>
        <w:t>，</w:t>
      </w:r>
      <w:r w:rsidR="005E25AF" w:rsidRPr="008079B2">
        <w:rPr>
          <w:szCs w:val="21"/>
        </w:rPr>
        <w:t>Y</w:t>
      </w:r>
      <w:r w:rsidR="005E25AF" w:rsidRPr="008079B2">
        <w:rPr>
          <w:szCs w:val="21"/>
        </w:rPr>
        <w:t>轴显示</w:t>
      </w:r>
      <w:r w:rsidR="00CC328B" w:rsidRPr="008079B2">
        <w:rPr>
          <w:szCs w:val="21"/>
        </w:rPr>
        <w:t>话题在</w:t>
      </w:r>
      <w:r w:rsidR="00CC328B" w:rsidRPr="008079B2">
        <w:rPr>
          <w:szCs w:val="21"/>
        </w:rPr>
        <w:t>Twitter</w:t>
      </w:r>
      <w:r w:rsidR="00CC328B" w:rsidRPr="008079B2">
        <w:rPr>
          <w:szCs w:val="21"/>
        </w:rPr>
        <w:t>上某一时间的相对频率</w:t>
      </w:r>
      <w:r w:rsidR="00AB69D2" w:rsidRPr="008079B2">
        <w:rPr>
          <w:szCs w:val="21"/>
        </w:rPr>
        <w:t>。</w:t>
      </w:r>
      <w:r w:rsidR="000E1ECA" w:rsidRPr="008079B2">
        <w:rPr>
          <w:szCs w:val="21"/>
        </w:rPr>
        <w:t>对于话题由上至下的排序，文中采用的是</w:t>
      </w:r>
      <w:r w:rsidR="00A451AE" w:rsidRPr="008079B2">
        <w:rPr>
          <w:szCs w:val="21"/>
        </w:rPr>
        <w:t>根据</w:t>
      </w:r>
      <w:r w:rsidR="000155CA" w:rsidRPr="008079B2">
        <w:rPr>
          <w:szCs w:val="21"/>
        </w:rPr>
        <w:t>话题的发起时间</w:t>
      </w:r>
      <w:r w:rsidR="00780302" w:rsidRPr="008079B2">
        <w:rPr>
          <w:szCs w:val="21"/>
        </w:rPr>
        <w:t>决定</w:t>
      </w:r>
      <w:r w:rsidR="009C6923" w:rsidRPr="008079B2">
        <w:rPr>
          <w:szCs w:val="21"/>
        </w:rPr>
        <w:t>：最近的话题放置在上面。</w:t>
      </w:r>
      <w:r w:rsidR="001E5A7C" w:rsidRPr="008079B2">
        <w:rPr>
          <w:szCs w:val="21"/>
        </w:rPr>
        <w:t>色彩的选择上，</w:t>
      </w:r>
      <w:r w:rsidR="00E2711B" w:rsidRPr="008079B2">
        <w:rPr>
          <w:szCs w:val="21"/>
        </w:rPr>
        <w:t>新的话题为绿色</w:t>
      </w:r>
      <w:r w:rsidR="00894174" w:rsidRPr="008079B2">
        <w:rPr>
          <w:szCs w:val="21"/>
        </w:rPr>
        <w:t>、老话题为蓝色</w:t>
      </w:r>
      <w:r w:rsidR="00E2711B" w:rsidRPr="008079B2">
        <w:rPr>
          <w:szCs w:val="21"/>
        </w:rPr>
        <w:t>，并且热门的话题拥有相对较高的饱和度</w:t>
      </w:r>
      <w:r w:rsidR="003B0228" w:rsidRPr="008079B2">
        <w:rPr>
          <w:szCs w:val="21"/>
        </w:rPr>
        <w:t>。话题流的形状采用立方</w:t>
      </w:r>
      <w:r w:rsidR="003B0228" w:rsidRPr="008079B2">
        <w:rPr>
          <w:szCs w:val="21"/>
        </w:rPr>
        <w:t>Bezier</w:t>
      </w:r>
      <w:r w:rsidR="003B0228" w:rsidRPr="008079B2">
        <w:rPr>
          <w:szCs w:val="21"/>
        </w:rPr>
        <w:t>曲线。</w:t>
      </w:r>
      <w:r w:rsidR="00787888" w:rsidRPr="008079B2">
        <w:rPr>
          <w:szCs w:val="21"/>
        </w:rPr>
        <w:t>每个话题还有一个标签</w:t>
      </w:r>
      <w:r w:rsidR="00F82AB7" w:rsidRPr="008079B2">
        <w:rPr>
          <w:szCs w:val="21"/>
        </w:rPr>
        <w:t>用于注明该话题</w:t>
      </w:r>
      <w:r w:rsidR="00427B28" w:rsidRPr="008079B2">
        <w:rPr>
          <w:szCs w:val="21"/>
        </w:rPr>
        <w:t>关键字</w:t>
      </w:r>
      <w:r w:rsidR="00A1166E" w:rsidRPr="008079B2">
        <w:rPr>
          <w:szCs w:val="21"/>
        </w:rPr>
        <w:t>。</w:t>
      </w:r>
      <w:r w:rsidR="00DC1F2A" w:rsidRPr="008079B2">
        <w:rPr>
          <w:szCs w:val="21"/>
        </w:rPr>
        <w:t>作者还实现了一系列展示话题随时间改变的</w:t>
      </w:r>
      <w:r w:rsidR="00756289" w:rsidRPr="008079B2">
        <w:rPr>
          <w:szCs w:val="21"/>
        </w:rPr>
        <w:t>动态方法</w:t>
      </w:r>
      <w:r w:rsidR="005E078B" w:rsidRPr="008079B2">
        <w:rPr>
          <w:szCs w:val="21"/>
        </w:rPr>
        <w:t>，使其动态可交互</w:t>
      </w:r>
      <w:r w:rsidR="00756289" w:rsidRPr="008079B2">
        <w:rPr>
          <w:szCs w:val="21"/>
        </w:rPr>
        <w:t>。</w:t>
      </w:r>
    </w:p>
    <w:p w:rsidR="00B70F0D" w:rsidRPr="008079B2" w:rsidRDefault="00B70F0D" w:rsidP="00653074">
      <w:pPr>
        <w:widowControl/>
        <w:spacing w:line="400" w:lineRule="exact"/>
        <w:jc w:val="left"/>
        <w:rPr>
          <w:szCs w:val="21"/>
        </w:rPr>
      </w:pPr>
      <w:r w:rsidRPr="008079B2">
        <w:rPr>
          <w:szCs w:val="21"/>
        </w:rPr>
        <w:t>2</w:t>
      </w:r>
      <w:r w:rsidRPr="008079B2">
        <w:rPr>
          <w:szCs w:val="21"/>
        </w:rPr>
        <w:t>）</w:t>
      </w:r>
      <w:r w:rsidR="00F035CA" w:rsidRPr="008079B2">
        <w:rPr>
          <w:szCs w:val="21"/>
        </w:rPr>
        <w:t>人物螺旋</w:t>
      </w:r>
      <w:r w:rsidR="00374CAB" w:rsidRPr="008079B2">
        <w:rPr>
          <w:szCs w:val="21"/>
        </w:rPr>
        <w:t>：</w:t>
      </w:r>
    </w:p>
    <w:p w:rsidR="00F035CA" w:rsidRPr="008079B2" w:rsidRDefault="00CD3BAB" w:rsidP="00653074">
      <w:pPr>
        <w:widowControl/>
        <w:spacing w:line="400" w:lineRule="exact"/>
        <w:ind w:firstLine="420"/>
        <w:jc w:val="left"/>
        <w:rPr>
          <w:szCs w:val="21"/>
        </w:rPr>
      </w:pPr>
      <w:r w:rsidRPr="008079B2">
        <w:rPr>
          <w:szCs w:val="21"/>
        </w:rPr>
        <w:t>由点和标签组成，用于</w:t>
      </w:r>
      <w:r w:rsidR="003568E9" w:rsidRPr="008079B2">
        <w:rPr>
          <w:szCs w:val="21"/>
        </w:rPr>
        <w:t>展示</w:t>
      </w:r>
      <w:r w:rsidR="00BE0221" w:rsidRPr="008079B2">
        <w:rPr>
          <w:szCs w:val="21"/>
        </w:rPr>
        <w:t>话题的参与者以及他们之间的活动。</w:t>
      </w:r>
      <w:r w:rsidR="001A61D5" w:rsidRPr="008079B2">
        <w:rPr>
          <w:szCs w:val="21"/>
        </w:rPr>
        <w:t>螺旋中的每一个</w:t>
      </w:r>
      <w:r w:rsidR="00336F8A" w:rsidRPr="008079B2">
        <w:rPr>
          <w:szCs w:val="21"/>
        </w:rPr>
        <w:t>点</w:t>
      </w:r>
      <w:r w:rsidR="00960DB2" w:rsidRPr="008079B2">
        <w:rPr>
          <w:szCs w:val="21"/>
        </w:rPr>
        <w:t>代表一个参与者，</w:t>
      </w:r>
      <w:r w:rsidR="004B6039" w:rsidRPr="008079B2">
        <w:rPr>
          <w:szCs w:val="21"/>
        </w:rPr>
        <w:t>点的大小代表他们的活跃程度</w:t>
      </w:r>
      <w:r w:rsidR="00AE087D" w:rsidRPr="008079B2">
        <w:rPr>
          <w:szCs w:val="21"/>
        </w:rPr>
        <w:t>，点的颜色代表参与者发布</w:t>
      </w:r>
      <w:r w:rsidR="00AE087D" w:rsidRPr="008079B2">
        <w:rPr>
          <w:szCs w:val="21"/>
        </w:rPr>
        <w:t>tweet</w:t>
      </w:r>
      <w:r w:rsidR="00141371" w:rsidRPr="008079B2">
        <w:rPr>
          <w:szCs w:val="21"/>
        </w:rPr>
        <w:t>的原创性。</w:t>
      </w:r>
      <w:r w:rsidR="00C604CF" w:rsidRPr="008079B2">
        <w:rPr>
          <w:szCs w:val="21"/>
        </w:rPr>
        <w:t>螺旋外围的标签</w:t>
      </w:r>
      <w:r w:rsidR="00955D0E" w:rsidRPr="008079B2">
        <w:rPr>
          <w:szCs w:val="21"/>
        </w:rPr>
        <w:t>标示</w:t>
      </w:r>
      <w:r w:rsidR="00D27223" w:rsidRPr="008079B2">
        <w:rPr>
          <w:szCs w:val="21"/>
        </w:rPr>
        <w:t>参与者的用户名。</w:t>
      </w:r>
      <w:r w:rsidR="00860E6A" w:rsidRPr="008079B2">
        <w:rPr>
          <w:szCs w:val="21"/>
        </w:rPr>
        <w:t>这一可视化形式</w:t>
      </w:r>
      <w:r w:rsidR="00BD7B54" w:rsidRPr="008079B2">
        <w:rPr>
          <w:szCs w:val="21"/>
        </w:rPr>
        <w:t>形象</w:t>
      </w:r>
      <w:r w:rsidR="00860E6A" w:rsidRPr="008079B2">
        <w:rPr>
          <w:szCs w:val="21"/>
        </w:rPr>
        <w:t>展现了</w:t>
      </w:r>
      <w:r w:rsidR="00BE6056" w:rsidRPr="008079B2">
        <w:rPr>
          <w:szCs w:val="21"/>
        </w:rPr>
        <w:t>话题参与者</w:t>
      </w:r>
      <w:r w:rsidR="00BD7B54" w:rsidRPr="008079B2">
        <w:rPr>
          <w:szCs w:val="21"/>
        </w:rPr>
        <w:t>的动态，便于用户与热门话题参与者进行联系和交流。</w:t>
      </w:r>
    </w:p>
    <w:p w:rsidR="00B70F0D" w:rsidRPr="008079B2" w:rsidRDefault="00B70F0D" w:rsidP="00653074">
      <w:pPr>
        <w:widowControl/>
        <w:spacing w:line="400" w:lineRule="exact"/>
        <w:jc w:val="left"/>
        <w:rPr>
          <w:szCs w:val="21"/>
        </w:rPr>
      </w:pPr>
      <w:r w:rsidRPr="008079B2">
        <w:rPr>
          <w:szCs w:val="21"/>
        </w:rPr>
        <w:t>3</w:t>
      </w:r>
      <w:r w:rsidRPr="008079B2">
        <w:rPr>
          <w:szCs w:val="21"/>
        </w:rPr>
        <w:t>）</w:t>
      </w:r>
      <w:r w:rsidR="0002661F" w:rsidRPr="008079B2">
        <w:rPr>
          <w:szCs w:val="21"/>
        </w:rPr>
        <w:t>图像云：</w:t>
      </w:r>
    </w:p>
    <w:p w:rsidR="00E75D0D" w:rsidRDefault="00714931" w:rsidP="00D550D4">
      <w:pPr>
        <w:widowControl/>
        <w:spacing w:line="400" w:lineRule="exact"/>
        <w:ind w:firstLine="360"/>
        <w:jc w:val="left"/>
        <w:rPr>
          <w:szCs w:val="21"/>
        </w:rPr>
      </w:pPr>
      <w:r w:rsidRPr="008079B2">
        <w:rPr>
          <w:szCs w:val="21"/>
        </w:rPr>
        <w:t>提供某一话题被分享的</w:t>
      </w:r>
      <w:r w:rsidR="00B95EB5" w:rsidRPr="008079B2">
        <w:rPr>
          <w:szCs w:val="21"/>
        </w:rPr>
        <w:t>图片</w:t>
      </w:r>
      <w:r w:rsidRPr="008079B2">
        <w:rPr>
          <w:szCs w:val="21"/>
        </w:rPr>
        <w:t>的</w:t>
      </w:r>
      <w:r w:rsidR="0097530B" w:rsidRPr="008079B2">
        <w:rPr>
          <w:szCs w:val="21"/>
        </w:rPr>
        <w:t>预览</w:t>
      </w:r>
      <w:r w:rsidR="00102288" w:rsidRPr="008079B2">
        <w:rPr>
          <w:szCs w:val="21"/>
        </w:rPr>
        <w:t>。</w:t>
      </w:r>
      <w:r w:rsidR="007D7DD5" w:rsidRPr="008079B2">
        <w:rPr>
          <w:szCs w:val="21"/>
        </w:rPr>
        <w:t>图像的尺寸由被引用的次数决定。图像</w:t>
      </w:r>
      <w:r w:rsidR="00014B0E" w:rsidRPr="008079B2">
        <w:rPr>
          <w:szCs w:val="21"/>
        </w:rPr>
        <w:t>的位置</w:t>
      </w:r>
      <w:r w:rsidR="003A2D4F" w:rsidRPr="008079B2">
        <w:rPr>
          <w:szCs w:val="21"/>
        </w:rPr>
        <w:t>用</w:t>
      </w:r>
      <w:r w:rsidR="00F52122" w:rsidRPr="008079B2">
        <w:rPr>
          <w:szCs w:val="21"/>
        </w:rPr>
        <w:t>一种迭代强制有向层算法</w:t>
      </w:r>
      <w:r w:rsidR="00B11F1D" w:rsidRPr="008079B2">
        <w:rPr>
          <w:szCs w:val="21"/>
        </w:rPr>
        <w:t>决定，</w:t>
      </w:r>
      <w:r w:rsidR="00014B0E" w:rsidRPr="008079B2">
        <w:rPr>
          <w:szCs w:val="21"/>
        </w:rPr>
        <w:t>使</w:t>
      </w:r>
      <w:r w:rsidR="008D7FAC" w:rsidRPr="008079B2">
        <w:rPr>
          <w:szCs w:val="21"/>
        </w:rPr>
        <w:t>尺寸较大的图像尽量靠近中部，</w:t>
      </w:r>
      <w:r w:rsidR="002B39EE" w:rsidRPr="008079B2">
        <w:rPr>
          <w:szCs w:val="21"/>
        </w:rPr>
        <w:t>尺寸小的图像靠近边缘</w:t>
      </w:r>
      <w:r w:rsidR="001C2595" w:rsidRPr="008079B2">
        <w:rPr>
          <w:szCs w:val="21"/>
        </w:rPr>
        <w:t>。</w:t>
      </w:r>
      <w:r w:rsidR="00463ABA" w:rsidRPr="008079B2">
        <w:rPr>
          <w:szCs w:val="21"/>
        </w:rPr>
        <w:t>算法还对图像加了一定的旋转，使其达到美观的效果。</w:t>
      </w:r>
      <w:r w:rsidR="00CB7D56" w:rsidRPr="008079B2">
        <w:rPr>
          <w:szCs w:val="21"/>
        </w:rPr>
        <w:t>这一可视化方式将事件的图像呈现给用户，</w:t>
      </w:r>
      <w:r w:rsidR="00534636" w:rsidRPr="008079B2">
        <w:rPr>
          <w:szCs w:val="21"/>
        </w:rPr>
        <w:t>利用人的视觉更为直观地展现</w:t>
      </w:r>
      <w:r w:rsidR="003B4C83" w:rsidRPr="008079B2">
        <w:rPr>
          <w:szCs w:val="21"/>
        </w:rPr>
        <w:t>事件内容。</w:t>
      </w:r>
    </w:p>
    <w:p w:rsidR="00D550D4" w:rsidRPr="008079B2" w:rsidRDefault="00D550D4" w:rsidP="00D550D4">
      <w:pPr>
        <w:widowControl/>
        <w:spacing w:line="400" w:lineRule="exact"/>
        <w:ind w:firstLine="360"/>
        <w:jc w:val="left"/>
        <w:rPr>
          <w:szCs w:val="21"/>
        </w:rPr>
      </w:pPr>
    </w:p>
    <w:p w:rsidR="00C969F5" w:rsidRPr="008079B2" w:rsidRDefault="00C969F5" w:rsidP="00653074">
      <w:pPr>
        <w:pStyle w:val="ListParagraph"/>
        <w:widowControl/>
        <w:numPr>
          <w:ilvl w:val="0"/>
          <w:numId w:val="8"/>
        </w:numPr>
        <w:spacing w:before="100" w:beforeAutospacing="1" w:after="100" w:afterAutospacing="1" w:line="400" w:lineRule="exact"/>
        <w:ind w:firstLineChars="0"/>
        <w:jc w:val="left"/>
        <w:rPr>
          <w:b/>
        </w:rPr>
      </w:pPr>
      <w:r w:rsidRPr="008079B2">
        <w:rPr>
          <w:b/>
        </w:rPr>
        <w:t>Stacked Graphs – Geometry &amp; Aesthetics</w:t>
      </w:r>
    </w:p>
    <w:p w:rsidR="00C969F5" w:rsidRPr="008079B2" w:rsidRDefault="00071A21" w:rsidP="00653074">
      <w:pPr>
        <w:widowControl/>
        <w:spacing w:line="400" w:lineRule="exact"/>
        <w:ind w:firstLine="360"/>
      </w:pPr>
      <w:r w:rsidRPr="008079B2">
        <w:t>基于</w:t>
      </w:r>
      <w:r w:rsidR="00C969F5" w:rsidRPr="008079B2">
        <w:t>要实现</w:t>
      </w:r>
      <w:r w:rsidR="00C969F5" w:rsidRPr="008079B2">
        <w:t>twitter</w:t>
      </w:r>
      <w:r w:rsidRPr="008079B2">
        <w:t>数据的</w:t>
      </w:r>
      <w:r w:rsidRPr="008079B2">
        <w:t>“</w:t>
      </w:r>
      <w:r w:rsidRPr="008079B2">
        <w:t>话题流</w:t>
      </w:r>
      <w:r w:rsidRPr="008079B2">
        <w:t>”</w:t>
      </w:r>
      <w:r w:rsidRPr="008079B2">
        <w:t>，我查阅了</w:t>
      </w:r>
      <w:r w:rsidR="00C969F5" w:rsidRPr="008079B2">
        <w:t>该文。这篇论文主要描述了</w:t>
      </w:r>
      <w:r w:rsidR="00C969F5" w:rsidRPr="008079B2">
        <w:t>“</w:t>
      </w:r>
      <w:r w:rsidR="00C969F5" w:rsidRPr="008079B2">
        <w:t>堆栈图</w:t>
      </w:r>
      <w:r w:rsidR="00C969F5" w:rsidRPr="008079B2">
        <w:t>”</w:t>
      </w:r>
      <w:r w:rsidR="00C969F5" w:rsidRPr="008079B2">
        <w:t>（</w:t>
      </w:r>
      <w:r w:rsidR="00C969F5" w:rsidRPr="008079B2">
        <w:t>“</w:t>
      </w:r>
      <w:r w:rsidR="00C969F5" w:rsidRPr="008079B2">
        <w:t>话题流</w:t>
      </w:r>
      <w:r w:rsidR="00C969F5" w:rsidRPr="008079B2">
        <w:t>”</w:t>
      </w:r>
      <w:r w:rsidR="00C969F5" w:rsidRPr="008079B2">
        <w:t>的原型）的算法和涉及决策，并且讨论了</w:t>
      </w:r>
      <w:r w:rsidR="00C969F5" w:rsidRPr="008079B2">
        <w:t>“</w:t>
      </w:r>
      <w:r w:rsidR="00C969F5" w:rsidRPr="008079B2">
        <w:t>堆栈图</w:t>
      </w:r>
      <w:r w:rsidR="00C969F5" w:rsidRPr="008079B2">
        <w:t>”</w:t>
      </w:r>
      <w:r w:rsidR="00C969F5" w:rsidRPr="008079B2">
        <w:t>在网络上获得的反响。文中认为这种复杂的层次化图形能够高效展示大型数据集的内容，并提供了具体绘制图形的数学分析。论文主要集中论述了</w:t>
      </w:r>
      <w:r w:rsidR="00C969F5" w:rsidRPr="008079B2">
        <w:t>“</w:t>
      </w:r>
      <w:r w:rsidR="00C969F5" w:rsidRPr="008079B2">
        <w:t>堆栈图</w:t>
      </w:r>
      <w:r w:rsidR="00C969F5" w:rsidRPr="008079B2">
        <w:t>”</w:t>
      </w:r>
      <w:r w:rsidR="00C969F5" w:rsidRPr="008079B2">
        <w:t>的四个设计决策</w:t>
      </w:r>
      <w:r w:rsidR="00666A41" w:rsidRPr="008079B2">
        <w:t>因素</w:t>
      </w:r>
      <w:r w:rsidR="00C969F5" w:rsidRPr="008079B2">
        <w:t>：从优化总体轮廓的角度寻找绘图基线，排列图层的决策，如何放置文字标签以及为每一图层上色。通过阅读该文，我了解了实现</w:t>
      </w:r>
      <w:r w:rsidR="00C969F5" w:rsidRPr="008079B2">
        <w:t>“</w:t>
      </w:r>
      <w:r w:rsidR="00C969F5" w:rsidRPr="008079B2">
        <w:t>主题流</w:t>
      </w:r>
      <w:r w:rsidR="00C969F5" w:rsidRPr="008079B2">
        <w:t>”</w:t>
      </w:r>
      <w:r w:rsidR="00C969F5" w:rsidRPr="008079B2">
        <w:t>的大致方法，为毕业设计打下了算法基础。</w:t>
      </w:r>
      <w:r w:rsidR="00E77549" w:rsidRPr="008079B2">
        <w:t>下面主要介绍下文中阐述的关于</w:t>
      </w:r>
      <w:r w:rsidR="00CC39FE" w:rsidRPr="008079B2">
        <w:t>图像轮廓、</w:t>
      </w:r>
      <w:r w:rsidR="009A5B4A" w:rsidRPr="008079B2">
        <w:t>排序、</w:t>
      </w:r>
      <w:r w:rsidR="0044565A" w:rsidRPr="008079B2">
        <w:t>标签放置和</w:t>
      </w:r>
      <w:r w:rsidR="00684286" w:rsidRPr="008079B2">
        <w:t>着色的基本思路和方法：</w:t>
      </w:r>
    </w:p>
    <w:p w:rsidR="00772ED6" w:rsidRPr="008079B2" w:rsidRDefault="00EE2A26" w:rsidP="00653074">
      <w:pPr>
        <w:widowControl/>
        <w:spacing w:line="400" w:lineRule="exact"/>
      </w:pPr>
      <w:r w:rsidRPr="008079B2">
        <w:t>基线定义：</w:t>
      </w:r>
      <w:r w:rsidR="00E20825" w:rsidRPr="008079B2">
        <w:t>话题的时间序列是</w:t>
      </w:r>
      <w:r w:rsidR="006A1909" w:rsidRPr="008079B2">
        <w:t>由</w:t>
      </w:r>
      <w:r w:rsidR="005D1D9F" w:rsidRPr="008079B2">
        <w:t>n</w:t>
      </w:r>
      <w:r w:rsidR="005D1D9F" w:rsidRPr="008079B2">
        <w:t>个非负函数</w:t>
      </w:r>
      <w:r w:rsidR="006A1909" w:rsidRPr="008079B2">
        <w:rPr>
          <w:i/>
          <w:iCs/>
          <w:color w:val="000000"/>
        </w:rPr>
        <w:t>f</w:t>
      </w:r>
      <w:r w:rsidR="006A1909" w:rsidRPr="008079B2">
        <w:rPr>
          <w:rStyle w:val="A4"/>
          <w:sz w:val="24"/>
          <w:szCs w:val="24"/>
          <w:vertAlign w:val="subscript"/>
        </w:rPr>
        <w:t>1</w:t>
      </w:r>
      <w:r w:rsidR="006A1909" w:rsidRPr="008079B2">
        <w:rPr>
          <w:i/>
          <w:iCs/>
          <w:color w:val="000000"/>
        </w:rPr>
        <w:t xml:space="preserve">, …, </w:t>
      </w:r>
      <w:proofErr w:type="spellStart"/>
      <w:r w:rsidR="006A1909" w:rsidRPr="008079B2">
        <w:rPr>
          <w:i/>
          <w:iCs/>
          <w:color w:val="000000"/>
        </w:rPr>
        <w:t>f</w:t>
      </w:r>
      <w:r w:rsidR="006A1909" w:rsidRPr="008079B2">
        <w:rPr>
          <w:rStyle w:val="A4"/>
          <w:sz w:val="24"/>
          <w:szCs w:val="24"/>
          <w:vertAlign w:val="subscript"/>
        </w:rPr>
        <w:t>n</w:t>
      </w:r>
      <w:proofErr w:type="spellEnd"/>
      <w:r w:rsidR="006A1909" w:rsidRPr="008079B2">
        <w:t xml:space="preserve"> </w:t>
      </w:r>
      <w:r w:rsidR="006A1909" w:rsidRPr="008079B2">
        <w:t>组成的一个集合来表示</w:t>
      </w:r>
      <w:r w:rsidR="00460D13" w:rsidRPr="008079B2">
        <w:t>，每个函数代表的一个话题</w:t>
      </w:r>
      <w:r w:rsidR="006A1909" w:rsidRPr="008079B2">
        <w:t>。</w:t>
      </w:r>
      <w:r w:rsidR="002A321B" w:rsidRPr="008079B2">
        <w:t>假设</w:t>
      </w:r>
      <w:r w:rsidR="009E22E8" w:rsidRPr="008079B2">
        <w:t>他们相异且</w:t>
      </w:r>
      <w:r w:rsidR="007B252E" w:rsidRPr="008079B2">
        <w:t>定义在</w:t>
      </w:r>
      <w:r w:rsidR="007B252E" w:rsidRPr="008079B2">
        <w:t>[0,1]</w:t>
      </w:r>
      <w:r w:rsidR="007B252E" w:rsidRPr="008079B2">
        <w:t>区间上</w:t>
      </w:r>
      <w:r w:rsidR="009E22E8" w:rsidRPr="008079B2">
        <w:t>，</w:t>
      </w:r>
      <w:r w:rsidR="007B0F2E" w:rsidRPr="008079B2">
        <w:t>堆栈图的基线</w:t>
      </w:r>
      <w:r w:rsidR="008E4B65" w:rsidRPr="008079B2">
        <w:rPr>
          <w:i/>
        </w:rPr>
        <w:t>g</w:t>
      </w:r>
      <w:r w:rsidR="008E4B65" w:rsidRPr="008079B2">
        <w:rPr>
          <w:i/>
          <w:vertAlign w:val="subscript"/>
        </w:rPr>
        <w:t>o</w:t>
      </w:r>
      <w:r w:rsidR="007B0F2E" w:rsidRPr="008079B2">
        <w:t>被定义为</w:t>
      </w:r>
      <w:r w:rsidR="003117DC" w:rsidRPr="008079B2">
        <w:t>图的底部。</w:t>
      </w:r>
      <w:proofErr w:type="spellStart"/>
      <w:r w:rsidR="00D4553E" w:rsidRPr="008079B2">
        <w:rPr>
          <w:i/>
        </w:rPr>
        <w:t>g</w:t>
      </w:r>
      <w:r w:rsidR="00D4553E" w:rsidRPr="008079B2">
        <w:rPr>
          <w:i/>
          <w:vertAlign w:val="subscript"/>
        </w:rPr>
        <w:t>i</w:t>
      </w:r>
      <w:proofErr w:type="spellEnd"/>
      <w:r w:rsidR="00D4553E" w:rsidRPr="008079B2">
        <w:t>为某一层图的顶部。</w:t>
      </w:r>
      <w:r w:rsidR="003256A1" w:rsidRPr="008079B2">
        <w:t>基线定义有以下</w:t>
      </w:r>
      <w:r w:rsidR="003256A1" w:rsidRPr="008079B2">
        <w:t>4</w:t>
      </w:r>
      <w:r w:rsidR="003256A1" w:rsidRPr="008079B2">
        <w:t>种方式：</w:t>
      </w:r>
    </w:p>
    <w:p w:rsidR="003256A1" w:rsidRPr="008079B2" w:rsidRDefault="003256A1" w:rsidP="00653074">
      <w:pPr>
        <w:pStyle w:val="ListParagraph"/>
        <w:widowControl/>
        <w:numPr>
          <w:ilvl w:val="0"/>
          <w:numId w:val="10"/>
        </w:numPr>
        <w:spacing w:line="400" w:lineRule="exact"/>
        <w:ind w:firstLineChars="0"/>
        <w:rPr>
          <w:color w:val="000000"/>
        </w:rPr>
      </w:pPr>
      <w:r w:rsidRPr="008079B2">
        <w:rPr>
          <w:color w:val="000000"/>
        </w:rPr>
        <w:t>g</w:t>
      </w:r>
      <w:r w:rsidRPr="008079B2">
        <w:rPr>
          <w:i/>
          <w:iCs/>
          <w:vertAlign w:val="subscript"/>
        </w:rPr>
        <w:t>0</w:t>
      </w:r>
      <w:r w:rsidRPr="008079B2">
        <w:rPr>
          <w:i/>
          <w:iCs/>
        </w:rPr>
        <w:t xml:space="preserve"> </w:t>
      </w:r>
      <w:r w:rsidRPr="008079B2">
        <w:rPr>
          <w:color w:val="000000"/>
        </w:rPr>
        <w:t>= 0</w:t>
      </w:r>
      <w:r w:rsidRPr="008079B2">
        <w:rPr>
          <w:color w:val="000000"/>
        </w:rPr>
        <w:t>，图层基于</w:t>
      </w:r>
      <w:r w:rsidR="001946AA" w:rsidRPr="008079B2">
        <w:rPr>
          <w:color w:val="000000"/>
        </w:rPr>
        <w:t>y = 0</w:t>
      </w:r>
      <w:r w:rsidR="001946AA" w:rsidRPr="008079B2">
        <w:rPr>
          <w:color w:val="000000"/>
        </w:rPr>
        <w:t>一层层向上叠加；</w:t>
      </w:r>
    </w:p>
    <w:p w:rsidR="001946AA" w:rsidRPr="008079B2" w:rsidRDefault="001946AA" w:rsidP="00653074">
      <w:pPr>
        <w:pStyle w:val="ListParagraph"/>
        <w:widowControl/>
        <w:numPr>
          <w:ilvl w:val="0"/>
          <w:numId w:val="10"/>
        </w:numPr>
        <w:spacing w:line="400" w:lineRule="exact"/>
        <w:ind w:firstLineChars="0"/>
        <w:rPr>
          <w:szCs w:val="21"/>
        </w:rPr>
      </w:pPr>
      <w:r w:rsidRPr="008079B2">
        <w:rPr>
          <w:szCs w:val="21"/>
        </w:rPr>
        <w:t>对称算法</w:t>
      </w:r>
      <w:r w:rsidR="000812E1" w:rsidRPr="008079B2">
        <w:rPr>
          <w:szCs w:val="21"/>
        </w:rPr>
        <w:t>，使图层以</w:t>
      </w:r>
      <w:r w:rsidR="000812E1" w:rsidRPr="008079B2">
        <w:rPr>
          <w:szCs w:val="21"/>
        </w:rPr>
        <w:t>X</w:t>
      </w:r>
      <w:r w:rsidR="000812E1" w:rsidRPr="008079B2">
        <w:rPr>
          <w:szCs w:val="21"/>
        </w:rPr>
        <w:t>轴为对称轴对称，</w:t>
      </w:r>
      <w:r w:rsidR="00DF61C4" w:rsidRPr="008079B2">
        <w:rPr>
          <w:i/>
        </w:rPr>
        <w:t>g</w:t>
      </w:r>
      <w:r w:rsidR="00DF61C4" w:rsidRPr="008079B2">
        <w:rPr>
          <w:i/>
          <w:vertAlign w:val="subscript"/>
        </w:rPr>
        <w:t>o</w:t>
      </w:r>
      <w:r w:rsidR="00DF61C4" w:rsidRPr="008079B2">
        <w:rPr>
          <w:szCs w:val="21"/>
        </w:rPr>
        <w:t xml:space="preserve"> = -0.5(sum(</w:t>
      </w:r>
      <w:r w:rsidR="00DF61C4" w:rsidRPr="008079B2">
        <w:rPr>
          <w:i/>
          <w:iCs/>
          <w:color w:val="000000"/>
        </w:rPr>
        <w:t>f</w:t>
      </w:r>
      <w:r w:rsidR="00DF61C4" w:rsidRPr="008079B2">
        <w:rPr>
          <w:rStyle w:val="A4"/>
          <w:sz w:val="24"/>
          <w:szCs w:val="24"/>
          <w:vertAlign w:val="subscript"/>
        </w:rPr>
        <w:t>i</w:t>
      </w:r>
      <w:r w:rsidR="00DF61C4" w:rsidRPr="008079B2">
        <w:rPr>
          <w:szCs w:val="21"/>
        </w:rPr>
        <w:t>))</w:t>
      </w:r>
    </w:p>
    <w:p w:rsidR="000812E1" w:rsidRPr="008079B2" w:rsidRDefault="00AD698D" w:rsidP="00653074">
      <w:pPr>
        <w:pStyle w:val="ListParagraph"/>
        <w:widowControl/>
        <w:numPr>
          <w:ilvl w:val="0"/>
          <w:numId w:val="10"/>
        </w:numPr>
        <w:spacing w:line="400" w:lineRule="exact"/>
        <w:ind w:firstLineChars="0"/>
        <w:rPr>
          <w:szCs w:val="21"/>
        </w:rPr>
      </w:pPr>
      <w:r w:rsidRPr="008079B2">
        <w:rPr>
          <w:szCs w:val="21"/>
        </w:rPr>
        <w:t>减少图层总体轮廓的摆动</w:t>
      </w:r>
      <w:r w:rsidR="00255644" w:rsidRPr="008079B2">
        <w:rPr>
          <w:szCs w:val="21"/>
        </w:rPr>
        <w:t>（及全局</w:t>
      </w:r>
      <w:r w:rsidR="00254440" w:rsidRPr="008079B2">
        <w:rPr>
          <w:szCs w:val="21"/>
        </w:rPr>
        <w:t>斜率变化</w:t>
      </w:r>
      <w:r w:rsidR="00255644" w:rsidRPr="008079B2">
        <w:rPr>
          <w:szCs w:val="21"/>
        </w:rPr>
        <w:t>）</w:t>
      </w:r>
      <w:r w:rsidR="000E2FD8" w:rsidRPr="008079B2">
        <w:rPr>
          <w:szCs w:val="21"/>
        </w:rPr>
        <w:t>，</w:t>
      </w:r>
      <w:r w:rsidR="00DF61C4" w:rsidRPr="008079B2">
        <w:rPr>
          <w:i/>
        </w:rPr>
        <w:t>g</w:t>
      </w:r>
      <w:r w:rsidR="00DF61C4" w:rsidRPr="008079B2">
        <w:rPr>
          <w:i/>
          <w:vertAlign w:val="subscript"/>
        </w:rPr>
        <w:t xml:space="preserve">o = </w:t>
      </w:r>
      <w:r w:rsidR="00DF61C4" w:rsidRPr="008079B2">
        <w:rPr>
          <w:szCs w:val="21"/>
        </w:rPr>
        <w:t>-1/(n+1)(sum((n-i+1)</w:t>
      </w:r>
      <w:r w:rsidR="00DF61C4" w:rsidRPr="008079B2">
        <w:rPr>
          <w:i/>
          <w:iCs/>
          <w:color w:val="000000"/>
        </w:rPr>
        <w:t xml:space="preserve"> f</w:t>
      </w:r>
      <w:r w:rsidR="00DF61C4" w:rsidRPr="008079B2">
        <w:rPr>
          <w:rStyle w:val="A4"/>
          <w:sz w:val="24"/>
          <w:szCs w:val="24"/>
          <w:vertAlign w:val="subscript"/>
        </w:rPr>
        <w:t>i</w:t>
      </w:r>
      <w:r w:rsidR="00DF61C4" w:rsidRPr="008079B2">
        <w:rPr>
          <w:szCs w:val="21"/>
        </w:rPr>
        <w:t xml:space="preserve">)) </w:t>
      </w:r>
    </w:p>
    <w:p w:rsidR="00DF61C4" w:rsidRPr="008079B2" w:rsidRDefault="00C06039" w:rsidP="00653074">
      <w:pPr>
        <w:pStyle w:val="ListParagraph"/>
        <w:widowControl/>
        <w:numPr>
          <w:ilvl w:val="0"/>
          <w:numId w:val="10"/>
        </w:numPr>
        <w:spacing w:line="400" w:lineRule="exact"/>
        <w:ind w:firstLineChars="0"/>
        <w:rPr>
          <w:szCs w:val="21"/>
        </w:rPr>
      </w:pPr>
      <w:r w:rsidRPr="008079B2">
        <w:rPr>
          <w:szCs w:val="21"/>
        </w:rPr>
        <w:t>在</w:t>
      </w:r>
      <w:r w:rsidRPr="008079B2">
        <w:rPr>
          <w:szCs w:val="21"/>
        </w:rPr>
        <w:t>3</w:t>
      </w:r>
      <w:r w:rsidRPr="008079B2">
        <w:rPr>
          <w:szCs w:val="21"/>
        </w:rPr>
        <w:t>的基础上加了权重，</w:t>
      </w:r>
      <w:r w:rsidR="00221EE0" w:rsidRPr="008079B2">
        <w:rPr>
          <w:szCs w:val="21"/>
        </w:rPr>
        <w:t>进一步优化图层总体轮廓，</w:t>
      </w:r>
      <w:r w:rsidR="00AE49F3" w:rsidRPr="008079B2">
        <w:rPr>
          <w:szCs w:val="21"/>
        </w:rPr>
        <w:t>利用数值积分进行计算。</w:t>
      </w:r>
    </w:p>
    <w:p w:rsidR="000F0B0D" w:rsidRPr="008079B2" w:rsidRDefault="002917D4" w:rsidP="00653074">
      <w:pPr>
        <w:widowControl/>
        <w:spacing w:line="400" w:lineRule="exact"/>
        <w:rPr>
          <w:szCs w:val="21"/>
        </w:rPr>
      </w:pPr>
      <w:r w:rsidRPr="008079B2">
        <w:rPr>
          <w:szCs w:val="21"/>
        </w:rPr>
        <w:lastRenderedPageBreak/>
        <w:t>着</w:t>
      </w:r>
      <w:r w:rsidR="00653A86" w:rsidRPr="008079B2">
        <w:rPr>
          <w:szCs w:val="21"/>
        </w:rPr>
        <w:t>色：</w:t>
      </w:r>
      <w:r w:rsidR="007929BB" w:rsidRPr="008079B2">
        <w:rPr>
          <w:szCs w:val="21"/>
        </w:rPr>
        <w:t>颜色的阴暗和饱和度</w:t>
      </w:r>
      <w:r w:rsidR="00372252" w:rsidRPr="008079B2">
        <w:rPr>
          <w:szCs w:val="21"/>
        </w:rPr>
        <w:t>代表一条话题流，</w:t>
      </w:r>
      <w:r w:rsidR="00ED6117" w:rsidRPr="008079B2">
        <w:rPr>
          <w:szCs w:val="21"/>
        </w:rPr>
        <w:t>话题的</w:t>
      </w:r>
      <w:r w:rsidR="00CA3E3D" w:rsidRPr="008079B2">
        <w:rPr>
          <w:szCs w:val="21"/>
        </w:rPr>
        <w:t>开始时间</w:t>
      </w:r>
      <w:r w:rsidR="006564A7" w:rsidRPr="008079B2">
        <w:rPr>
          <w:szCs w:val="21"/>
        </w:rPr>
        <w:t>和</w:t>
      </w:r>
      <w:r w:rsidR="00666A41" w:rsidRPr="008079B2">
        <w:rPr>
          <w:szCs w:val="21"/>
        </w:rPr>
        <w:t>受</w:t>
      </w:r>
      <w:r w:rsidR="00BA661B" w:rsidRPr="008079B2">
        <w:rPr>
          <w:szCs w:val="21"/>
        </w:rPr>
        <w:t>关注程度</w:t>
      </w:r>
      <w:r w:rsidR="00CA3E3D" w:rsidRPr="008079B2">
        <w:rPr>
          <w:szCs w:val="21"/>
        </w:rPr>
        <w:t>决定了</w:t>
      </w:r>
      <w:r w:rsidR="006564A7" w:rsidRPr="008079B2">
        <w:rPr>
          <w:szCs w:val="21"/>
        </w:rPr>
        <w:t>其颜色</w:t>
      </w:r>
      <w:r w:rsidR="00BA661B" w:rsidRPr="008079B2">
        <w:rPr>
          <w:szCs w:val="21"/>
        </w:rPr>
        <w:t>。话题按照开始时间由冷色逐渐变为暖色，</w:t>
      </w:r>
      <w:r w:rsidR="00FF3D08" w:rsidRPr="008079B2">
        <w:rPr>
          <w:szCs w:val="21"/>
        </w:rPr>
        <w:t>热点话题颜色深，非热门话题颜色浅。</w:t>
      </w:r>
    </w:p>
    <w:p w:rsidR="00254150" w:rsidRPr="008079B2" w:rsidRDefault="00AD1183" w:rsidP="00653074">
      <w:pPr>
        <w:widowControl/>
        <w:spacing w:line="400" w:lineRule="exact"/>
        <w:rPr>
          <w:szCs w:val="21"/>
        </w:rPr>
      </w:pPr>
      <w:r w:rsidRPr="008079B2">
        <w:rPr>
          <w:szCs w:val="21"/>
        </w:rPr>
        <w:t>标签放置：</w:t>
      </w:r>
      <w:r w:rsidR="006D17E7" w:rsidRPr="008079B2">
        <w:rPr>
          <w:szCs w:val="21"/>
        </w:rPr>
        <w:t>每个话题的标签放置在这一层最大空白处，</w:t>
      </w:r>
      <w:r w:rsidR="00E85D9C" w:rsidRPr="008079B2">
        <w:rPr>
          <w:szCs w:val="21"/>
        </w:rPr>
        <w:t>尽量优化字体大小。</w:t>
      </w:r>
      <w:r w:rsidR="00501E9F" w:rsidRPr="008079B2">
        <w:rPr>
          <w:szCs w:val="21"/>
        </w:rPr>
        <w:t>在分辨率不够的情况下，</w:t>
      </w:r>
      <w:r w:rsidR="00971D9F" w:rsidRPr="008079B2">
        <w:rPr>
          <w:szCs w:val="21"/>
        </w:rPr>
        <w:t>使用鼠标动态显示标签的方法。</w:t>
      </w:r>
    </w:p>
    <w:p w:rsidR="00326CA1" w:rsidRDefault="000E18AB" w:rsidP="00D550D4">
      <w:pPr>
        <w:widowControl/>
        <w:spacing w:line="400" w:lineRule="exact"/>
        <w:rPr>
          <w:szCs w:val="21"/>
        </w:rPr>
      </w:pPr>
      <w:r w:rsidRPr="008079B2">
        <w:rPr>
          <w:szCs w:val="21"/>
        </w:rPr>
        <w:t>图层排序：</w:t>
      </w:r>
      <w:r w:rsidR="000E0A70" w:rsidRPr="008079B2">
        <w:rPr>
          <w:szCs w:val="21"/>
        </w:rPr>
        <w:t>采用</w:t>
      </w:r>
      <w:r w:rsidR="002606B3" w:rsidRPr="008079B2">
        <w:rPr>
          <w:szCs w:val="21"/>
        </w:rPr>
        <w:t>根据权重由内到外排序，</w:t>
      </w:r>
      <w:r w:rsidR="009003C6" w:rsidRPr="008079B2">
        <w:rPr>
          <w:szCs w:val="21"/>
        </w:rPr>
        <w:t>开始时间早的话题</w:t>
      </w:r>
      <w:r w:rsidR="0065791C" w:rsidRPr="008079B2">
        <w:rPr>
          <w:szCs w:val="21"/>
        </w:rPr>
        <w:t>放置在中间，</w:t>
      </w:r>
      <w:r w:rsidR="007E601A" w:rsidRPr="008079B2">
        <w:rPr>
          <w:szCs w:val="21"/>
        </w:rPr>
        <w:t>开始较晚的话题</w:t>
      </w:r>
      <w:r w:rsidR="005670B0" w:rsidRPr="008079B2">
        <w:rPr>
          <w:szCs w:val="21"/>
        </w:rPr>
        <w:t>分布在外部两边。</w:t>
      </w:r>
      <w:r w:rsidR="00246C5D" w:rsidRPr="008079B2">
        <w:rPr>
          <w:szCs w:val="21"/>
        </w:rPr>
        <w:t>这样的放置方法能够使图层得以平衡，具有较好的视觉效果。</w:t>
      </w:r>
    </w:p>
    <w:p w:rsidR="00D550D4" w:rsidRPr="00D550D4" w:rsidRDefault="00D550D4" w:rsidP="00D550D4">
      <w:pPr>
        <w:widowControl/>
        <w:spacing w:line="400" w:lineRule="exact"/>
        <w:rPr>
          <w:szCs w:val="21"/>
        </w:rPr>
      </w:pPr>
    </w:p>
    <w:p w:rsidR="00326CA1" w:rsidRPr="008079B2" w:rsidRDefault="00326CA1" w:rsidP="00653074">
      <w:pPr>
        <w:pStyle w:val="ListParagraph"/>
        <w:widowControl/>
        <w:numPr>
          <w:ilvl w:val="0"/>
          <w:numId w:val="8"/>
        </w:numPr>
        <w:spacing w:before="100" w:beforeAutospacing="1" w:after="100" w:afterAutospacing="1" w:line="400" w:lineRule="exact"/>
        <w:ind w:left="359" w:hangingChars="149" w:hanging="359"/>
        <w:rPr>
          <w:b/>
        </w:rPr>
      </w:pPr>
      <w:r w:rsidRPr="008079B2">
        <w:rPr>
          <w:b/>
        </w:rPr>
        <w:t>Interactive, Topic-based Visual Text Summarization and Analysis</w:t>
      </w:r>
    </w:p>
    <w:p w:rsidR="00326CA1" w:rsidRPr="008079B2" w:rsidRDefault="00326CA1" w:rsidP="00653074">
      <w:pPr>
        <w:widowControl/>
        <w:spacing w:line="400" w:lineRule="exact"/>
        <w:ind w:firstLine="359"/>
        <w:rPr>
          <w:szCs w:val="21"/>
        </w:rPr>
      </w:pPr>
      <w:r w:rsidRPr="008079B2">
        <w:rPr>
          <w:szCs w:val="21"/>
        </w:rPr>
        <w:t>本文主要介绍了</w:t>
      </w:r>
      <w:r w:rsidR="0037637A" w:rsidRPr="008079B2">
        <w:rPr>
          <w:szCs w:val="21"/>
        </w:rPr>
        <w:t>一个交互式的文本可视化分析工具</w:t>
      </w:r>
      <w:r w:rsidR="0037637A" w:rsidRPr="008079B2">
        <w:rPr>
          <w:szCs w:val="21"/>
        </w:rPr>
        <w:t>TIARA</w:t>
      </w:r>
      <w:r w:rsidR="0037637A" w:rsidRPr="008079B2">
        <w:rPr>
          <w:szCs w:val="21"/>
        </w:rPr>
        <w:t>，</w:t>
      </w:r>
      <w:r w:rsidR="00E97766" w:rsidRPr="008079B2">
        <w:rPr>
          <w:szCs w:val="21"/>
        </w:rPr>
        <w:t>它集成了当前最先进的文本分析技术和</w:t>
      </w:r>
      <w:r w:rsidR="00322B51" w:rsidRPr="008079B2">
        <w:rPr>
          <w:szCs w:val="21"/>
        </w:rPr>
        <w:t>交互可视化技术，</w:t>
      </w:r>
      <w:r w:rsidR="00AA0E07" w:rsidRPr="008079B2">
        <w:rPr>
          <w:szCs w:val="21"/>
        </w:rPr>
        <w:t>用于可视化地总结</w:t>
      </w:r>
      <w:r w:rsidR="0043576E" w:rsidRPr="008079B2">
        <w:rPr>
          <w:szCs w:val="21"/>
        </w:rPr>
        <w:t>大规模文本数据。</w:t>
      </w:r>
      <w:r w:rsidR="00B25E14" w:rsidRPr="008079B2">
        <w:rPr>
          <w:szCs w:val="21"/>
        </w:rPr>
        <w:t>该工具的主要特点</w:t>
      </w:r>
      <w:r w:rsidR="004661A5" w:rsidRPr="008079B2">
        <w:rPr>
          <w:szCs w:val="21"/>
        </w:rPr>
        <w:t>一</w:t>
      </w:r>
      <w:r w:rsidR="00B25E14" w:rsidRPr="008079B2">
        <w:rPr>
          <w:szCs w:val="21"/>
        </w:rPr>
        <w:t>是</w:t>
      </w:r>
      <w:r w:rsidR="00134A00" w:rsidRPr="008079B2">
        <w:rPr>
          <w:szCs w:val="21"/>
        </w:rPr>
        <w:t>利用</w:t>
      </w:r>
      <w:r w:rsidR="00134A00" w:rsidRPr="008079B2">
        <w:rPr>
          <w:szCs w:val="21"/>
        </w:rPr>
        <w:t>LDA</w:t>
      </w:r>
      <w:r w:rsidR="00134A00" w:rsidRPr="008079B2">
        <w:rPr>
          <w:szCs w:val="21"/>
        </w:rPr>
        <w:t>模型</w:t>
      </w:r>
      <w:r w:rsidR="00E35E82" w:rsidRPr="008079B2">
        <w:rPr>
          <w:szCs w:val="21"/>
        </w:rPr>
        <w:t>从文本集中抽取出话题，</w:t>
      </w:r>
      <w:r w:rsidR="000E5A8B" w:rsidRPr="008079B2">
        <w:rPr>
          <w:szCs w:val="21"/>
        </w:rPr>
        <w:t>并输出</w:t>
      </w:r>
      <w:r w:rsidR="00844729" w:rsidRPr="008079B2">
        <w:rPr>
          <w:szCs w:val="21"/>
        </w:rPr>
        <w:t>一系列有关键字描述的话题以及它们的概率分布；</w:t>
      </w:r>
      <w:r w:rsidR="004661A5" w:rsidRPr="008079B2">
        <w:rPr>
          <w:szCs w:val="21"/>
        </w:rPr>
        <w:t>二是</w:t>
      </w:r>
      <w:r w:rsidR="002B55FE" w:rsidRPr="008079B2">
        <w:rPr>
          <w:szCs w:val="21"/>
        </w:rPr>
        <w:t>提供了丰富的</w:t>
      </w:r>
      <w:r w:rsidR="00D62DA8" w:rsidRPr="008079B2">
        <w:rPr>
          <w:szCs w:val="21"/>
        </w:rPr>
        <w:t>交互工具，如</w:t>
      </w:r>
      <w:r w:rsidR="00480076" w:rsidRPr="008079B2">
        <w:rPr>
          <w:szCs w:val="21"/>
        </w:rPr>
        <w:t>魔法透镜及与文本原文建立的链接。</w:t>
      </w:r>
    </w:p>
    <w:p w:rsidR="00B97CC9" w:rsidRPr="008079B2" w:rsidRDefault="00B97CC9" w:rsidP="00653074">
      <w:pPr>
        <w:widowControl/>
        <w:spacing w:line="400" w:lineRule="exact"/>
        <w:ind w:firstLine="359"/>
        <w:rPr>
          <w:szCs w:val="21"/>
        </w:rPr>
      </w:pPr>
      <w:r w:rsidRPr="008079B2">
        <w:rPr>
          <w:szCs w:val="21"/>
        </w:rPr>
        <w:t>通过阅读本文，我</w:t>
      </w:r>
      <w:r w:rsidR="00832DB0" w:rsidRPr="008079B2">
        <w:rPr>
          <w:szCs w:val="21"/>
        </w:rPr>
        <w:t>了解了一些文本分析总结的方法，包括</w:t>
      </w:r>
      <w:r w:rsidR="00684444" w:rsidRPr="008079B2">
        <w:rPr>
          <w:szCs w:val="21"/>
        </w:rPr>
        <w:t>基于语句的分析、基于关键字的分析</w:t>
      </w:r>
      <w:r w:rsidR="00BD554F" w:rsidRPr="008079B2">
        <w:rPr>
          <w:szCs w:val="21"/>
        </w:rPr>
        <w:t>等内容；</w:t>
      </w:r>
      <w:r w:rsidR="00B256DD" w:rsidRPr="008079B2">
        <w:rPr>
          <w:szCs w:val="21"/>
        </w:rPr>
        <w:t>还了解了</w:t>
      </w:r>
      <w:r w:rsidR="009A29EB" w:rsidRPr="008079B2">
        <w:rPr>
          <w:szCs w:val="21"/>
        </w:rPr>
        <w:t>信息可视化的</w:t>
      </w:r>
      <w:r w:rsidR="007B1064" w:rsidRPr="008079B2">
        <w:rPr>
          <w:szCs w:val="21"/>
        </w:rPr>
        <w:t>方式，包括基于元数据</w:t>
      </w:r>
      <w:r w:rsidR="00FB0FCE" w:rsidRPr="008079B2">
        <w:rPr>
          <w:szCs w:val="21"/>
        </w:rPr>
        <w:t>（关于数据的数据）</w:t>
      </w:r>
      <w:r w:rsidR="007B1064" w:rsidRPr="008079B2">
        <w:rPr>
          <w:szCs w:val="21"/>
        </w:rPr>
        <w:t>的</w:t>
      </w:r>
      <w:r w:rsidR="00CE5671" w:rsidRPr="008079B2">
        <w:rPr>
          <w:szCs w:val="21"/>
        </w:rPr>
        <w:t>可视化和基于文本内容的可视化。</w:t>
      </w:r>
      <w:r w:rsidR="00BF0910" w:rsidRPr="008079B2">
        <w:rPr>
          <w:szCs w:val="21"/>
        </w:rPr>
        <w:t>TIARA</w:t>
      </w:r>
      <w:r w:rsidR="00BF0910" w:rsidRPr="008079B2">
        <w:rPr>
          <w:szCs w:val="21"/>
        </w:rPr>
        <w:t>系统</w:t>
      </w:r>
      <w:r w:rsidR="00655DFA" w:rsidRPr="008079B2">
        <w:rPr>
          <w:szCs w:val="21"/>
        </w:rPr>
        <w:t>形象展现了主题强度随时间</w:t>
      </w:r>
      <w:r w:rsidR="00165F55" w:rsidRPr="008079B2">
        <w:rPr>
          <w:szCs w:val="21"/>
        </w:rPr>
        <w:t>变更的趋势、</w:t>
      </w:r>
      <w:r w:rsidR="00C71DD7" w:rsidRPr="008079B2">
        <w:rPr>
          <w:szCs w:val="21"/>
        </w:rPr>
        <w:t>并用关键字描述了</w:t>
      </w:r>
      <w:r w:rsidR="00165F55" w:rsidRPr="008079B2">
        <w:rPr>
          <w:szCs w:val="21"/>
        </w:rPr>
        <w:t>主题内容的细节，这一点与我的课题主干相似。</w:t>
      </w:r>
      <w:r w:rsidR="0043756F" w:rsidRPr="008079B2">
        <w:rPr>
          <w:szCs w:val="21"/>
        </w:rPr>
        <w:t>作者从</w:t>
      </w:r>
      <w:r w:rsidR="00FF1E7B" w:rsidRPr="008079B2">
        <w:rPr>
          <w:szCs w:val="21"/>
        </w:rPr>
        <w:t>以下三个方面</w:t>
      </w:r>
      <w:r w:rsidR="00A03B55" w:rsidRPr="008079B2">
        <w:rPr>
          <w:szCs w:val="21"/>
        </w:rPr>
        <w:t>详细描述了</w:t>
      </w:r>
      <w:r w:rsidR="008E3C63" w:rsidRPr="008079B2">
        <w:rPr>
          <w:szCs w:val="21"/>
        </w:rPr>
        <w:t>基于话题的可视化文本总结方法：</w:t>
      </w:r>
    </w:p>
    <w:p w:rsidR="009F5C21" w:rsidRPr="008079B2" w:rsidRDefault="00D632DA" w:rsidP="00653074">
      <w:pPr>
        <w:pStyle w:val="ListParagraph"/>
        <w:widowControl/>
        <w:numPr>
          <w:ilvl w:val="0"/>
          <w:numId w:val="11"/>
        </w:numPr>
        <w:spacing w:line="400" w:lineRule="exact"/>
        <w:ind w:firstLineChars="0"/>
        <w:rPr>
          <w:szCs w:val="21"/>
        </w:rPr>
      </w:pPr>
      <w:r w:rsidRPr="008079B2">
        <w:rPr>
          <w:szCs w:val="21"/>
        </w:rPr>
        <w:t>基于话题的</w:t>
      </w:r>
      <w:r w:rsidR="000B7FE4" w:rsidRPr="008079B2">
        <w:rPr>
          <w:szCs w:val="21"/>
        </w:rPr>
        <w:t>文本总结：</w:t>
      </w:r>
      <w:r w:rsidR="0006076B" w:rsidRPr="008079B2">
        <w:rPr>
          <w:szCs w:val="21"/>
        </w:rPr>
        <w:t>TIARA</w:t>
      </w:r>
      <w:r w:rsidR="0006076B" w:rsidRPr="008079B2">
        <w:rPr>
          <w:szCs w:val="21"/>
        </w:rPr>
        <w:t>利用</w:t>
      </w:r>
      <w:r w:rsidR="0006076B" w:rsidRPr="008079B2">
        <w:rPr>
          <w:szCs w:val="21"/>
        </w:rPr>
        <w:t>LDA</w:t>
      </w:r>
      <w:r w:rsidR="0006076B" w:rsidRPr="008079B2">
        <w:rPr>
          <w:szCs w:val="21"/>
        </w:rPr>
        <w:t>模型</w:t>
      </w:r>
      <w:r w:rsidR="00A14885" w:rsidRPr="008079B2">
        <w:rPr>
          <w:szCs w:val="21"/>
        </w:rPr>
        <w:t>在两个级别上</w:t>
      </w:r>
      <w:r w:rsidR="0006076B" w:rsidRPr="008079B2">
        <w:rPr>
          <w:szCs w:val="21"/>
        </w:rPr>
        <w:t>总结</w:t>
      </w:r>
      <w:r w:rsidR="00A14885" w:rsidRPr="008079B2">
        <w:rPr>
          <w:szCs w:val="21"/>
        </w:rPr>
        <w:t>本文集，</w:t>
      </w:r>
      <w:r w:rsidR="00A14885" w:rsidRPr="008079B2">
        <w:rPr>
          <w:rFonts w:ascii="宋体" w:hAnsi="宋体" w:cs="宋体" w:hint="eastAsia"/>
          <w:szCs w:val="21"/>
        </w:rPr>
        <w:t>①</w:t>
      </w:r>
      <w:r w:rsidR="00A14885" w:rsidRPr="008079B2">
        <w:rPr>
          <w:szCs w:val="21"/>
        </w:rPr>
        <w:t>自动从整个文本集合中抽取潜在话题；</w:t>
      </w:r>
      <w:r w:rsidR="00A14885" w:rsidRPr="008079B2">
        <w:rPr>
          <w:rFonts w:ascii="宋体" w:hAnsi="宋体" w:cs="宋体" w:hint="eastAsia"/>
          <w:szCs w:val="21"/>
        </w:rPr>
        <w:t>②</w:t>
      </w:r>
      <w:r w:rsidR="00A14885" w:rsidRPr="008079B2">
        <w:rPr>
          <w:szCs w:val="21"/>
        </w:rPr>
        <w:t>用关键字集合总结每一个文档。</w:t>
      </w:r>
    </w:p>
    <w:p w:rsidR="00BA5DA6" w:rsidRPr="008079B2" w:rsidRDefault="00BA5DA6" w:rsidP="00653074">
      <w:pPr>
        <w:pStyle w:val="ListParagraph"/>
        <w:widowControl/>
        <w:numPr>
          <w:ilvl w:val="0"/>
          <w:numId w:val="11"/>
        </w:numPr>
        <w:spacing w:line="400" w:lineRule="exact"/>
        <w:ind w:firstLineChars="0"/>
        <w:rPr>
          <w:szCs w:val="21"/>
        </w:rPr>
      </w:pPr>
      <w:r w:rsidRPr="008079B2">
        <w:rPr>
          <w:szCs w:val="21"/>
        </w:rPr>
        <w:t>基于话题的可视化文本总结：</w:t>
      </w:r>
      <w:r w:rsidR="00CF1568" w:rsidRPr="008079B2">
        <w:rPr>
          <w:szCs w:val="21"/>
        </w:rPr>
        <w:t>用堆栈图的每个色层来展现不同的话题</w:t>
      </w:r>
      <w:r w:rsidR="00B55E7B" w:rsidRPr="008079B2">
        <w:rPr>
          <w:szCs w:val="21"/>
        </w:rPr>
        <w:t>内容</w:t>
      </w:r>
      <w:r w:rsidR="00CF1568" w:rsidRPr="008079B2">
        <w:rPr>
          <w:szCs w:val="21"/>
        </w:rPr>
        <w:t>，</w:t>
      </w:r>
      <w:r w:rsidR="00B55E7B" w:rsidRPr="008079B2">
        <w:rPr>
          <w:szCs w:val="21"/>
        </w:rPr>
        <w:t>包括时间演化、</w:t>
      </w:r>
      <w:r w:rsidR="00004011" w:rsidRPr="008079B2">
        <w:rPr>
          <w:szCs w:val="21"/>
        </w:rPr>
        <w:t>话题关键字和</w:t>
      </w:r>
      <w:r w:rsidR="002B3D5A" w:rsidRPr="008079B2">
        <w:rPr>
          <w:szCs w:val="21"/>
        </w:rPr>
        <w:t>主题强度。</w:t>
      </w:r>
      <w:r w:rsidR="00781946" w:rsidRPr="008079B2">
        <w:rPr>
          <w:szCs w:val="21"/>
        </w:rPr>
        <w:t>该</w:t>
      </w:r>
      <w:r w:rsidR="00EE19F5" w:rsidRPr="008079B2">
        <w:rPr>
          <w:szCs w:val="21"/>
        </w:rPr>
        <w:t>内容还有两个延伸</w:t>
      </w:r>
      <w:r w:rsidR="00D02265" w:rsidRPr="008079B2">
        <w:rPr>
          <w:szCs w:val="21"/>
        </w:rPr>
        <w:t>：</w:t>
      </w:r>
      <w:r w:rsidR="00EE19F5" w:rsidRPr="008079B2">
        <w:rPr>
          <w:rFonts w:ascii="宋体" w:hAnsi="宋体" w:cs="宋体" w:hint="eastAsia"/>
          <w:szCs w:val="21"/>
        </w:rPr>
        <w:t>①</w:t>
      </w:r>
      <w:r w:rsidR="00EE19F5" w:rsidRPr="008079B2">
        <w:rPr>
          <w:szCs w:val="21"/>
        </w:rPr>
        <w:t>优化话题在堆栈中的顺序；</w:t>
      </w:r>
      <w:r w:rsidR="00EE19F5" w:rsidRPr="008079B2">
        <w:rPr>
          <w:rFonts w:ascii="宋体" w:hAnsi="宋体" w:cs="宋体" w:hint="eastAsia"/>
          <w:szCs w:val="21"/>
        </w:rPr>
        <w:t>②</w:t>
      </w:r>
      <w:r w:rsidR="00EE19F5" w:rsidRPr="008079B2">
        <w:rPr>
          <w:szCs w:val="21"/>
        </w:rPr>
        <w:t>用关键字云填满每一图层。</w:t>
      </w:r>
    </w:p>
    <w:p w:rsidR="00B82244" w:rsidRDefault="00D67198" w:rsidP="00653074">
      <w:pPr>
        <w:pStyle w:val="ListParagraph"/>
        <w:widowControl/>
        <w:numPr>
          <w:ilvl w:val="0"/>
          <w:numId w:val="11"/>
        </w:numPr>
        <w:spacing w:line="400" w:lineRule="exact"/>
        <w:ind w:firstLineChars="0"/>
        <w:rPr>
          <w:szCs w:val="21"/>
        </w:rPr>
      </w:pPr>
      <w:r w:rsidRPr="008079B2">
        <w:rPr>
          <w:szCs w:val="21"/>
        </w:rPr>
        <w:t>基于话题的可视化文本分析：</w:t>
      </w:r>
      <w:r w:rsidR="004E0223" w:rsidRPr="008079B2">
        <w:rPr>
          <w:rFonts w:ascii="宋体" w:hAnsi="宋体" w:cs="宋体" w:hint="eastAsia"/>
          <w:szCs w:val="21"/>
        </w:rPr>
        <w:t>①</w:t>
      </w:r>
      <w:r w:rsidR="00336E26" w:rsidRPr="008079B2">
        <w:rPr>
          <w:szCs w:val="21"/>
        </w:rPr>
        <w:t>根据需求</w:t>
      </w:r>
      <w:r w:rsidR="001A1CAC" w:rsidRPr="008079B2">
        <w:rPr>
          <w:szCs w:val="21"/>
        </w:rPr>
        <w:t>提供话题细节，如用鱼眼（</w:t>
      </w:r>
      <w:r w:rsidR="001A1CAC" w:rsidRPr="008079B2">
        <w:rPr>
          <w:szCs w:val="21"/>
        </w:rPr>
        <w:t>fisheye</w:t>
      </w:r>
      <w:r w:rsidR="001A1CAC" w:rsidRPr="008079B2">
        <w:rPr>
          <w:szCs w:val="21"/>
        </w:rPr>
        <w:t>）技术</w:t>
      </w:r>
      <w:r w:rsidR="00114095" w:rsidRPr="008079B2">
        <w:rPr>
          <w:szCs w:val="21"/>
        </w:rPr>
        <w:t>放大话题的细节；</w:t>
      </w:r>
      <w:r w:rsidR="004E0223" w:rsidRPr="008079B2">
        <w:rPr>
          <w:rFonts w:ascii="宋体" w:hAnsi="宋体" w:cs="宋体" w:hint="eastAsia"/>
          <w:szCs w:val="21"/>
        </w:rPr>
        <w:t>②</w:t>
      </w:r>
      <w:r w:rsidR="00336E26" w:rsidRPr="008079B2">
        <w:rPr>
          <w:szCs w:val="21"/>
        </w:rPr>
        <w:t>根据需求提东</w:t>
      </w:r>
      <w:r w:rsidR="00644A61" w:rsidRPr="008079B2">
        <w:rPr>
          <w:szCs w:val="21"/>
        </w:rPr>
        <w:t>文本信息，如展示含有选中关键字的本文</w:t>
      </w:r>
      <w:r w:rsidR="00F74D36" w:rsidRPr="008079B2">
        <w:rPr>
          <w:szCs w:val="21"/>
        </w:rPr>
        <w:t>片段</w:t>
      </w:r>
      <w:r w:rsidR="00644A61" w:rsidRPr="008079B2">
        <w:rPr>
          <w:szCs w:val="21"/>
        </w:rPr>
        <w:t>。</w:t>
      </w:r>
    </w:p>
    <w:p w:rsidR="00D550D4" w:rsidRPr="00D550D4" w:rsidRDefault="00D550D4" w:rsidP="00D550D4">
      <w:pPr>
        <w:widowControl/>
        <w:spacing w:line="400" w:lineRule="exact"/>
        <w:rPr>
          <w:szCs w:val="21"/>
        </w:rPr>
      </w:pPr>
    </w:p>
    <w:p w:rsidR="00B0332C" w:rsidRPr="008079B2" w:rsidRDefault="007E0E95" w:rsidP="00653074">
      <w:pPr>
        <w:pStyle w:val="ListParagraph"/>
        <w:widowControl/>
        <w:numPr>
          <w:ilvl w:val="0"/>
          <w:numId w:val="8"/>
        </w:numPr>
        <w:spacing w:before="100" w:beforeAutospacing="1" w:after="100" w:afterAutospacing="1" w:line="400" w:lineRule="exact"/>
        <w:ind w:left="359" w:hangingChars="149" w:hanging="359"/>
        <w:rPr>
          <w:b/>
        </w:rPr>
      </w:pPr>
      <w:bookmarkStart w:id="39" w:name="OLE_LINK20"/>
      <w:bookmarkStart w:id="40" w:name="OLE_LINK21"/>
      <w:bookmarkStart w:id="41" w:name="OLE_LINK22"/>
      <w:r w:rsidRPr="008079B2">
        <w:rPr>
          <w:b/>
        </w:rPr>
        <w:t>Understanding Text Corpora with Multiple Facets</w:t>
      </w:r>
    </w:p>
    <w:bookmarkEnd w:id="39"/>
    <w:bookmarkEnd w:id="40"/>
    <w:bookmarkEnd w:id="41"/>
    <w:p w:rsidR="00C709F6" w:rsidRPr="008079B2" w:rsidRDefault="007E0E95" w:rsidP="00653074">
      <w:pPr>
        <w:widowControl/>
        <w:spacing w:line="400" w:lineRule="exact"/>
        <w:ind w:firstLine="359"/>
      </w:pPr>
      <w:r w:rsidRPr="008079B2">
        <w:t>这篇文章提出了</w:t>
      </w:r>
      <w:r w:rsidR="003B560A" w:rsidRPr="008079B2">
        <w:t>一个数据模型</w:t>
      </w:r>
      <w:r w:rsidR="00FB6F46" w:rsidRPr="008079B2">
        <w:t>，从</w:t>
      </w:r>
      <w:r w:rsidR="008A7931" w:rsidRPr="008079B2">
        <w:t>四个基础</w:t>
      </w:r>
      <w:r w:rsidR="00C51843" w:rsidRPr="008079B2">
        <w:t>概念方面</w:t>
      </w:r>
      <w:r w:rsidR="00870E60" w:rsidRPr="008079B2">
        <w:t>进行文本的可视化：</w:t>
      </w:r>
      <w:r w:rsidR="00AD2B8A" w:rsidRPr="008079B2">
        <w:t>时间、分类、</w:t>
      </w:r>
      <w:r w:rsidR="005A2810" w:rsidRPr="008079B2">
        <w:t>未结构化内容和结构化内容。</w:t>
      </w:r>
      <w:r w:rsidR="00037AEA" w:rsidRPr="008079B2">
        <w:t>为理解</w:t>
      </w:r>
      <w:r w:rsidR="00353FC3" w:rsidRPr="008079B2">
        <w:t>该数据模型，文章</w:t>
      </w:r>
      <w:r w:rsidR="003412C6" w:rsidRPr="008079B2">
        <w:t>设计了一个将趋势图和标签云技术杂交的可视化系统</w:t>
      </w:r>
      <w:r w:rsidR="009D0068" w:rsidRPr="008079B2">
        <w:t>，</w:t>
      </w:r>
      <w:r w:rsidR="005E534E" w:rsidRPr="008079B2">
        <w:t>并为用户提供了</w:t>
      </w:r>
      <w:r w:rsidR="00654676" w:rsidRPr="008079B2">
        <w:t>多种</w:t>
      </w:r>
      <w:r w:rsidR="00342211" w:rsidRPr="008079B2">
        <w:t>交互</w:t>
      </w:r>
      <w:r w:rsidR="00366040" w:rsidRPr="008079B2">
        <w:t>化分析文本的</w:t>
      </w:r>
      <w:r w:rsidR="005E534E" w:rsidRPr="008079B2">
        <w:t>方式</w:t>
      </w:r>
      <w:r w:rsidR="003412C6" w:rsidRPr="008079B2">
        <w:t>。</w:t>
      </w:r>
    </w:p>
    <w:p w:rsidR="007E0E95" w:rsidRPr="008079B2" w:rsidRDefault="00366040" w:rsidP="00653074">
      <w:pPr>
        <w:widowControl/>
        <w:spacing w:line="400" w:lineRule="exact"/>
        <w:ind w:firstLine="359"/>
      </w:pPr>
      <w:r w:rsidRPr="008079B2">
        <w:t>我阅读本文的主旨在于了解标签云（</w:t>
      </w:r>
      <w:proofErr w:type="spellStart"/>
      <w:r w:rsidRPr="008079B2">
        <w:t>TagCloud</w:t>
      </w:r>
      <w:proofErr w:type="spellEnd"/>
      <w:r w:rsidRPr="008079B2">
        <w:t>）</w:t>
      </w:r>
      <w:r w:rsidR="00C709F6" w:rsidRPr="008079B2">
        <w:t>的布局算法。算法利用迭代贪婪策略，</w:t>
      </w:r>
      <w:r w:rsidR="009206E2" w:rsidRPr="008079B2">
        <w:t>首先</w:t>
      </w:r>
      <w:r w:rsidR="00CE1629" w:rsidRPr="008079B2">
        <w:t>计算出放置标签的边界轮廓以及轮廓中心，然后</w:t>
      </w:r>
      <w:r w:rsidR="00C81D5F" w:rsidRPr="008079B2">
        <w:t>利用扫描线算法</w:t>
      </w:r>
      <w:r w:rsidR="00835BE6" w:rsidRPr="008079B2">
        <w:t>对标签进行</w:t>
      </w:r>
      <w:r w:rsidR="00835BE6" w:rsidRPr="008079B2">
        <w:lastRenderedPageBreak/>
        <w:t>布局</w:t>
      </w:r>
      <w:r w:rsidR="00C602D7" w:rsidRPr="008079B2">
        <w:t>，尽量将标签放置在离中心较近、不与其他标签重叠的地方</w:t>
      </w:r>
      <w:r w:rsidR="00835BE6" w:rsidRPr="008079B2">
        <w:t>。</w:t>
      </w:r>
      <w:r w:rsidR="00AE188F" w:rsidRPr="008079B2">
        <w:t>当找到某一标签的放置位置后，</w:t>
      </w:r>
      <w:r w:rsidR="00085044" w:rsidRPr="008079B2">
        <w:t>更新轮廓及扫描线</w:t>
      </w:r>
      <w:r w:rsidR="005D101A" w:rsidRPr="008079B2">
        <w:t>，然后处理下一个标签。</w:t>
      </w:r>
      <w:r w:rsidR="00A04114" w:rsidRPr="008079B2">
        <w:t>扫描线算法高效实现了标签的云布局，</w:t>
      </w:r>
      <w:r w:rsidR="00CC1B33" w:rsidRPr="008079B2">
        <w:t>是</w:t>
      </w:r>
      <w:r w:rsidR="002F382A" w:rsidRPr="008079B2">
        <w:t>我</w:t>
      </w:r>
      <w:r w:rsidR="00CC1B33" w:rsidRPr="008079B2">
        <w:t>值得参考的方法。</w:t>
      </w:r>
    </w:p>
    <w:p w:rsidR="00366040" w:rsidRPr="008079B2" w:rsidRDefault="00366040" w:rsidP="00653074">
      <w:pPr>
        <w:widowControl/>
        <w:spacing w:line="400" w:lineRule="exact"/>
        <w:ind w:firstLine="359"/>
      </w:pPr>
    </w:p>
    <w:p w:rsidR="002E336A" w:rsidRPr="008079B2" w:rsidRDefault="002E336A" w:rsidP="00653074">
      <w:pPr>
        <w:pStyle w:val="ListParagraph"/>
        <w:widowControl/>
        <w:numPr>
          <w:ilvl w:val="0"/>
          <w:numId w:val="8"/>
        </w:numPr>
        <w:spacing w:before="100" w:beforeAutospacing="1" w:after="100" w:afterAutospacing="1" w:line="400" w:lineRule="exact"/>
        <w:ind w:left="359" w:hangingChars="149" w:hanging="359"/>
        <w:rPr>
          <w:b/>
        </w:rPr>
      </w:pPr>
      <w:r w:rsidRPr="008079B2">
        <w:rPr>
          <w:b/>
        </w:rPr>
        <w:t>小结</w:t>
      </w:r>
    </w:p>
    <w:p w:rsidR="002E336A" w:rsidRDefault="002E336A" w:rsidP="00653074">
      <w:pPr>
        <w:widowControl/>
        <w:spacing w:line="400" w:lineRule="exact"/>
        <w:ind w:firstLine="359"/>
        <w:rPr>
          <w:szCs w:val="21"/>
        </w:rPr>
      </w:pPr>
      <w:r w:rsidRPr="008079B2">
        <w:rPr>
          <w:szCs w:val="21"/>
        </w:rPr>
        <w:t>上述几篇文献对我有了很大的启发，使我了解了</w:t>
      </w:r>
      <w:r w:rsidRPr="008079B2">
        <w:rPr>
          <w:szCs w:val="21"/>
        </w:rPr>
        <w:t>Twitter</w:t>
      </w:r>
      <w:r w:rsidRPr="008079B2">
        <w:rPr>
          <w:szCs w:val="21"/>
        </w:rPr>
        <w:t>社交网络的机制和</w:t>
      </w:r>
      <w:r w:rsidR="00AA4F78" w:rsidRPr="008079B2">
        <w:rPr>
          <w:szCs w:val="21"/>
        </w:rPr>
        <w:t>数据分析的方法、</w:t>
      </w:r>
      <w:r w:rsidR="00EB2FCD" w:rsidRPr="008079B2">
        <w:rPr>
          <w:szCs w:val="21"/>
        </w:rPr>
        <w:t>可视化领域</w:t>
      </w:r>
      <w:r w:rsidR="001D0974" w:rsidRPr="008079B2">
        <w:rPr>
          <w:szCs w:val="21"/>
        </w:rPr>
        <w:t>的方法和算法基础。</w:t>
      </w:r>
      <w:r w:rsidR="00EB2FCD" w:rsidRPr="008079B2">
        <w:rPr>
          <w:szCs w:val="21"/>
        </w:rPr>
        <w:t>总而言之，查阅文献资料使我对课题有了系统性的认识，</w:t>
      </w:r>
      <w:r w:rsidR="003807A4" w:rsidRPr="008079B2">
        <w:rPr>
          <w:szCs w:val="21"/>
        </w:rPr>
        <w:t>对我撰写毕业论文起到了很大的帮助作用，让我受益匪浅。</w:t>
      </w:r>
    </w:p>
    <w:p w:rsidR="00653074" w:rsidRPr="008079B2" w:rsidRDefault="00653074" w:rsidP="00653074">
      <w:pPr>
        <w:widowControl/>
        <w:spacing w:line="400" w:lineRule="exact"/>
        <w:ind w:firstLine="359"/>
        <w:rPr>
          <w:szCs w:val="21"/>
        </w:rPr>
      </w:pPr>
    </w:p>
    <w:p w:rsidR="00FA4C3E" w:rsidRPr="00653074" w:rsidRDefault="00FA4C3E" w:rsidP="00653074">
      <w:pPr>
        <w:pStyle w:val="ListParagraph"/>
        <w:widowControl/>
        <w:numPr>
          <w:ilvl w:val="0"/>
          <w:numId w:val="8"/>
        </w:numPr>
        <w:spacing w:before="100" w:beforeAutospacing="1" w:after="100" w:afterAutospacing="1" w:line="400" w:lineRule="exact"/>
        <w:ind w:left="359" w:hangingChars="149" w:hanging="359"/>
        <w:rPr>
          <w:b/>
        </w:rPr>
      </w:pPr>
      <w:r w:rsidRPr="00653074">
        <w:rPr>
          <w:b/>
        </w:rPr>
        <w:t>参考文献</w:t>
      </w:r>
    </w:p>
    <w:p w:rsidR="00E07BB3" w:rsidRPr="008079B2" w:rsidRDefault="00C667B5" w:rsidP="00653074">
      <w:pPr>
        <w:pStyle w:val="ListParagraph"/>
        <w:widowControl/>
        <w:spacing w:before="100" w:beforeAutospacing="1" w:after="100" w:afterAutospacing="1" w:line="400" w:lineRule="exact"/>
        <w:ind w:left="360" w:firstLineChars="0" w:firstLine="0"/>
        <w:rPr>
          <w:rFonts w:eastAsia="NimbusSanL-Regu"/>
          <w:kern w:val="0"/>
        </w:rPr>
      </w:pPr>
      <w:proofErr w:type="gramStart"/>
      <w:r w:rsidRPr="008079B2">
        <w:t xml:space="preserve">[1] </w:t>
      </w:r>
      <w:proofErr w:type="spellStart"/>
      <w:r w:rsidRPr="008079B2">
        <w:rPr>
          <w:rFonts w:eastAsia="NimbusSanL-Regu"/>
          <w:kern w:val="0"/>
        </w:rPr>
        <w:t>Haewoon</w:t>
      </w:r>
      <w:proofErr w:type="spellEnd"/>
      <w:r w:rsidRPr="008079B2">
        <w:rPr>
          <w:rFonts w:eastAsia="NimbusSanL-Regu"/>
          <w:kern w:val="0"/>
        </w:rPr>
        <w:t xml:space="preserve"> </w:t>
      </w:r>
      <w:proofErr w:type="spellStart"/>
      <w:r w:rsidRPr="008079B2">
        <w:rPr>
          <w:rFonts w:eastAsia="NimbusSanL-Regu"/>
          <w:kern w:val="0"/>
        </w:rPr>
        <w:t>Kwak</w:t>
      </w:r>
      <w:proofErr w:type="spellEnd"/>
      <w:r w:rsidRPr="008079B2">
        <w:rPr>
          <w:rFonts w:eastAsia="NimbusSanL-Regu"/>
          <w:kern w:val="0"/>
        </w:rPr>
        <w:t xml:space="preserve">, </w:t>
      </w:r>
      <w:proofErr w:type="spellStart"/>
      <w:r w:rsidRPr="008079B2">
        <w:rPr>
          <w:rFonts w:eastAsia="NimbusSanL-Regu"/>
          <w:kern w:val="0"/>
        </w:rPr>
        <w:t>Changhyun</w:t>
      </w:r>
      <w:proofErr w:type="spellEnd"/>
      <w:r w:rsidRPr="008079B2">
        <w:rPr>
          <w:rFonts w:eastAsia="NimbusSanL-Regu"/>
          <w:kern w:val="0"/>
        </w:rPr>
        <w:t xml:space="preserve"> Lee, </w:t>
      </w:r>
      <w:proofErr w:type="spellStart"/>
      <w:r w:rsidRPr="008079B2">
        <w:rPr>
          <w:rFonts w:eastAsia="NimbusSanL-Regu"/>
          <w:kern w:val="0"/>
        </w:rPr>
        <w:t>Hosung</w:t>
      </w:r>
      <w:proofErr w:type="spellEnd"/>
      <w:r w:rsidRPr="008079B2">
        <w:rPr>
          <w:rFonts w:eastAsia="NimbusSanL-Regu"/>
          <w:kern w:val="0"/>
        </w:rPr>
        <w:t xml:space="preserve"> Park, and Sue Moon</w:t>
      </w:r>
      <w:r w:rsidR="008710B9" w:rsidRPr="008079B2">
        <w:rPr>
          <w:rFonts w:eastAsia="NimbusSanL-Regu"/>
          <w:kern w:val="0"/>
        </w:rPr>
        <w:t>.</w:t>
      </w:r>
      <w:proofErr w:type="gramEnd"/>
      <w:r w:rsidRPr="008079B2">
        <w:rPr>
          <w:rFonts w:eastAsia="NimbusSanL-Regu"/>
          <w:kern w:val="0"/>
        </w:rPr>
        <w:t xml:space="preserve"> </w:t>
      </w:r>
      <w:r w:rsidRPr="008079B2">
        <w:t xml:space="preserve">What is Twitter, a Social Network or a News Media? </w:t>
      </w:r>
      <w:r w:rsidR="008710B9" w:rsidRPr="008079B2">
        <w:rPr>
          <w:rFonts w:eastAsia="NimbusSanL-Regu"/>
          <w:kern w:val="0"/>
        </w:rPr>
        <w:t>Proceedings of the 19th International World Wide Web (WWW) Conference, April 26-30, 2010, Raleigh NC (USA)</w:t>
      </w:r>
    </w:p>
    <w:p w:rsidR="008710B9" w:rsidRPr="008079B2" w:rsidRDefault="008710B9" w:rsidP="00653074">
      <w:pPr>
        <w:pStyle w:val="ListParagraph"/>
        <w:widowControl/>
        <w:spacing w:before="100" w:beforeAutospacing="1" w:after="100" w:afterAutospacing="1" w:line="400" w:lineRule="exact"/>
        <w:ind w:left="360" w:firstLineChars="0" w:firstLine="0"/>
        <w:rPr>
          <w:rFonts w:eastAsia="NimbusSanL-Regu"/>
          <w:kern w:val="0"/>
        </w:rPr>
      </w:pPr>
      <w:proofErr w:type="gramStart"/>
      <w:r w:rsidRPr="008079B2">
        <w:rPr>
          <w:rFonts w:eastAsia="NimbusSanL-Regu"/>
          <w:kern w:val="0"/>
        </w:rPr>
        <w:t>[2]</w:t>
      </w:r>
      <w:r w:rsidR="00571470" w:rsidRPr="008079B2">
        <w:rPr>
          <w:rFonts w:eastAsia="NimbusSanL-Regu"/>
          <w:kern w:val="0"/>
        </w:rPr>
        <w:t xml:space="preserve"> </w:t>
      </w:r>
      <w:bookmarkStart w:id="42" w:name="OLE_LINK23"/>
      <w:r w:rsidR="00571470" w:rsidRPr="008079B2">
        <w:rPr>
          <w:rFonts w:eastAsia="NimbusSanL-Regu"/>
          <w:kern w:val="0"/>
        </w:rPr>
        <w:t xml:space="preserve">Marian D¨ </w:t>
      </w:r>
      <w:proofErr w:type="spellStart"/>
      <w:r w:rsidR="00571470" w:rsidRPr="008079B2">
        <w:rPr>
          <w:rFonts w:eastAsia="NimbusSanL-Regu"/>
          <w:kern w:val="0"/>
        </w:rPr>
        <w:t>ork</w:t>
      </w:r>
      <w:proofErr w:type="spellEnd"/>
      <w:r w:rsidR="00571470" w:rsidRPr="008079B2">
        <w:rPr>
          <w:rFonts w:eastAsia="NimbusSanL-Regu"/>
          <w:kern w:val="0"/>
        </w:rPr>
        <w:t xml:space="preserve">, Daniel </w:t>
      </w:r>
      <w:proofErr w:type="spellStart"/>
      <w:r w:rsidR="00571470" w:rsidRPr="008079B2">
        <w:rPr>
          <w:rFonts w:eastAsia="NimbusSanL-Regu"/>
          <w:kern w:val="0"/>
        </w:rPr>
        <w:t>Gruen</w:t>
      </w:r>
      <w:proofErr w:type="spellEnd"/>
      <w:r w:rsidR="00571470" w:rsidRPr="008079B2">
        <w:rPr>
          <w:rFonts w:eastAsia="NimbusSanL-Regu"/>
          <w:kern w:val="0"/>
        </w:rPr>
        <w:t xml:space="preserve">, Carey Williamson, and </w:t>
      </w:r>
      <w:proofErr w:type="spellStart"/>
      <w:r w:rsidR="00571470" w:rsidRPr="008079B2">
        <w:rPr>
          <w:rFonts w:eastAsia="NimbusSanL-Regu"/>
          <w:kern w:val="0"/>
        </w:rPr>
        <w:t>Sheelagh</w:t>
      </w:r>
      <w:proofErr w:type="spellEnd"/>
      <w:r w:rsidR="00571470" w:rsidRPr="008079B2">
        <w:rPr>
          <w:rFonts w:eastAsia="NimbusSanL-Regu"/>
          <w:kern w:val="0"/>
        </w:rPr>
        <w:t xml:space="preserve"> </w:t>
      </w:r>
      <w:proofErr w:type="spellStart"/>
      <w:r w:rsidR="00571470" w:rsidRPr="008079B2">
        <w:rPr>
          <w:rFonts w:eastAsia="NimbusSanL-Regu"/>
          <w:kern w:val="0"/>
        </w:rPr>
        <w:t>Carpendale</w:t>
      </w:r>
      <w:proofErr w:type="spellEnd"/>
      <w:r w:rsidR="00571470" w:rsidRPr="008079B2">
        <w:rPr>
          <w:rFonts w:eastAsia="NimbusSanL-Regu"/>
          <w:kern w:val="0"/>
        </w:rPr>
        <w:t>.</w:t>
      </w:r>
      <w:proofErr w:type="gramEnd"/>
      <w:r w:rsidR="00571470" w:rsidRPr="008079B2">
        <w:rPr>
          <w:rFonts w:eastAsia="NimbusSanL-Regu"/>
          <w:kern w:val="0"/>
        </w:rPr>
        <w:t xml:space="preserve"> </w:t>
      </w:r>
      <w:proofErr w:type="gramStart"/>
      <w:r w:rsidR="00571470" w:rsidRPr="008079B2">
        <w:rPr>
          <w:rFonts w:eastAsia="NimbusSanL-Regu"/>
          <w:kern w:val="0"/>
        </w:rPr>
        <w:t>A Visual Backchannel for Large-Scale Events.</w:t>
      </w:r>
      <w:proofErr w:type="gramEnd"/>
      <w:r w:rsidR="00571470" w:rsidRPr="008079B2">
        <w:rPr>
          <w:rFonts w:eastAsia="NimbusSanL-Regu"/>
          <w:kern w:val="0"/>
        </w:rPr>
        <w:t xml:space="preserve"> November/December 2010 (Vol. 16, No. 6) pp. 1129-1138 1077-2626/10/$26.00 © 2010 IEEE </w:t>
      </w:r>
      <w:bookmarkEnd w:id="42"/>
    </w:p>
    <w:p w:rsidR="00447A2A" w:rsidRPr="008079B2" w:rsidRDefault="00DB65B3" w:rsidP="00653074">
      <w:pPr>
        <w:spacing w:before="100" w:beforeAutospacing="1" w:after="100" w:afterAutospacing="1" w:line="400" w:lineRule="exact"/>
        <w:ind w:left="360"/>
        <w:rPr>
          <w:rFonts w:eastAsia="NimbusSanL-Regu"/>
          <w:kern w:val="0"/>
        </w:rPr>
      </w:pPr>
      <w:r w:rsidRPr="008079B2">
        <w:rPr>
          <w:rFonts w:eastAsia="NimbusSanL-Regu"/>
          <w:kern w:val="0"/>
        </w:rPr>
        <w:t xml:space="preserve">[3] </w:t>
      </w:r>
      <w:r w:rsidR="004A41BD" w:rsidRPr="008079B2">
        <w:rPr>
          <w:rFonts w:eastAsia="NimbusSanL-Regu"/>
          <w:kern w:val="0"/>
        </w:rPr>
        <w:t xml:space="preserve">Lee Byron &amp; Martin Wattenberg. </w:t>
      </w:r>
      <w:proofErr w:type="gramStart"/>
      <w:r w:rsidR="004A41BD" w:rsidRPr="008079B2">
        <w:rPr>
          <w:rFonts w:eastAsia="NimbusSanL-Regu"/>
          <w:kern w:val="0"/>
        </w:rPr>
        <w:t>Stacked Graphs – Geometry &amp; Aesthetics.</w:t>
      </w:r>
      <w:proofErr w:type="gramEnd"/>
      <w:r w:rsidR="004A41BD" w:rsidRPr="008079B2">
        <w:rPr>
          <w:rFonts w:eastAsia="NimbusSanL-Regu"/>
          <w:kern w:val="0"/>
        </w:rPr>
        <w:t xml:space="preserve"> NOVEMBER/DECEMBER 2008 (Vol. 14, No. 6) pp. 1245-1252 1077-2626/08/$26.00 © 2008 IEEE </w:t>
      </w:r>
    </w:p>
    <w:p w:rsidR="00B04B50" w:rsidRPr="008079B2" w:rsidRDefault="00B04B50" w:rsidP="00653074">
      <w:pPr>
        <w:autoSpaceDE w:val="0"/>
        <w:autoSpaceDN w:val="0"/>
        <w:adjustRightInd w:val="0"/>
        <w:spacing w:before="100" w:beforeAutospacing="1" w:after="100" w:afterAutospacing="1" w:line="400" w:lineRule="exact"/>
        <w:ind w:left="357"/>
        <w:rPr>
          <w:rFonts w:eastAsia="NimbusSanL-Regu"/>
          <w:kern w:val="0"/>
        </w:rPr>
      </w:pPr>
      <w:r w:rsidRPr="008079B2">
        <w:rPr>
          <w:rFonts w:eastAsia="NimbusSanL-Regu"/>
          <w:kern w:val="0"/>
        </w:rPr>
        <w:t xml:space="preserve">[4] </w:t>
      </w:r>
      <w:r w:rsidR="00FF4F61" w:rsidRPr="008079B2">
        <w:rPr>
          <w:rFonts w:eastAsia="NimbusSanL-Regu"/>
          <w:kern w:val="0"/>
        </w:rPr>
        <w:t>Liu, S</w:t>
      </w:r>
      <w:proofErr w:type="gramStart"/>
      <w:r w:rsidR="00FF4F61" w:rsidRPr="008079B2">
        <w:rPr>
          <w:rFonts w:eastAsia="NimbusSanL-Regu"/>
          <w:kern w:val="0"/>
        </w:rPr>
        <w:t>. ,</w:t>
      </w:r>
      <w:proofErr w:type="gramEnd"/>
      <w:r w:rsidR="00FF4F61" w:rsidRPr="008079B2">
        <w:rPr>
          <w:rFonts w:eastAsia="NimbusSanL-Regu"/>
          <w:kern w:val="0"/>
        </w:rPr>
        <w:t xml:space="preserve"> Zhou, M. , Pan, S. , </w:t>
      </w:r>
      <w:proofErr w:type="spellStart"/>
      <w:r w:rsidR="00FF4F61" w:rsidRPr="008079B2">
        <w:rPr>
          <w:rFonts w:eastAsia="NimbusSanL-Regu"/>
          <w:kern w:val="0"/>
        </w:rPr>
        <w:t>Qian</w:t>
      </w:r>
      <w:proofErr w:type="spellEnd"/>
      <w:r w:rsidR="00FF4F61" w:rsidRPr="008079B2">
        <w:rPr>
          <w:rFonts w:eastAsia="NimbusSanL-Regu"/>
          <w:kern w:val="0"/>
        </w:rPr>
        <w:t xml:space="preserve">, W. , </w:t>
      </w:r>
      <w:proofErr w:type="spellStart"/>
      <w:r w:rsidR="00FF4F61" w:rsidRPr="008079B2">
        <w:rPr>
          <w:rFonts w:eastAsia="NimbusSanL-Regu"/>
          <w:kern w:val="0"/>
        </w:rPr>
        <w:t>Cai</w:t>
      </w:r>
      <w:proofErr w:type="spellEnd"/>
      <w:r w:rsidR="00FF4F61" w:rsidRPr="008079B2">
        <w:rPr>
          <w:rFonts w:eastAsia="NimbusSanL-Regu"/>
          <w:kern w:val="0"/>
        </w:rPr>
        <w:t xml:space="preserve">, W. , &amp; </w:t>
      </w:r>
      <w:proofErr w:type="spellStart"/>
      <w:r w:rsidR="00FF4F61" w:rsidRPr="008079B2">
        <w:rPr>
          <w:rFonts w:eastAsia="NimbusSanL-Regu"/>
          <w:kern w:val="0"/>
        </w:rPr>
        <w:t>Lian</w:t>
      </w:r>
      <w:proofErr w:type="spellEnd"/>
      <w:r w:rsidR="00FF4F61" w:rsidRPr="008079B2">
        <w:rPr>
          <w:rFonts w:eastAsia="NimbusSanL-Regu"/>
          <w:kern w:val="0"/>
        </w:rPr>
        <w:t xml:space="preserve">, X. . </w:t>
      </w:r>
      <w:proofErr w:type="gramStart"/>
      <w:r w:rsidR="00FF4F61" w:rsidRPr="008079B2">
        <w:rPr>
          <w:rFonts w:eastAsia="NimbusSanL-Regu"/>
          <w:kern w:val="0"/>
        </w:rPr>
        <w:t>(2009). Interactive, topic-based visual text summarization and analysis.</w:t>
      </w:r>
      <w:proofErr w:type="gramEnd"/>
      <w:r w:rsidR="00FF4F61" w:rsidRPr="008079B2">
        <w:rPr>
          <w:rFonts w:eastAsia="NimbusSanL-Regu"/>
          <w:kern w:val="0"/>
        </w:rPr>
        <w:t xml:space="preserve"> Conference on Information and Knowledge Management, 543-552. </w:t>
      </w:r>
      <w:proofErr w:type="gramStart"/>
      <w:r w:rsidR="00FF4F61" w:rsidRPr="008079B2">
        <w:rPr>
          <w:rFonts w:eastAsia="NimbusSanL-Regu"/>
          <w:kern w:val="0"/>
        </w:rPr>
        <w:t>ACM Press.</w:t>
      </w:r>
      <w:proofErr w:type="gramEnd"/>
      <w:r w:rsidR="00FF4F61" w:rsidRPr="008079B2">
        <w:rPr>
          <w:rFonts w:eastAsia="NimbusSanL-Regu"/>
          <w:kern w:val="0"/>
        </w:rPr>
        <w:t xml:space="preserve"> </w:t>
      </w:r>
      <w:proofErr w:type="gramStart"/>
      <w:r w:rsidR="00FF4F61" w:rsidRPr="008079B2">
        <w:rPr>
          <w:rFonts w:eastAsia="NimbusSanL-Regu"/>
          <w:kern w:val="0"/>
        </w:rPr>
        <w:t>Retrieved from http://portal.acm.org/citation.cfm?id=1645953.</w:t>
      </w:r>
      <w:proofErr w:type="gramEnd"/>
      <w:r w:rsidR="00FF4F61" w:rsidRPr="008079B2">
        <w:rPr>
          <w:rFonts w:eastAsia="NimbusSanL-Regu"/>
          <w:kern w:val="0"/>
        </w:rPr>
        <w:t xml:space="preserve"> 1646023</w:t>
      </w:r>
    </w:p>
    <w:p w:rsidR="00292F3A" w:rsidRPr="008079B2" w:rsidRDefault="00FF4F61" w:rsidP="00653074">
      <w:pPr>
        <w:pStyle w:val="ListParagraph"/>
        <w:widowControl/>
        <w:spacing w:before="100" w:beforeAutospacing="1" w:after="100" w:afterAutospacing="1" w:line="400" w:lineRule="exact"/>
        <w:ind w:left="358" w:firstLineChars="0" w:firstLine="0"/>
        <w:rPr>
          <w:rFonts w:eastAsia="NimbusSanL-Regu"/>
          <w:kern w:val="0"/>
        </w:rPr>
      </w:pPr>
      <w:r w:rsidRPr="008079B2">
        <w:rPr>
          <w:rFonts w:eastAsia="NimbusSanL-Regu"/>
          <w:kern w:val="0"/>
        </w:rPr>
        <w:t>[5]</w:t>
      </w:r>
      <w:r w:rsidR="00DF2313" w:rsidRPr="008079B2">
        <w:rPr>
          <w:rFonts w:eastAsia="NimbusSanL-Regu"/>
          <w:kern w:val="0"/>
        </w:rPr>
        <w:t xml:space="preserve"> Lei Shi, </w:t>
      </w:r>
      <w:proofErr w:type="spellStart"/>
      <w:r w:rsidR="00DF2313" w:rsidRPr="008079B2">
        <w:rPr>
          <w:rFonts w:eastAsia="NimbusSanL-Regu"/>
          <w:kern w:val="0"/>
        </w:rPr>
        <w:t>Furu</w:t>
      </w:r>
      <w:proofErr w:type="spellEnd"/>
      <w:r w:rsidR="00DF2313" w:rsidRPr="008079B2">
        <w:rPr>
          <w:rFonts w:eastAsia="NimbusSanL-Regu"/>
          <w:kern w:val="0"/>
        </w:rPr>
        <w:t xml:space="preserve"> Wei, Shixia Liu, Li Tan, </w:t>
      </w:r>
      <w:proofErr w:type="spellStart"/>
      <w:r w:rsidR="00DF2313" w:rsidRPr="008079B2">
        <w:rPr>
          <w:rFonts w:eastAsia="NimbusSanL-Regu"/>
          <w:kern w:val="0"/>
        </w:rPr>
        <w:t>Xiaoxiao</w:t>
      </w:r>
      <w:proofErr w:type="spellEnd"/>
      <w:r w:rsidR="00DF2313" w:rsidRPr="008079B2">
        <w:rPr>
          <w:rFonts w:eastAsia="NimbusSanL-Regu"/>
          <w:kern w:val="0"/>
        </w:rPr>
        <w:t xml:space="preserve"> </w:t>
      </w:r>
      <w:proofErr w:type="spellStart"/>
      <w:r w:rsidR="00DF2313" w:rsidRPr="008079B2">
        <w:rPr>
          <w:rFonts w:eastAsia="NimbusSanL-Regu"/>
          <w:kern w:val="0"/>
        </w:rPr>
        <w:t>Lian</w:t>
      </w:r>
      <w:proofErr w:type="spellEnd"/>
      <w:r w:rsidR="00DF2313" w:rsidRPr="008079B2">
        <w:rPr>
          <w:rFonts w:eastAsia="NimbusSanL-Regu"/>
          <w:kern w:val="0"/>
        </w:rPr>
        <w:t xml:space="preserve">, </w:t>
      </w:r>
      <w:hyperlink r:id="rId30" w:history="1">
        <w:r w:rsidR="00DF2313" w:rsidRPr="008079B2">
          <w:rPr>
            <w:rFonts w:eastAsia="NimbusSanL-Regu"/>
            <w:kern w:val="0"/>
          </w:rPr>
          <w:t>Zhou, M.X.</w:t>
        </w:r>
      </w:hyperlink>
      <w:r w:rsidR="00DF2313" w:rsidRPr="008079B2">
        <w:rPr>
          <w:rFonts w:eastAsia="NimbusSanL-Regu"/>
          <w:kern w:val="0"/>
        </w:rPr>
        <w:t xml:space="preserve"> </w:t>
      </w:r>
      <w:r w:rsidR="00292F3A" w:rsidRPr="008079B2">
        <w:rPr>
          <w:rFonts w:eastAsia="NimbusSanL-Regu"/>
          <w:kern w:val="0"/>
        </w:rPr>
        <w:t xml:space="preserve">Interactive, Topic-based Visual Text Summarization and Analysis. </w:t>
      </w:r>
      <w:hyperlink r:id="rId31" w:history="1">
        <w:r w:rsidR="00292F3A" w:rsidRPr="008079B2">
          <w:rPr>
            <w:rFonts w:eastAsia="NimbusSanL-Regu"/>
            <w:kern w:val="0"/>
          </w:rPr>
          <w:t>Visual Analytics Science and Technology (VAST), 2010 IEEE Symposium on</w:t>
        </w:r>
      </w:hyperlink>
    </w:p>
    <w:p w:rsidR="00FF4F61" w:rsidRPr="008079B2" w:rsidRDefault="00FF4F61" w:rsidP="00FF4F61">
      <w:pPr>
        <w:autoSpaceDE w:val="0"/>
        <w:autoSpaceDN w:val="0"/>
        <w:adjustRightInd w:val="0"/>
        <w:spacing w:before="100" w:beforeAutospacing="1" w:after="100" w:afterAutospacing="1" w:line="360" w:lineRule="auto"/>
        <w:ind w:left="357"/>
        <w:rPr>
          <w:rFonts w:eastAsia="NimbusSanL-Regu"/>
          <w:kern w:val="0"/>
        </w:rPr>
      </w:pPr>
    </w:p>
    <w:p w:rsidR="00E73E14" w:rsidRPr="008079B2" w:rsidRDefault="00E73E14" w:rsidP="00751AA1">
      <w:pPr>
        <w:pStyle w:val="1"/>
        <w:tabs>
          <w:tab w:val="clear" w:pos="1260"/>
        </w:tabs>
        <w:spacing w:before="100" w:beforeAutospacing="1" w:after="100" w:afterAutospacing="1"/>
        <w:ind w:left="540" w:firstLine="0"/>
        <w:rPr>
          <w:rFonts w:cs="Times New Roman"/>
          <w:kern w:val="44"/>
        </w:rPr>
      </w:pPr>
      <w:bookmarkStart w:id="43" w:name="_Toc187892236"/>
      <w:r w:rsidRPr="008079B2">
        <w:rPr>
          <w:rFonts w:cs="Times New Roman"/>
          <w:kern w:val="44"/>
        </w:rPr>
        <w:lastRenderedPageBreak/>
        <w:t>本科毕业论文外文翻译</w:t>
      </w:r>
    </w:p>
    <w:p w:rsidR="00135D96" w:rsidRDefault="00D54B85" w:rsidP="00EC1FD4">
      <w:pPr>
        <w:pStyle w:val="a"/>
        <w:spacing w:before="100" w:beforeAutospacing="1" w:after="100" w:afterAutospacing="1"/>
        <w:ind w:firstLineChars="0" w:firstLine="0"/>
        <w:rPr>
          <w:rFonts w:eastAsia="NimbusSanL-Regu" w:cs="Times New Roman"/>
          <w:kern w:val="0"/>
        </w:rPr>
      </w:pPr>
      <w:r w:rsidRPr="008079B2">
        <w:rPr>
          <w:rFonts w:cs="Times New Roman"/>
          <w:b/>
          <w:sz w:val="28"/>
        </w:rPr>
        <w:t>[</w:t>
      </w:r>
      <w:r w:rsidR="00D46D44" w:rsidRPr="008079B2">
        <w:rPr>
          <w:rFonts w:cs="Times New Roman"/>
          <w:b/>
          <w:sz w:val="28"/>
        </w:rPr>
        <w:t>文献</w:t>
      </w:r>
      <w:r w:rsidRPr="008079B2">
        <w:rPr>
          <w:rFonts w:cs="Times New Roman"/>
          <w:b/>
          <w:sz w:val="28"/>
        </w:rPr>
        <w:t>来源</w:t>
      </w:r>
      <w:r w:rsidRPr="008079B2">
        <w:rPr>
          <w:rFonts w:cs="Times New Roman"/>
          <w:b/>
          <w:sz w:val="28"/>
        </w:rPr>
        <w:t>]</w:t>
      </w:r>
      <w:r w:rsidRPr="008079B2">
        <w:rPr>
          <w:rFonts w:cs="Times New Roman"/>
          <w:b/>
          <w:sz w:val="28"/>
        </w:rPr>
        <w:t>：</w:t>
      </w:r>
      <w:r w:rsidR="00D46D44" w:rsidRPr="008079B2">
        <w:rPr>
          <w:rFonts w:eastAsia="NimbusSanL-Regu" w:cs="Times New Roman"/>
          <w:kern w:val="0"/>
        </w:rPr>
        <w:t xml:space="preserve">Marian D¨ </w:t>
      </w:r>
      <w:proofErr w:type="spellStart"/>
      <w:r w:rsidR="00D46D44" w:rsidRPr="008079B2">
        <w:rPr>
          <w:rFonts w:eastAsia="NimbusSanL-Regu" w:cs="Times New Roman"/>
          <w:kern w:val="0"/>
        </w:rPr>
        <w:t>ork</w:t>
      </w:r>
      <w:proofErr w:type="spellEnd"/>
      <w:r w:rsidR="00D46D44" w:rsidRPr="008079B2">
        <w:rPr>
          <w:rFonts w:eastAsia="NimbusSanL-Regu" w:cs="Times New Roman"/>
          <w:kern w:val="0"/>
        </w:rPr>
        <w:t xml:space="preserve">, Daniel </w:t>
      </w:r>
      <w:proofErr w:type="spellStart"/>
      <w:r w:rsidR="00D46D44" w:rsidRPr="008079B2">
        <w:rPr>
          <w:rFonts w:eastAsia="NimbusSanL-Regu" w:cs="Times New Roman"/>
          <w:kern w:val="0"/>
        </w:rPr>
        <w:t>Gruen</w:t>
      </w:r>
      <w:proofErr w:type="spellEnd"/>
      <w:r w:rsidR="00D46D44" w:rsidRPr="008079B2">
        <w:rPr>
          <w:rFonts w:eastAsia="NimbusSanL-Regu" w:cs="Times New Roman"/>
          <w:kern w:val="0"/>
        </w:rPr>
        <w:t xml:space="preserve">, Carey Williamson, and </w:t>
      </w:r>
      <w:proofErr w:type="spellStart"/>
      <w:r w:rsidR="00D46D44" w:rsidRPr="008079B2">
        <w:rPr>
          <w:rFonts w:eastAsia="NimbusSanL-Regu" w:cs="Times New Roman"/>
          <w:kern w:val="0"/>
        </w:rPr>
        <w:t>Sheelagh</w:t>
      </w:r>
      <w:proofErr w:type="spellEnd"/>
      <w:r w:rsidR="00D46D44" w:rsidRPr="008079B2">
        <w:rPr>
          <w:rFonts w:eastAsia="NimbusSanL-Regu" w:cs="Times New Roman"/>
          <w:kern w:val="0"/>
        </w:rPr>
        <w:t xml:space="preserve"> </w:t>
      </w:r>
      <w:proofErr w:type="spellStart"/>
      <w:r w:rsidR="00D46D44" w:rsidRPr="008079B2">
        <w:rPr>
          <w:rFonts w:eastAsia="NimbusSanL-Regu" w:cs="Times New Roman"/>
          <w:kern w:val="0"/>
        </w:rPr>
        <w:t>Carpendale</w:t>
      </w:r>
      <w:proofErr w:type="spellEnd"/>
      <w:r w:rsidR="00D46D44" w:rsidRPr="008079B2">
        <w:rPr>
          <w:rFonts w:eastAsia="NimbusSanL-Regu" w:cs="Times New Roman"/>
          <w:kern w:val="0"/>
        </w:rPr>
        <w:t xml:space="preserve">. </w:t>
      </w:r>
      <w:proofErr w:type="gramStart"/>
      <w:r w:rsidR="00D46D44" w:rsidRPr="008079B2">
        <w:rPr>
          <w:rFonts w:eastAsia="NimbusSanL-Regu" w:cs="Times New Roman"/>
          <w:b/>
          <w:kern w:val="0"/>
        </w:rPr>
        <w:t>A Visual Backchannel for Large-Scale Events</w:t>
      </w:r>
      <w:r w:rsidR="00D46D44" w:rsidRPr="008079B2">
        <w:rPr>
          <w:rFonts w:eastAsia="NimbusSanL-Regu" w:cs="Times New Roman"/>
          <w:kern w:val="0"/>
        </w:rPr>
        <w:t>.</w:t>
      </w:r>
      <w:proofErr w:type="gramEnd"/>
      <w:r w:rsidR="00D46D44" w:rsidRPr="008079B2">
        <w:rPr>
          <w:rFonts w:eastAsia="NimbusSanL-Regu" w:cs="Times New Roman"/>
          <w:kern w:val="0"/>
        </w:rPr>
        <w:t xml:space="preserve"> November/December 2010 (Vol. 16, No. 6) pp. 1129-1138 1077-2626/10/$26.00 © 2010 IEEE</w:t>
      </w:r>
    </w:p>
    <w:p w:rsidR="00D550D4" w:rsidRPr="008079B2" w:rsidRDefault="00D550D4" w:rsidP="00EC1FD4">
      <w:pPr>
        <w:pStyle w:val="a"/>
        <w:spacing w:before="100" w:beforeAutospacing="1" w:after="100" w:afterAutospacing="1"/>
        <w:ind w:firstLineChars="0" w:firstLine="0"/>
        <w:rPr>
          <w:rFonts w:eastAsia="NimbusSanL-Regu" w:cs="Times New Roman"/>
          <w:kern w:val="0"/>
        </w:rPr>
      </w:pPr>
    </w:p>
    <w:p w:rsidR="005354B4" w:rsidRPr="008079B2" w:rsidRDefault="005354B4" w:rsidP="00EC1FD4">
      <w:pPr>
        <w:pStyle w:val="a"/>
        <w:spacing w:before="100" w:beforeAutospacing="1" w:after="100" w:afterAutospacing="1"/>
        <w:ind w:firstLineChars="0" w:firstLine="0"/>
        <w:rPr>
          <w:rFonts w:cs="Times New Roman"/>
          <w:b/>
          <w:sz w:val="28"/>
        </w:rPr>
      </w:pPr>
      <w:r w:rsidRPr="008079B2">
        <w:rPr>
          <w:rFonts w:cs="Times New Roman"/>
          <w:b/>
          <w:kern w:val="0"/>
          <w:sz w:val="28"/>
        </w:rPr>
        <w:t>[</w:t>
      </w:r>
      <w:r w:rsidRPr="008079B2">
        <w:rPr>
          <w:rFonts w:cs="Times New Roman"/>
          <w:b/>
          <w:kern w:val="0"/>
          <w:sz w:val="28"/>
        </w:rPr>
        <w:t>正文</w:t>
      </w:r>
      <w:r w:rsidRPr="008079B2">
        <w:rPr>
          <w:rFonts w:cs="Times New Roman"/>
          <w:b/>
          <w:kern w:val="0"/>
          <w:sz w:val="28"/>
        </w:rPr>
        <w:t>]</w:t>
      </w:r>
    </w:p>
    <w:p w:rsidR="00E73E14" w:rsidRPr="008079B2" w:rsidRDefault="00ED5741" w:rsidP="00EC1FD4">
      <w:pPr>
        <w:pStyle w:val="a"/>
        <w:spacing w:before="100" w:beforeAutospacing="1" w:after="100" w:afterAutospacing="1"/>
        <w:ind w:firstLineChars="0" w:firstLine="0"/>
        <w:jc w:val="center"/>
        <w:rPr>
          <w:rFonts w:cs="Times New Roman"/>
          <w:b/>
          <w:sz w:val="36"/>
        </w:rPr>
      </w:pPr>
      <w:r w:rsidRPr="008079B2">
        <w:rPr>
          <w:rFonts w:cs="Times New Roman"/>
          <w:b/>
          <w:sz w:val="36"/>
        </w:rPr>
        <w:t>大</w:t>
      </w:r>
      <w:r w:rsidR="002517FD" w:rsidRPr="008079B2">
        <w:rPr>
          <w:rFonts w:cs="Times New Roman"/>
          <w:b/>
          <w:sz w:val="36"/>
        </w:rPr>
        <w:t>型</w:t>
      </w:r>
      <w:r w:rsidR="005354B4" w:rsidRPr="008079B2">
        <w:rPr>
          <w:rFonts w:cs="Times New Roman"/>
          <w:b/>
          <w:sz w:val="36"/>
        </w:rPr>
        <w:t>事件</w:t>
      </w:r>
      <w:r w:rsidR="004E5154" w:rsidRPr="008079B2">
        <w:rPr>
          <w:rFonts w:cs="Times New Roman"/>
          <w:b/>
          <w:sz w:val="36"/>
        </w:rPr>
        <w:t>的</w:t>
      </w:r>
      <w:r w:rsidR="005354B4" w:rsidRPr="008079B2">
        <w:rPr>
          <w:rFonts w:cs="Times New Roman"/>
          <w:b/>
          <w:sz w:val="36"/>
        </w:rPr>
        <w:t>可视化</w:t>
      </w:r>
      <w:r w:rsidR="00AB21A1" w:rsidRPr="008079B2">
        <w:rPr>
          <w:rFonts w:cs="Times New Roman"/>
          <w:b/>
          <w:sz w:val="36"/>
        </w:rPr>
        <w:t>反向</w:t>
      </w:r>
      <w:r w:rsidR="005354B4" w:rsidRPr="008079B2">
        <w:rPr>
          <w:rFonts w:cs="Times New Roman"/>
          <w:b/>
          <w:sz w:val="36"/>
        </w:rPr>
        <w:t>渠道</w:t>
      </w:r>
    </w:p>
    <w:p w:rsidR="00087513" w:rsidRPr="008079B2" w:rsidRDefault="00135D96" w:rsidP="00EC1FD4">
      <w:pPr>
        <w:pStyle w:val="a"/>
        <w:spacing w:before="100" w:beforeAutospacing="1" w:after="100" w:afterAutospacing="1"/>
        <w:ind w:firstLineChars="0" w:firstLine="0"/>
        <w:rPr>
          <w:rFonts w:cs="Times New Roman"/>
          <w:b/>
          <w:sz w:val="28"/>
        </w:rPr>
      </w:pPr>
      <w:r w:rsidRPr="008079B2">
        <w:rPr>
          <w:rFonts w:cs="Times New Roman"/>
          <w:b/>
          <w:sz w:val="28"/>
        </w:rPr>
        <w:t>[</w:t>
      </w:r>
      <w:r w:rsidRPr="008079B2">
        <w:rPr>
          <w:rFonts w:cs="Times New Roman"/>
          <w:b/>
          <w:sz w:val="28"/>
        </w:rPr>
        <w:t>摘要</w:t>
      </w:r>
      <w:r w:rsidRPr="008079B2">
        <w:rPr>
          <w:rFonts w:cs="Times New Roman"/>
          <w:b/>
          <w:sz w:val="28"/>
        </w:rPr>
        <w:t>]</w:t>
      </w:r>
    </w:p>
    <w:p w:rsidR="005354B4" w:rsidRPr="008079B2" w:rsidRDefault="006050D5" w:rsidP="00EC1FD4">
      <w:pPr>
        <w:pStyle w:val="a"/>
        <w:spacing w:before="100" w:beforeAutospacing="1" w:after="100" w:afterAutospacing="1"/>
        <w:ind w:firstLineChars="0" w:firstLine="420"/>
        <w:rPr>
          <w:rFonts w:cs="Times New Roman"/>
        </w:rPr>
      </w:pPr>
      <w:r w:rsidRPr="008079B2">
        <w:rPr>
          <w:rFonts w:cs="Times New Roman"/>
        </w:rPr>
        <w:t>本文</w:t>
      </w:r>
      <w:r w:rsidR="008215AC" w:rsidRPr="008079B2">
        <w:rPr>
          <w:rFonts w:cs="Times New Roman"/>
        </w:rPr>
        <w:t>主要介绍了</w:t>
      </w:r>
      <w:r w:rsidRPr="008079B2">
        <w:rPr>
          <w:rFonts w:cs="Times New Roman"/>
        </w:rPr>
        <w:t>“</w:t>
      </w:r>
      <w:r w:rsidRPr="008079B2">
        <w:rPr>
          <w:rFonts w:cs="Times New Roman"/>
        </w:rPr>
        <w:t>可视化</w:t>
      </w:r>
      <w:r w:rsidR="00AB21A1" w:rsidRPr="008079B2">
        <w:rPr>
          <w:rFonts w:cs="Times New Roman"/>
        </w:rPr>
        <w:t>反向</w:t>
      </w:r>
      <w:r w:rsidRPr="008079B2">
        <w:rPr>
          <w:rFonts w:cs="Times New Roman"/>
        </w:rPr>
        <w:t>渠道</w:t>
      </w:r>
      <w:r w:rsidRPr="008079B2">
        <w:rPr>
          <w:rFonts w:cs="Times New Roman"/>
        </w:rPr>
        <w:t>”</w:t>
      </w:r>
      <w:r w:rsidRPr="008079B2">
        <w:rPr>
          <w:rFonts w:cs="Times New Roman"/>
        </w:rPr>
        <w:t>这一概念</w:t>
      </w:r>
      <w:r w:rsidR="00A424C5" w:rsidRPr="008079B2">
        <w:rPr>
          <w:rFonts w:cs="Times New Roman"/>
        </w:rPr>
        <w:t>，</w:t>
      </w:r>
      <w:r w:rsidR="00266F7A" w:rsidRPr="008079B2">
        <w:rPr>
          <w:rFonts w:cs="Times New Roman"/>
        </w:rPr>
        <w:t>它是</w:t>
      </w:r>
      <w:r w:rsidR="0014145D" w:rsidRPr="008079B2">
        <w:rPr>
          <w:rFonts w:cs="Times New Roman"/>
        </w:rPr>
        <w:t>一种新兴</w:t>
      </w:r>
      <w:r w:rsidR="00F8309C" w:rsidRPr="008079B2">
        <w:rPr>
          <w:rFonts w:cs="Times New Roman"/>
        </w:rPr>
        <w:t>的</w:t>
      </w:r>
      <w:r w:rsidR="008215AC" w:rsidRPr="008079B2">
        <w:rPr>
          <w:rFonts w:cs="Times New Roman"/>
        </w:rPr>
        <w:t>、用于</w:t>
      </w:r>
      <w:r w:rsidR="00DD2FBC" w:rsidRPr="008079B2">
        <w:rPr>
          <w:rFonts w:cs="Times New Roman"/>
        </w:rPr>
        <w:t>跟踪并探索</w:t>
      </w:r>
      <w:r w:rsidR="002517FD" w:rsidRPr="008079B2">
        <w:rPr>
          <w:rFonts w:cs="Times New Roman"/>
        </w:rPr>
        <w:t>关于</w:t>
      </w:r>
      <w:r w:rsidR="00A424C5" w:rsidRPr="008079B2">
        <w:rPr>
          <w:rFonts w:cs="Times New Roman"/>
        </w:rPr>
        <w:t>大</w:t>
      </w:r>
      <w:r w:rsidR="002517FD" w:rsidRPr="008079B2">
        <w:rPr>
          <w:rFonts w:cs="Times New Roman"/>
        </w:rPr>
        <w:t>型</w:t>
      </w:r>
      <w:r w:rsidR="00A424C5" w:rsidRPr="008079B2">
        <w:rPr>
          <w:rFonts w:cs="Times New Roman"/>
        </w:rPr>
        <w:t>事件</w:t>
      </w:r>
      <w:r w:rsidR="000A4DC3" w:rsidRPr="008079B2">
        <w:rPr>
          <w:rFonts w:cs="Times New Roman"/>
        </w:rPr>
        <w:t>在线</w:t>
      </w:r>
      <w:r w:rsidR="00E21E95" w:rsidRPr="008079B2">
        <w:rPr>
          <w:rFonts w:cs="Times New Roman"/>
        </w:rPr>
        <w:t>会话</w:t>
      </w:r>
      <w:r w:rsidR="00B14AAE" w:rsidRPr="008079B2">
        <w:rPr>
          <w:rFonts w:cs="Times New Roman"/>
        </w:rPr>
        <w:t>的</w:t>
      </w:r>
      <w:r w:rsidR="00F8309C" w:rsidRPr="008079B2">
        <w:rPr>
          <w:rFonts w:cs="Times New Roman"/>
        </w:rPr>
        <w:t>方式</w:t>
      </w:r>
      <w:r w:rsidR="00D21F2C" w:rsidRPr="008079B2">
        <w:rPr>
          <w:rFonts w:cs="Times New Roman"/>
        </w:rPr>
        <w:t>。微博社区（如</w:t>
      </w:r>
      <w:r w:rsidR="00D21F2C" w:rsidRPr="008079B2">
        <w:rPr>
          <w:rFonts w:cs="Times New Roman"/>
        </w:rPr>
        <w:t>Twitter</w:t>
      </w:r>
      <w:r w:rsidR="00D21F2C" w:rsidRPr="008079B2">
        <w:rPr>
          <w:rFonts w:cs="Times New Roman"/>
        </w:rPr>
        <w:t>）</w:t>
      </w:r>
      <w:r w:rsidR="002A7A6A" w:rsidRPr="008079B2">
        <w:rPr>
          <w:rFonts w:cs="Times New Roman"/>
        </w:rPr>
        <w:t>，</w:t>
      </w:r>
      <w:r w:rsidR="00286D03" w:rsidRPr="008079B2">
        <w:rPr>
          <w:rFonts w:cs="Times New Roman"/>
        </w:rPr>
        <w:t>作为</w:t>
      </w:r>
      <w:r w:rsidR="00FA6BD1" w:rsidRPr="008079B2">
        <w:rPr>
          <w:rFonts w:cs="Times New Roman"/>
        </w:rPr>
        <w:t>一种</w:t>
      </w:r>
      <w:r w:rsidR="00A92A1A" w:rsidRPr="008079B2">
        <w:rPr>
          <w:rFonts w:cs="Times New Roman"/>
        </w:rPr>
        <w:t>人们</w:t>
      </w:r>
      <w:r w:rsidR="002A7A6A" w:rsidRPr="008079B2">
        <w:rPr>
          <w:rFonts w:cs="Times New Roman"/>
        </w:rPr>
        <w:t>交换</w:t>
      </w:r>
      <w:r w:rsidR="00237081" w:rsidRPr="008079B2">
        <w:rPr>
          <w:rFonts w:cs="Times New Roman"/>
        </w:rPr>
        <w:t>对政治演讲、体育竞技、自然灾害等重大事件</w:t>
      </w:r>
      <w:r w:rsidR="002A7A6A" w:rsidRPr="008079B2">
        <w:rPr>
          <w:rFonts w:cs="Times New Roman"/>
        </w:rPr>
        <w:t>的</w:t>
      </w:r>
      <w:r w:rsidR="00237081" w:rsidRPr="008079B2">
        <w:rPr>
          <w:rFonts w:cs="Times New Roman"/>
        </w:rPr>
        <w:t>简短评论和观点的</w:t>
      </w:r>
      <w:r w:rsidR="00821EE9" w:rsidRPr="008079B2">
        <w:rPr>
          <w:rFonts w:cs="Times New Roman"/>
        </w:rPr>
        <w:t>数字渠道</w:t>
      </w:r>
      <w:r w:rsidR="00A92A1A" w:rsidRPr="008079B2">
        <w:rPr>
          <w:rFonts w:cs="Times New Roman"/>
        </w:rPr>
        <w:t>，正在以惊人的速度日益</w:t>
      </w:r>
      <w:r w:rsidR="003E49FB" w:rsidRPr="008079B2">
        <w:rPr>
          <w:rFonts w:cs="Times New Roman"/>
        </w:rPr>
        <w:t>壮大</w:t>
      </w:r>
      <w:r w:rsidR="00A92A1A" w:rsidRPr="008079B2">
        <w:rPr>
          <w:rFonts w:cs="Times New Roman"/>
        </w:rPr>
        <w:t>。</w:t>
      </w:r>
      <w:r w:rsidR="002A7A6A" w:rsidRPr="008079B2">
        <w:rPr>
          <w:rFonts w:cs="Times New Roman"/>
        </w:rPr>
        <w:t>目前，</w:t>
      </w:r>
      <w:r w:rsidR="000A4DC3" w:rsidRPr="008079B2">
        <w:rPr>
          <w:rFonts w:cs="Times New Roman"/>
        </w:rPr>
        <w:t>微博中</w:t>
      </w:r>
      <w:r w:rsidR="002A7A6A" w:rsidRPr="008079B2">
        <w:rPr>
          <w:rFonts w:cs="Times New Roman"/>
        </w:rPr>
        <w:t>信息的更新分享还是以</w:t>
      </w:r>
      <w:r w:rsidR="00084DCD" w:rsidRPr="008079B2">
        <w:rPr>
          <w:rFonts w:cs="Times New Roman"/>
        </w:rPr>
        <w:t>简单的列表形式呈现，</w:t>
      </w:r>
      <w:r w:rsidR="008740D3" w:rsidRPr="008079B2">
        <w:rPr>
          <w:rFonts w:cs="Times New Roman"/>
        </w:rPr>
        <w:t>这使得</w:t>
      </w:r>
      <w:r w:rsidR="005E02A7" w:rsidRPr="008079B2">
        <w:rPr>
          <w:rFonts w:cs="Times New Roman"/>
        </w:rPr>
        <w:t>在</w:t>
      </w:r>
      <w:r w:rsidR="00FE1255" w:rsidRPr="008079B2">
        <w:rPr>
          <w:rFonts w:cs="Times New Roman"/>
        </w:rPr>
        <w:t>高速</w:t>
      </w:r>
      <w:r w:rsidR="005E02A7" w:rsidRPr="008079B2">
        <w:rPr>
          <w:rFonts w:cs="Times New Roman"/>
        </w:rPr>
        <w:t>讨论</w:t>
      </w:r>
      <w:r w:rsidR="001256F7" w:rsidRPr="008079B2">
        <w:rPr>
          <w:rFonts w:cs="Times New Roman"/>
        </w:rPr>
        <w:t>事件</w:t>
      </w:r>
      <w:r w:rsidR="005E02A7" w:rsidRPr="008079B2">
        <w:rPr>
          <w:rFonts w:cs="Times New Roman"/>
        </w:rPr>
        <w:t>的同时</w:t>
      </w:r>
      <w:r w:rsidR="00C62ECA" w:rsidRPr="008079B2">
        <w:rPr>
          <w:rFonts w:cs="Times New Roman"/>
        </w:rPr>
        <w:t>难以为用户呈现事件的全貌，而且</w:t>
      </w:r>
      <w:r w:rsidR="00EF6420" w:rsidRPr="008079B2">
        <w:rPr>
          <w:rFonts w:cs="Times New Roman"/>
        </w:rPr>
        <w:t>展现事件的演化过程也</w:t>
      </w:r>
      <w:r w:rsidR="004D2602" w:rsidRPr="008079B2">
        <w:rPr>
          <w:rFonts w:cs="Times New Roman"/>
        </w:rPr>
        <w:t>变得</w:t>
      </w:r>
      <w:r w:rsidR="00480381" w:rsidRPr="008079B2">
        <w:rPr>
          <w:rFonts w:cs="Times New Roman"/>
        </w:rPr>
        <w:t>相当</w:t>
      </w:r>
      <w:r w:rsidR="005A10E9" w:rsidRPr="008079B2">
        <w:rPr>
          <w:rFonts w:cs="Times New Roman"/>
        </w:rPr>
        <w:t>困难。</w:t>
      </w:r>
      <w:r w:rsidR="00FF6C83" w:rsidRPr="008079B2">
        <w:rPr>
          <w:rFonts w:cs="Times New Roman"/>
        </w:rPr>
        <w:t>为了解决这一问题，我们的可视化</w:t>
      </w:r>
      <w:r w:rsidR="001422F5" w:rsidRPr="008079B2">
        <w:rPr>
          <w:rFonts w:cs="Times New Roman"/>
        </w:rPr>
        <w:t>反向</w:t>
      </w:r>
      <w:r w:rsidR="00FF6C83" w:rsidRPr="008079B2">
        <w:rPr>
          <w:rFonts w:cs="Times New Roman"/>
        </w:rPr>
        <w:t>渠道</w:t>
      </w:r>
      <w:r w:rsidR="00EA662D" w:rsidRPr="008079B2">
        <w:rPr>
          <w:rFonts w:cs="Times New Roman"/>
        </w:rPr>
        <w:t>设计</w:t>
      </w:r>
      <w:r w:rsidR="00D824CC" w:rsidRPr="008079B2">
        <w:rPr>
          <w:rFonts w:cs="Times New Roman"/>
        </w:rPr>
        <w:t>提供了</w:t>
      </w:r>
      <w:r w:rsidR="00A51A9F" w:rsidRPr="008079B2">
        <w:rPr>
          <w:rFonts w:cs="Times New Roman"/>
        </w:rPr>
        <w:t>一种</w:t>
      </w:r>
      <w:r w:rsidR="00D824CC" w:rsidRPr="008079B2">
        <w:rPr>
          <w:rFonts w:cs="Times New Roman"/>
        </w:rPr>
        <w:t>具有进化性、交互性和</w:t>
      </w:r>
      <w:r w:rsidR="00A51A9F" w:rsidRPr="008079B2">
        <w:rPr>
          <w:rFonts w:cs="Times New Roman"/>
        </w:rPr>
        <w:t>多方位</w:t>
      </w:r>
      <w:r w:rsidR="00394042" w:rsidRPr="008079B2">
        <w:rPr>
          <w:rFonts w:cs="Times New Roman"/>
        </w:rPr>
        <w:t>的信息概述方式</w:t>
      </w:r>
      <w:r w:rsidR="00ED6566" w:rsidRPr="008079B2">
        <w:rPr>
          <w:rFonts w:cs="Times New Roman"/>
        </w:rPr>
        <w:t>，用于呈现</w:t>
      </w:r>
      <w:r w:rsidR="00ED6566" w:rsidRPr="008079B2">
        <w:rPr>
          <w:rFonts w:cs="Times New Roman"/>
        </w:rPr>
        <w:t>Twitter</w:t>
      </w:r>
      <w:r w:rsidR="00ED6566" w:rsidRPr="008079B2">
        <w:rPr>
          <w:rFonts w:cs="Times New Roman"/>
        </w:rPr>
        <w:t>中大规模</w:t>
      </w:r>
      <w:r w:rsidR="006D5314" w:rsidRPr="008079B2">
        <w:rPr>
          <w:rFonts w:cs="Times New Roman"/>
        </w:rPr>
        <w:t>、</w:t>
      </w:r>
      <w:r w:rsidR="001A62A6" w:rsidRPr="008079B2">
        <w:rPr>
          <w:rFonts w:cs="Times New Roman"/>
        </w:rPr>
        <w:t>发展中的会话</w:t>
      </w:r>
      <w:r w:rsidR="00554A73" w:rsidRPr="008079B2">
        <w:rPr>
          <w:rFonts w:cs="Times New Roman"/>
        </w:rPr>
        <w:t>。</w:t>
      </w:r>
      <w:r w:rsidR="00006187" w:rsidRPr="008079B2">
        <w:rPr>
          <w:rFonts w:cs="Times New Roman"/>
        </w:rPr>
        <w:t>为了可视化</w:t>
      </w:r>
      <w:r w:rsidR="00713FF5" w:rsidRPr="008079B2">
        <w:rPr>
          <w:rFonts w:cs="Times New Roman"/>
        </w:rPr>
        <w:t>连续更新的</w:t>
      </w:r>
      <w:r w:rsidR="001160F7" w:rsidRPr="008079B2">
        <w:rPr>
          <w:rFonts w:cs="Times New Roman"/>
        </w:rPr>
        <w:t>信息流，文章</w:t>
      </w:r>
      <w:r w:rsidR="00A2513D" w:rsidRPr="008079B2">
        <w:rPr>
          <w:rFonts w:cs="Times New Roman"/>
        </w:rPr>
        <w:t>讨论</w:t>
      </w:r>
      <w:r w:rsidR="001160F7" w:rsidRPr="008079B2">
        <w:rPr>
          <w:rFonts w:cs="Times New Roman"/>
        </w:rPr>
        <w:t>了</w:t>
      </w:r>
      <w:r w:rsidR="00177D9B" w:rsidRPr="008079B2">
        <w:rPr>
          <w:rFonts w:cs="Times New Roman"/>
        </w:rPr>
        <w:t>对正在发生的和已发生的事件进行可视化</w:t>
      </w:r>
      <w:r w:rsidR="00F66F7C" w:rsidRPr="008079B2">
        <w:rPr>
          <w:rFonts w:cs="Times New Roman"/>
        </w:rPr>
        <w:t>的方法</w:t>
      </w:r>
      <w:r w:rsidR="0039579F" w:rsidRPr="008079B2">
        <w:rPr>
          <w:rFonts w:cs="Times New Roman"/>
        </w:rPr>
        <w:t>。</w:t>
      </w:r>
      <w:r w:rsidR="00A33976" w:rsidRPr="008079B2">
        <w:rPr>
          <w:rFonts w:cs="Times New Roman"/>
        </w:rPr>
        <w:t>作为充分基于网络坐标视图的系统</w:t>
      </w:r>
      <w:r w:rsidR="003347B2" w:rsidRPr="008079B2">
        <w:rPr>
          <w:rFonts w:cs="Times New Roman"/>
        </w:rPr>
        <w:t>，</w:t>
      </w:r>
      <w:r w:rsidR="006770F0" w:rsidRPr="008079B2">
        <w:rPr>
          <w:rFonts w:cs="Times New Roman"/>
        </w:rPr>
        <w:t>文章主要介绍了</w:t>
      </w:r>
      <w:r w:rsidR="00D17C75" w:rsidRPr="008079B2">
        <w:rPr>
          <w:rFonts w:cs="Times New Roman"/>
        </w:rPr>
        <w:t>以</w:t>
      </w:r>
      <w:r w:rsidR="006770F0" w:rsidRPr="008079B2">
        <w:rPr>
          <w:rFonts w:cs="Times New Roman"/>
        </w:rPr>
        <w:t>下几种可视化方式：</w:t>
      </w:r>
      <w:r w:rsidR="006770F0" w:rsidRPr="008079B2">
        <w:rPr>
          <w:rFonts w:ascii="宋体" w:hAnsi="宋体" w:hint="eastAsia"/>
        </w:rPr>
        <w:t>①</w:t>
      </w:r>
      <w:r w:rsidR="003347B2" w:rsidRPr="008079B2">
        <w:rPr>
          <w:rFonts w:cs="Times New Roman"/>
        </w:rPr>
        <w:t>话题流（</w:t>
      </w:r>
      <w:r w:rsidR="003347B2" w:rsidRPr="008079B2">
        <w:rPr>
          <w:rFonts w:cs="Times New Roman"/>
        </w:rPr>
        <w:t>Topic Stream</w:t>
      </w:r>
      <w:r w:rsidR="003347B2" w:rsidRPr="008079B2">
        <w:rPr>
          <w:rFonts w:cs="Times New Roman"/>
        </w:rPr>
        <w:t>）</w:t>
      </w:r>
      <w:r w:rsidR="006770F0" w:rsidRPr="008079B2">
        <w:rPr>
          <w:rFonts w:cs="Times New Roman"/>
        </w:rPr>
        <w:t>，</w:t>
      </w:r>
      <w:r w:rsidR="00E81CE9" w:rsidRPr="008079B2">
        <w:rPr>
          <w:rFonts w:cs="Times New Roman"/>
        </w:rPr>
        <w:t>一种</w:t>
      </w:r>
      <w:r w:rsidR="006770F0" w:rsidRPr="008079B2">
        <w:rPr>
          <w:rFonts w:cs="Times New Roman"/>
        </w:rPr>
        <w:t>基于时间且</w:t>
      </w:r>
      <w:r w:rsidR="009863B1" w:rsidRPr="008079B2">
        <w:rPr>
          <w:rFonts w:cs="Times New Roman"/>
        </w:rPr>
        <w:t>可调节的</w:t>
      </w:r>
      <w:r w:rsidR="006770F0" w:rsidRPr="008079B2">
        <w:rPr>
          <w:rFonts w:cs="Times New Roman"/>
        </w:rPr>
        <w:t>、利用</w:t>
      </w:r>
      <w:r w:rsidR="001375B3" w:rsidRPr="008079B2">
        <w:rPr>
          <w:rFonts w:cs="Times New Roman"/>
        </w:rPr>
        <w:t>堆栈图</w:t>
      </w:r>
      <w:r w:rsidR="006770F0" w:rsidRPr="008079B2">
        <w:rPr>
          <w:rFonts w:cs="Times New Roman"/>
        </w:rPr>
        <w:t>进行</w:t>
      </w:r>
      <w:r w:rsidR="001375B3" w:rsidRPr="008079B2">
        <w:rPr>
          <w:rFonts w:cs="Times New Roman"/>
        </w:rPr>
        <w:t>可视化话题的</w:t>
      </w:r>
      <w:r w:rsidR="00006187" w:rsidRPr="008079B2">
        <w:rPr>
          <w:rFonts w:cs="Times New Roman"/>
        </w:rPr>
        <w:t>方法</w:t>
      </w:r>
      <w:r w:rsidR="001375B3" w:rsidRPr="008079B2">
        <w:rPr>
          <w:rFonts w:cs="Times New Roman"/>
        </w:rPr>
        <w:t>；</w:t>
      </w:r>
      <w:r w:rsidR="006770F0" w:rsidRPr="008079B2">
        <w:rPr>
          <w:rFonts w:ascii="宋体" w:hAnsi="宋体" w:hint="eastAsia"/>
        </w:rPr>
        <w:t>②</w:t>
      </w:r>
      <w:r w:rsidR="006770F0" w:rsidRPr="008079B2">
        <w:rPr>
          <w:rFonts w:cs="Times New Roman"/>
        </w:rPr>
        <w:t>人物螺旋（</w:t>
      </w:r>
      <w:r w:rsidR="006770F0" w:rsidRPr="008079B2">
        <w:rPr>
          <w:rFonts w:cs="Times New Roman"/>
        </w:rPr>
        <w:t>People Spiral</w:t>
      </w:r>
      <w:r w:rsidR="006770F0" w:rsidRPr="008079B2">
        <w:rPr>
          <w:rFonts w:cs="Times New Roman"/>
        </w:rPr>
        <w:t>），</w:t>
      </w:r>
      <w:r w:rsidR="00C85FA1" w:rsidRPr="008079B2">
        <w:rPr>
          <w:rFonts w:cs="Times New Roman"/>
        </w:rPr>
        <w:t>用于</w:t>
      </w:r>
      <w:r w:rsidR="006770F0" w:rsidRPr="008079B2">
        <w:rPr>
          <w:rFonts w:cs="Times New Roman"/>
        </w:rPr>
        <w:t>展现</w:t>
      </w:r>
      <w:r w:rsidR="00B64F81" w:rsidRPr="008079B2">
        <w:rPr>
          <w:rFonts w:cs="Times New Roman"/>
        </w:rPr>
        <w:t>会话</w:t>
      </w:r>
      <w:r w:rsidR="006770F0" w:rsidRPr="008079B2">
        <w:rPr>
          <w:rFonts w:cs="Times New Roman"/>
        </w:rPr>
        <w:t>参与者以及他们的活跃性</w:t>
      </w:r>
      <w:r w:rsidR="00B64F81" w:rsidRPr="008079B2">
        <w:rPr>
          <w:rFonts w:cs="Times New Roman"/>
        </w:rPr>
        <w:t>；</w:t>
      </w:r>
      <w:r w:rsidR="00B64F81" w:rsidRPr="008079B2">
        <w:rPr>
          <w:rFonts w:ascii="宋体" w:hAnsi="宋体" w:hint="eastAsia"/>
        </w:rPr>
        <w:t>③</w:t>
      </w:r>
      <w:r w:rsidR="00B64F81" w:rsidRPr="008079B2">
        <w:rPr>
          <w:rFonts w:cs="Times New Roman"/>
        </w:rPr>
        <w:t>图像云（</w:t>
      </w:r>
      <w:r w:rsidR="00B64F81" w:rsidRPr="008079B2">
        <w:rPr>
          <w:rFonts w:cs="Times New Roman"/>
        </w:rPr>
        <w:t>Image Cloud</w:t>
      </w:r>
      <w:r w:rsidR="00B64F81" w:rsidRPr="008079B2">
        <w:rPr>
          <w:rFonts w:cs="Times New Roman"/>
        </w:rPr>
        <w:t>）</w:t>
      </w:r>
      <w:r w:rsidR="00D87B8D" w:rsidRPr="008079B2">
        <w:rPr>
          <w:rFonts w:cs="Times New Roman"/>
        </w:rPr>
        <w:t>，展示与事件相关的</w:t>
      </w:r>
      <w:r w:rsidR="00C16878" w:rsidRPr="008079B2">
        <w:rPr>
          <w:rFonts w:cs="Times New Roman"/>
        </w:rPr>
        <w:t>图像，</w:t>
      </w:r>
      <w:r w:rsidR="00B55B4D" w:rsidRPr="008079B2">
        <w:rPr>
          <w:rFonts w:cs="Times New Roman"/>
        </w:rPr>
        <w:t>并用图像大小</w:t>
      </w:r>
      <w:r w:rsidR="00FD41D1" w:rsidRPr="008079B2">
        <w:rPr>
          <w:rFonts w:cs="Times New Roman"/>
        </w:rPr>
        <w:t>表示图像的受关注程度。</w:t>
      </w:r>
      <w:r w:rsidR="008D448E" w:rsidRPr="008079B2">
        <w:rPr>
          <w:rFonts w:cs="Times New Roman"/>
        </w:rPr>
        <w:t>再加上</w:t>
      </w:r>
      <w:r w:rsidR="009861CA" w:rsidRPr="008079B2">
        <w:rPr>
          <w:rFonts w:cs="Times New Roman"/>
        </w:rPr>
        <w:t>会话本文列表，</w:t>
      </w:r>
      <w:r w:rsidR="00AC1CD2" w:rsidRPr="008079B2">
        <w:rPr>
          <w:rFonts w:cs="Times New Roman"/>
        </w:rPr>
        <w:t>这些相互链接的</w:t>
      </w:r>
      <w:r w:rsidR="007736F0" w:rsidRPr="008079B2">
        <w:rPr>
          <w:rFonts w:cs="Times New Roman"/>
        </w:rPr>
        <w:t>视图</w:t>
      </w:r>
      <w:r w:rsidR="00D87279" w:rsidRPr="008079B2">
        <w:rPr>
          <w:rFonts w:cs="Times New Roman"/>
        </w:rPr>
        <w:t>支持</w:t>
      </w:r>
      <w:r w:rsidR="00447C34" w:rsidRPr="008079B2">
        <w:rPr>
          <w:rFonts w:cs="Times New Roman"/>
        </w:rPr>
        <w:t>话题、参与者和时间区域的交叉过滤。</w:t>
      </w:r>
      <w:r w:rsidR="00173878" w:rsidRPr="008079B2">
        <w:rPr>
          <w:rFonts w:cs="Times New Roman"/>
        </w:rPr>
        <w:t>文中进一步</w:t>
      </w:r>
      <w:r w:rsidR="008035E0" w:rsidRPr="008079B2">
        <w:rPr>
          <w:rFonts w:cs="Times New Roman"/>
        </w:rPr>
        <w:t>讨论了</w:t>
      </w:r>
      <w:r w:rsidR="007F1793" w:rsidRPr="008079B2">
        <w:rPr>
          <w:rFonts w:cs="Times New Roman"/>
        </w:rPr>
        <w:t>系统的</w:t>
      </w:r>
      <w:r w:rsidR="008035E0" w:rsidRPr="008079B2">
        <w:rPr>
          <w:rFonts w:cs="Times New Roman"/>
        </w:rPr>
        <w:t>设计考虑，特别是</w:t>
      </w:r>
      <w:r w:rsidR="005E16CC" w:rsidRPr="008079B2">
        <w:rPr>
          <w:rFonts w:cs="Times New Roman"/>
        </w:rPr>
        <w:t>如何</w:t>
      </w:r>
      <w:r w:rsidR="00EF5137" w:rsidRPr="008079B2">
        <w:rPr>
          <w:rFonts w:cs="Times New Roman"/>
        </w:rPr>
        <w:t>以</w:t>
      </w:r>
      <w:r w:rsidR="005E16CC" w:rsidRPr="008079B2">
        <w:rPr>
          <w:rFonts w:cs="Times New Roman"/>
        </w:rPr>
        <w:t>进化</w:t>
      </w:r>
      <w:r w:rsidR="00EF5137" w:rsidRPr="008079B2">
        <w:rPr>
          <w:rFonts w:cs="Times New Roman"/>
        </w:rPr>
        <w:t>的方式</w:t>
      </w:r>
      <w:r w:rsidR="005E16CC" w:rsidRPr="008079B2">
        <w:rPr>
          <w:rFonts w:cs="Times New Roman"/>
        </w:rPr>
        <w:t>可视化展现动态更新数据。</w:t>
      </w:r>
    </w:p>
    <w:p w:rsidR="00A45192" w:rsidRPr="008079B2" w:rsidRDefault="00A45192" w:rsidP="00EC1FD4">
      <w:pPr>
        <w:pStyle w:val="a"/>
        <w:spacing w:before="100" w:beforeAutospacing="1" w:after="100" w:afterAutospacing="1"/>
        <w:ind w:firstLineChars="0" w:firstLine="0"/>
        <w:rPr>
          <w:rFonts w:cs="Times New Roman"/>
          <w:b/>
        </w:rPr>
      </w:pPr>
    </w:p>
    <w:p w:rsidR="00BD1354" w:rsidRPr="008079B2" w:rsidRDefault="00BD1354" w:rsidP="00EC1FD4">
      <w:pPr>
        <w:pStyle w:val="a"/>
        <w:spacing w:before="100" w:beforeAutospacing="1" w:after="100" w:afterAutospacing="1"/>
        <w:ind w:firstLineChars="0" w:firstLine="0"/>
        <w:rPr>
          <w:rFonts w:cs="Times New Roman"/>
        </w:rPr>
      </w:pPr>
      <w:r w:rsidRPr="008079B2">
        <w:rPr>
          <w:rFonts w:cs="Times New Roman"/>
          <w:b/>
          <w:sz w:val="28"/>
        </w:rPr>
        <w:t>[</w:t>
      </w:r>
      <w:r w:rsidRPr="008079B2">
        <w:rPr>
          <w:rFonts w:cs="Times New Roman"/>
          <w:b/>
          <w:sz w:val="28"/>
        </w:rPr>
        <w:t>关键词</w:t>
      </w:r>
      <w:r w:rsidRPr="008079B2">
        <w:rPr>
          <w:rFonts w:cs="Times New Roman"/>
          <w:b/>
          <w:sz w:val="28"/>
        </w:rPr>
        <w:t>]</w:t>
      </w:r>
      <w:r w:rsidRPr="008079B2">
        <w:rPr>
          <w:rFonts w:cs="Times New Roman"/>
          <w:sz w:val="28"/>
        </w:rPr>
        <w:t>：</w:t>
      </w:r>
      <w:r w:rsidR="00192752" w:rsidRPr="008079B2">
        <w:rPr>
          <w:rFonts w:cs="Times New Roman"/>
        </w:rPr>
        <w:t>反向渠道，信息可视化，事件，</w:t>
      </w:r>
      <w:r w:rsidR="0034574E" w:rsidRPr="008079B2">
        <w:rPr>
          <w:rFonts w:cs="Times New Roman"/>
        </w:rPr>
        <w:t>多维视图，微博，</w:t>
      </w:r>
      <w:r w:rsidR="00D01546" w:rsidRPr="008079B2">
        <w:rPr>
          <w:rFonts w:cs="Times New Roman"/>
        </w:rPr>
        <w:t>信息检索，</w:t>
      </w:r>
      <w:r w:rsidR="002B70BB" w:rsidRPr="008079B2">
        <w:rPr>
          <w:rFonts w:cs="Times New Roman"/>
        </w:rPr>
        <w:t>万维网</w:t>
      </w:r>
    </w:p>
    <w:p w:rsidR="0014145D" w:rsidRPr="008079B2" w:rsidRDefault="0014145D" w:rsidP="00EC1FD4">
      <w:pPr>
        <w:pStyle w:val="a"/>
        <w:spacing w:before="100" w:beforeAutospacing="1" w:after="100" w:afterAutospacing="1"/>
        <w:ind w:firstLineChars="0" w:firstLine="0"/>
        <w:rPr>
          <w:rFonts w:cs="Times New Roman"/>
          <w:sz w:val="28"/>
        </w:rPr>
      </w:pPr>
      <w:r w:rsidRPr="008079B2">
        <w:rPr>
          <w:rFonts w:cs="Times New Roman"/>
          <w:b/>
          <w:sz w:val="28"/>
        </w:rPr>
        <w:t>[</w:t>
      </w:r>
      <w:r w:rsidRPr="008079B2">
        <w:rPr>
          <w:rFonts w:cs="Times New Roman"/>
          <w:b/>
          <w:sz w:val="28"/>
        </w:rPr>
        <w:t>引言</w:t>
      </w:r>
      <w:r w:rsidRPr="008079B2">
        <w:rPr>
          <w:rFonts w:cs="Times New Roman"/>
          <w:b/>
          <w:sz w:val="28"/>
        </w:rPr>
        <w:t>]</w:t>
      </w:r>
      <w:bookmarkEnd w:id="43"/>
      <w:r w:rsidRPr="008079B2">
        <w:rPr>
          <w:rFonts w:cs="Times New Roman"/>
          <w:sz w:val="28"/>
        </w:rPr>
        <w:t>：</w:t>
      </w:r>
    </w:p>
    <w:p w:rsidR="00A45192" w:rsidRPr="008079B2" w:rsidRDefault="00A45192" w:rsidP="00EC1FD4">
      <w:pPr>
        <w:pStyle w:val="a"/>
        <w:spacing w:before="100" w:beforeAutospacing="1" w:after="100" w:afterAutospacing="1"/>
        <w:ind w:firstLineChars="0" w:firstLine="0"/>
        <w:rPr>
          <w:rFonts w:cs="Times New Roman"/>
        </w:rPr>
      </w:pPr>
      <w:r w:rsidRPr="008079B2">
        <w:rPr>
          <w:rFonts w:cs="Times New Roman"/>
        </w:rPr>
        <w:tab/>
      </w:r>
      <w:r w:rsidRPr="008079B2">
        <w:rPr>
          <w:rFonts w:cs="Times New Roman"/>
        </w:rPr>
        <w:t>数字反向渠道</w:t>
      </w:r>
      <w:r w:rsidR="00FA124E" w:rsidRPr="008079B2">
        <w:rPr>
          <w:rFonts w:cs="Times New Roman"/>
        </w:rPr>
        <w:t>是一种正在逐渐成形的社会现象。</w:t>
      </w:r>
      <w:r w:rsidR="00891C38" w:rsidRPr="008079B2">
        <w:rPr>
          <w:rFonts w:cs="Times New Roman"/>
        </w:rPr>
        <w:t>人们</w:t>
      </w:r>
      <w:r w:rsidR="00193AF2" w:rsidRPr="008079B2">
        <w:rPr>
          <w:rFonts w:cs="Times New Roman"/>
        </w:rPr>
        <w:t>在</w:t>
      </w:r>
      <w:r w:rsidR="00891C38" w:rsidRPr="008079B2">
        <w:rPr>
          <w:rFonts w:cs="Times New Roman"/>
        </w:rPr>
        <w:t>观看政治争论、参加教育活动或者</w:t>
      </w:r>
      <w:r w:rsidR="006A42E3" w:rsidRPr="008079B2">
        <w:rPr>
          <w:rFonts w:cs="Times New Roman"/>
        </w:rPr>
        <w:t>面对</w:t>
      </w:r>
      <w:r w:rsidR="00F00B48" w:rsidRPr="008079B2">
        <w:rPr>
          <w:rFonts w:cs="Times New Roman"/>
        </w:rPr>
        <w:t>自然灾害</w:t>
      </w:r>
      <w:r w:rsidR="006A42E3" w:rsidRPr="008079B2">
        <w:rPr>
          <w:rFonts w:cs="Times New Roman"/>
        </w:rPr>
        <w:t>的同时，</w:t>
      </w:r>
      <w:r w:rsidR="001601F2" w:rsidRPr="008079B2">
        <w:rPr>
          <w:rFonts w:cs="Times New Roman"/>
        </w:rPr>
        <w:t>通过数字反向渠道</w:t>
      </w:r>
      <w:r w:rsidR="00B07D24" w:rsidRPr="008079B2">
        <w:rPr>
          <w:rFonts w:cs="Times New Roman"/>
        </w:rPr>
        <w:t>分享简洁而实时的</w:t>
      </w:r>
      <w:r w:rsidR="001601F2" w:rsidRPr="008079B2">
        <w:rPr>
          <w:rFonts w:cs="Times New Roman"/>
        </w:rPr>
        <w:t>信息</w:t>
      </w:r>
      <w:r w:rsidR="006340E4" w:rsidRPr="008079B2">
        <w:rPr>
          <w:rFonts w:cs="Times New Roman"/>
        </w:rPr>
        <w:t>的</w:t>
      </w:r>
      <w:r w:rsidR="00F43EE8" w:rsidRPr="008079B2">
        <w:rPr>
          <w:rFonts w:cs="Times New Roman"/>
        </w:rPr>
        <w:t>活动</w:t>
      </w:r>
      <w:r w:rsidR="00D17CE2" w:rsidRPr="008079B2">
        <w:rPr>
          <w:rFonts w:cs="Times New Roman"/>
        </w:rPr>
        <w:t>频率</w:t>
      </w:r>
      <w:r w:rsidR="002448C4" w:rsidRPr="008079B2">
        <w:rPr>
          <w:rFonts w:cs="Times New Roman"/>
        </w:rPr>
        <w:lastRenderedPageBreak/>
        <w:t>正</w:t>
      </w:r>
      <w:r w:rsidR="00AF42E8" w:rsidRPr="008079B2">
        <w:rPr>
          <w:rFonts w:cs="Times New Roman"/>
        </w:rPr>
        <w:t>在日益增长。</w:t>
      </w:r>
      <w:r w:rsidR="00771661" w:rsidRPr="008079B2">
        <w:rPr>
          <w:rFonts w:cs="Times New Roman"/>
        </w:rPr>
        <w:t>这一交流形式</w:t>
      </w:r>
      <w:r w:rsidR="0058155A" w:rsidRPr="008079B2">
        <w:rPr>
          <w:rFonts w:cs="Times New Roman"/>
        </w:rPr>
        <w:t>创造了</w:t>
      </w:r>
      <w:r w:rsidR="008D47C1" w:rsidRPr="008079B2">
        <w:rPr>
          <w:rFonts w:cs="Times New Roman"/>
        </w:rPr>
        <w:t>关于</w:t>
      </w:r>
      <w:r w:rsidR="002615D0" w:rsidRPr="008079B2">
        <w:rPr>
          <w:rFonts w:cs="Times New Roman"/>
        </w:rPr>
        <w:t>社会重大事件</w:t>
      </w:r>
      <w:r w:rsidR="00C86254" w:rsidRPr="008079B2">
        <w:rPr>
          <w:rFonts w:cs="Times New Roman"/>
        </w:rPr>
        <w:t>持续不断的会话。</w:t>
      </w:r>
      <w:r w:rsidR="008E6897" w:rsidRPr="008079B2">
        <w:rPr>
          <w:rFonts w:cs="Times New Roman"/>
        </w:rPr>
        <w:t>数字反向渠道已经成为</w:t>
      </w:r>
      <w:r w:rsidR="001C642F" w:rsidRPr="008079B2">
        <w:rPr>
          <w:rFonts w:cs="Times New Roman"/>
        </w:rPr>
        <w:t>一个引人入胜的交流媒介，</w:t>
      </w:r>
      <w:r w:rsidR="008E6897" w:rsidRPr="008079B2">
        <w:rPr>
          <w:rFonts w:cs="Times New Roman"/>
        </w:rPr>
        <w:t>越来越多的人</w:t>
      </w:r>
      <w:r w:rsidR="001C642F" w:rsidRPr="008079B2">
        <w:rPr>
          <w:rFonts w:cs="Times New Roman"/>
        </w:rPr>
        <w:t>在此平台上交流对事件的观点、建议和评论。</w:t>
      </w:r>
      <w:r w:rsidR="006B64E0" w:rsidRPr="008079B2">
        <w:rPr>
          <w:rFonts w:cs="Times New Roman"/>
        </w:rPr>
        <w:t>数字反向渠道不仅</w:t>
      </w:r>
      <w:r w:rsidR="009625C2" w:rsidRPr="008079B2">
        <w:rPr>
          <w:rFonts w:cs="Times New Roman"/>
        </w:rPr>
        <w:t>能够让</w:t>
      </w:r>
      <w:r w:rsidR="004660E1" w:rsidRPr="008079B2">
        <w:rPr>
          <w:rFonts w:cs="Times New Roman"/>
        </w:rPr>
        <w:t>参与者</w:t>
      </w:r>
      <w:r w:rsidR="00B3287A" w:rsidRPr="008079B2">
        <w:rPr>
          <w:rFonts w:cs="Times New Roman"/>
        </w:rPr>
        <w:t>分享经验和</w:t>
      </w:r>
      <w:r w:rsidR="00CF7B09" w:rsidRPr="008079B2">
        <w:rPr>
          <w:rFonts w:cs="Times New Roman"/>
        </w:rPr>
        <w:t>形成事件的观点，而且能够</w:t>
      </w:r>
      <w:r w:rsidR="00460F89" w:rsidRPr="008079B2">
        <w:rPr>
          <w:rFonts w:cs="Times New Roman"/>
        </w:rPr>
        <w:t>帮助参与者去影响</w:t>
      </w:r>
      <w:r w:rsidR="003A39DD" w:rsidRPr="008079B2">
        <w:rPr>
          <w:rFonts w:cs="Times New Roman"/>
        </w:rPr>
        <w:t>事件的演变和结果。</w:t>
      </w:r>
    </w:p>
    <w:p w:rsidR="00A26374" w:rsidRPr="008079B2" w:rsidRDefault="00645DC4" w:rsidP="00EC1FD4">
      <w:pPr>
        <w:pStyle w:val="a"/>
        <w:spacing w:before="100" w:beforeAutospacing="1" w:after="100" w:afterAutospacing="1"/>
        <w:ind w:firstLineChars="0" w:firstLine="0"/>
        <w:rPr>
          <w:rFonts w:cs="Times New Roman"/>
        </w:rPr>
      </w:pPr>
      <w:r w:rsidRPr="008079B2">
        <w:rPr>
          <w:rFonts w:cs="Times New Roman"/>
        </w:rPr>
        <w:tab/>
      </w:r>
      <w:r w:rsidR="004D7C88" w:rsidRPr="008079B2">
        <w:rPr>
          <w:rFonts w:cs="Times New Roman"/>
        </w:rPr>
        <w:t>当数字反向渠道</w:t>
      </w:r>
      <w:r w:rsidR="00F908C1" w:rsidRPr="008079B2">
        <w:rPr>
          <w:rFonts w:cs="Times New Roman"/>
        </w:rPr>
        <w:t>在社会化信息空间中逐步提升自己重要性的同时，</w:t>
      </w:r>
      <w:r w:rsidR="007C6B6B" w:rsidRPr="008079B2">
        <w:rPr>
          <w:rFonts w:cs="Times New Roman"/>
        </w:rPr>
        <w:t>我们也看到了当前</w:t>
      </w:r>
      <w:r w:rsidR="007E077D" w:rsidRPr="008079B2">
        <w:rPr>
          <w:rFonts w:cs="Times New Roman"/>
        </w:rPr>
        <w:t>它所使用展示信息的方法的局限</w:t>
      </w:r>
      <w:r w:rsidR="00C12B5B" w:rsidRPr="008079B2">
        <w:rPr>
          <w:rFonts w:cs="Times New Roman"/>
        </w:rPr>
        <w:t>性</w:t>
      </w:r>
      <w:r w:rsidR="007E077D" w:rsidRPr="008079B2">
        <w:rPr>
          <w:rFonts w:cs="Times New Roman"/>
        </w:rPr>
        <w:t>。</w:t>
      </w:r>
      <w:r w:rsidR="00E154E4" w:rsidRPr="008079B2">
        <w:rPr>
          <w:rFonts w:cs="Times New Roman"/>
        </w:rPr>
        <w:t>仅仅使用</w:t>
      </w:r>
      <w:r w:rsidR="00B76A46" w:rsidRPr="008079B2">
        <w:rPr>
          <w:rFonts w:cs="Times New Roman"/>
        </w:rPr>
        <w:t>按照时间顺序的文本列表</w:t>
      </w:r>
      <w:r w:rsidR="00E154E4" w:rsidRPr="008079B2">
        <w:rPr>
          <w:rFonts w:cs="Times New Roman"/>
        </w:rPr>
        <w:t>不足以</w:t>
      </w:r>
      <w:r w:rsidR="00435043" w:rsidRPr="008079B2">
        <w:rPr>
          <w:rFonts w:cs="Times New Roman"/>
        </w:rPr>
        <w:t>充分</w:t>
      </w:r>
      <w:r w:rsidR="00E154E4" w:rsidRPr="008079B2">
        <w:rPr>
          <w:rFonts w:cs="Times New Roman"/>
        </w:rPr>
        <w:t>展示</w:t>
      </w:r>
      <w:r w:rsidR="00C60D25" w:rsidRPr="008079B2">
        <w:rPr>
          <w:rFonts w:cs="Times New Roman"/>
        </w:rPr>
        <w:t>大型反向渠道</w:t>
      </w:r>
      <w:r w:rsidR="00435043" w:rsidRPr="008079B2">
        <w:rPr>
          <w:rFonts w:cs="Times New Roman"/>
        </w:rPr>
        <w:t>的信息</w:t>
      </w:r>
      <w:r w:rsidR="00C60D25" w:rsidRPr="008079B2">
        <w:rPr>
          <w:rFonts w:cs="Times New Roman"/>
        </w:rPr>
        <w:t>，因为</w:t>
      </w:r>
      <w:r w:rsidR="000367D2" w:rsidRPr="008079B2">
        <w:rPr>
          <w:rFonts w:cs="Times New Roman"/>
        </w:rPr>
        <w:t>它们不能够</w:t>
      </w:r>
      <w:r w:rsidR="00DF07AF" w:rsidRPr="008079B2">
        <w:rPr>
          <w:rFonts w:cs="Times New Roman"/>
        </w:rPr>
        <w:t>形象</w:t>
      </w:r>
      <w:r w:rsidR="00DE4C30" w:rsidRPr="008079B2">
        <w:rPr>
          <w:rFonts w:cs="Times New Roman"/>
        </w:rPr>
        <w:t>地呈现</w:t>
      </w:r>
      <w:r w:rsidR="0003410F" w:rsidRPr="008079B2">
        <w:rPr>
          <w:rFonts w:cs="Times New Roman"/>
        </w:rPr>
        <w:t>实时会话的</w:t>
      </w:r>
      <w:r w:rsidR="00914120" w:rsidRPr="008079B2">
        <w:rPr>
          <w:rFonts w:cs="Times New Roman"/>
        </w:rPr>
        <w:t>规模和运动。</w:t>
      </w:r>
      <w:r w:rsidR="00E277AD" w:rsidRPr="008079B2">
        <w:rPr>
          <w:rFonts w:cs="Times New Roman"/>
        </w:rPr>
        <w:t>参与者因此</w:t>
      </w:r>
      <w:r w:rsidR="00FA421B" w:rsidRPr="008079B2">
        <w:rPr>
          <w:rFonts w:cs="Times New Roman"/>
        </w:rPr>
        <w:t>无意地而又不可避免地对事件</w:t>
      </w:r>
      <w:r w:rsidR="00FC1923" w:rsidRPr="008079B2">
        <w:rPr>
          <w:rFonts w:cs="Times New Roman"/>
        </w:rPr>
        <w:t>主题</w:t>
      </w:r>
      <w:r w:rsidR="00FA421B" w:rsidRPr="008079B2">
        <w:rPr>
          <w:rFonts w:cs="Times New Roman"/>
        </w:rPr>
        <w:t>的认识</w:t>
      </w:r>
      <w:r w:rsidR="00006AC3" w:rsidRPr="008079B2">
        <w:rPr>
          <w:rFonts w:cs="Times New Roman"/>
        </w:rPr>
        <w:t>产生了</w:t>
      </w:r>
      <w:r w:rsidR="00FA421B" w:rsidRPr="008079B2">
        <w:rPr>
          <w:rFonts w:cs="Times New Roman"/>
        </w:rPr>
        <w:t>一定的偏差</w:t>
      </w:r>
      <w:r w:rsidR="00FC1923" w:rsidRPr="008079B2">
        <w:rPr>
          <w:rFonts w:cs="Times New Roman"/>
        </w:rPr>
        <w:t>，</w:t>
      </w:r>
      <w:r w:rsidR="007A09D4" w:rsidRPr="008079B2">
        <w:rPr>
          <w:rFonts w:cs="Times New Roman"/>
        </w:rPr>
        <w:t>并</w:t>
      </w:r>
      <w:r w:rsidR="00936103" w:rsidRPr="008079B2">
        <w:rPr>
          <w:rFonts w:cs="Times New Roman"/>
        </w:rPr>
        <w:t>缺乏</w:t>
      </w:r>
      <w:r w:rsidR="00265382" w:rsidRPr="008079B2">
        <w:rPr>
          <w:rFonts w:cs="Times New Roman"/>
        </w:rPr>
        <w:t>对反向渠道</w:t>
      </w:r>
      <w:r w:rsidR="00C55963" w:rsidRPr="008079B2">
        <w:rPr>
          <w:rFonts w:cs="Times New Roman"/>
        </w:rPr>
        <w:t>所涵盖</w:t>
      </w:r>
      <w:r w:rsidR="00265382" w:rsidRPr="008079B2">
        <w:rPr>
          <w:rFonts w:cs="Times New Roman"/>
        </w:rPr>
        <w:t>信息的</w:t>
      </w:r>
      <w:r w:rsidR="00936103" w:rsidRPr="008079B2">
        <w:rPr>
          <w:rFonts w:cs="Times New Roman"/>
        </w:rPr>
        <w:t>的总体认识。</w:t>
      </w:r>
    </w:p>
    <w:p w:rsidR="00FA421B" w:rsidRPr="008079B2" w:rsidRDefault="00FA421B" w:rsidP="00EC1FD4">
      <w:pPr>
        <w:pStyle w:val="a"/>
        <w:spacing w:before="100" w:beforeAutospacing="1" w:after="100" w:afterAutospacing="1"/>
        <w:ind w:firstLineChars="0" w:firstLine="0"/>
        <w:rPr>
          <w:rFonts w:cs="Times New Roman"/>
        </w:rPr>
      </w:pPr>
      <w:r w:rsidRPr="008079B2">
        <w:rPr>
          <w:rFonts w:cs="Times New Roman"/>
        </w:rPr>
        <w:tab/>
      </w:r>
      <w:r w:rsidRPr="008079B2">
        <w:rPr>
          <w:rFonts w:cs="Times New Roman"/>
        </w:rPr>
        <w:t>为了探索这些问题，</w:t>
      </w:r>
      <w:r w:rsidR="00A84A04" w:rsidRPr="008079B2">
        <w:rPr>
          <w:rFonts w:cs="Times New Roman"/>
        </w:rPr>
        <w:t>我们在文中介绍了可视化反向渠道</w:t>
      </w:r>
      <w:r w:rsidR="00754F67" w:rsidRPr="008079B2">
        <w:rPr>
          <w:rFonts w:cs="Times New Roman"/>
        </w:rPr>
        <w:t>，它是一个具有进化性、</w:t>
      </w:r>
      <w:r w:rsidR="00784DDB" w:rsidRPr="008079B2">
        <w:rPr>
          <w:rFonts w:cs="Times New Roman"/>
        </w:rPr>
        <w:t>交互性和多方位的</w:t>
      </w:r>
      <w:r w:rsidR="0048223B" w:rsidRPr="008079B2">
        <w:rPr>
          <w:rFonts w:cs="Times New Roman"/>
        </w:rPr>
        <w:t>可视化接口，它集成了三种可视化工具并包含了</w:t>
      </w:r>
      <w:r w:rsidR="00CC4C4A" w:rsidRPr="008079B2">
        <w:rPr>
          <w:rFonts w:cs="Times New Roman"/>
        </w:rPr>
        <w:t>通过链接列出的</w:t>
      </w:r>
      <w:r w:rsidR="003B3B6A" w:rsidRPr="008079B2">
        <w:rPr>
          <w:rFonts w:cs="Times New Roman"/>
        </w:rPr>
        <w:t>数字反向渠道。</w:t>
      </w:r>
      <w:r w:rsidR="0086207F" w:rsidRPr="008079B2">
        <w:rPr>
          <w:rFonts w:cs="Times New Roman"/>
        </w:rPr>
        <w:t>为了给数字反向渠道会话提供一个新的视图，</w:t>
      </w:r>
      <w:r w:rsidR="00ED179F" w:rsidRPr="008079B2">
        <w:rPr>
          <w:rFonts w:cs="Times New Roman"/>
        </w:rPr>
        <w:t>文中我们介绍了话题流（</w:t>
      </w:r>
      <w:r w:rsidR="00ED179F" w:rsidRPr="008079B2">
        <w:rPr>
          <w:rFonts w:cs="Times New Roman"/>
        </w:rPr>
        <w:t>Topic Stream</w:t>
      </w:r>
      <w:r w:rsidR="00ED179F" w:rsidRPr="008079B2">
        <w:rPr>
          <w:rFonts w:cs="Times New Roman"/>
        </w:rPr>
        <w:t>），一种实时的</w:t>
      </w:r>
      <w:r w:rsidR="00740442" w:rsidRPr="008079B2">
        <w:rPr>
          <w:rFonts w:cs="Times New Roman"/>
        </w:rPr>
        <w:t>、</w:t>
      </w:r>
      <w:r w:rsidR="00ED179F" w:rsidRPr="008079B2">
        <w:rPr>
          <w:rFonts w:cs="Times New Roman"/>
        </w:rPr>
        <w:t>与话题相关的</w:t>
      </w:r>
      <w:r w:rsidR="00740442" w:rsidRPr="008079B2">
        <w:rPr>
          <w:rFonts w:cs="Times New Roman"/>
        </w:rPr>
        <w:t>、</w:t>
      </w:r>
      <w:r w:rsidR="00ED179F" w:rsidRPr="008079B2">
        <w:rPr>
          <w:rFonts w:cs="Times New Roman"/>
        </w:rPr>
        <w:t>可调整</w:t>
      </w:r>
      <w:r w:rsidR="00740442" w:rsidRPr="008079B2">
        <w:rPr>
          <w:rFonts w:cs="Times New Roman"/>
        </w:rPr>
        <w:t>的</w:t>
      </w:r>
      <w:r w:rsidR="00ED179F" w:rsidRPr="008079B2">
        <w:rPr>
          <w:rFonts w:cs="Times New Roman"/>
        </w:rPr>
        <w:t>堆栈图</w:t>
      </w:r>
      <w:r w:rsidR="00740442" w:rsidRPr="008079B2">
        <w:rPr>
          <w:rFonts w:cs="Times New Roman"/>
        </w:rPr>
        <w:t>，它可以</w:t>
      </w:r>
      <w:r w:rsidR="00ED179F" w:rsidRPr="008079B2">
        <w:rPr>
          <w:rFonts w:cs="Times New Roman"/>
        </w:rPr>
        <w:t>用于</w:t>
      </w:r>
      <w:r w:rsidR="007F13FC" w:rsidRPr="008079B2">
        <w:rPr>
          <w:rFonts w:cs="Times New Roman"/>
        </w:rPr>
        <w:t>可视化从数字反向渠道的会话中提取出来的话题。</w:t>
      </w:r>
      <w:r w:rsidR="00AF6C7B" w:rsidRPr="008079B2">
        <w:rPr>
          <w:rFonts w:cs="Times New Roman"/>
        </w:rPr>
        <w:t>于此同时</w:t>
      </w:r>
      <w:r w:rsidR="00B02CCE" w:rsidRPr="008079B2">
        <w:rPr>
          <w:rFonts w:cs="Times New Roman"/>
        </w:rPr>
        <w:t>我们还提供了两种紧凑的可视化工具，人物螺旋和图像云。</w:t>
      </w:r>
      <w:r w:rsidR="00003F91" w:rsidRPr="008079B2">
        <w:rPr>
          <w:rFonts w:cs="Times New Roman"/>
        </w:rPr>
        <w:t>它们</w:t>
      </w:r>
      <w:r w:rsidR="004A0861" w:rsidRPr="008079B2">
        <w:rPr>
          <w:rFonts w:cs="Times New Roman"/>
        </w:rPr>
        <w:t>集中</w:t>
      </w:r>
      <w:r w:rsidR="00003F91" w:rsidRPr="008079B2">
        <w:rPr>
          <w:rFonts w:cs="Times New Roman"/>
        </w:rPr>
        <w:t>展现了</w:t>
      </w:r>
      <w:r w:rsidR="004A0861" w:rsidRPr="008079B2">
        <w:rPr>
          <w:rFonts w:cs="Times New Roman"/>
        </w:rPr>
        <w:t>活跃的参与者和</w:t>
      </w:r>
      <w:r w:rsidR="004B5934" w:rsidRPr="008079B2">
        <w:rPr>
          <w:rFonts w:cs="Times New Roman"/>
        </w:rPr>
        <w:t>通过会话被</w:t>
      </w:r>
      <w:r w:rsidR="00405E36" w:rsidRPr="008079B2">
        <w:rPr>
          <w:rFonts w:cs="Times New Roman"/>
        </w:rPr>
        <w:t>分享的图片。</w:t>
      </w:r>
      <w:r w:rsidR="003A1577" w:rsidRPr="008079B2">
        <w:rPr>
          <w:rFonts w:cs="Times New Roman"/>
        </w:rPr>
        <w:t>这些</w:t>
      </w:r>
      <w:r w:rsidR="002C3AD8" w:rsidRPr="008079B2">
        <w:rPr>
          <w:rFonts w:cs="Times New Roman"/>
        </w:rPr>
        <w:t>可视化工具</w:t>
      </w:r>
      <w:r w:rsidR="007076F5" w:rsidRPr="008079B2">
        <w:rPr>
          <w:rFonts w:cs="Times New Roman"/>
        </w:rPr>
        <w:t>在话题发展过程中</w:t>
      </w:r>
      <w:r w:rsidR="00E85AF2" w:rsidRPr="008079B2">
        <w:rPr>
          <w:rFonts w:cs="Times New Roman"/>
        </w:rPr>
        <w:t>为当前的会话提供了</w:t>
      </w:r>
      <w:r w:rsidR="002C3AD8" w:rsidRPr="008079B2">
        <w:rPr>
          <w:rFonts w:cs="Times New Roman"/>
        </w:rPr>
        <w:t>直观的</w:t>
      </w:r>
      <w:r w:rsidR="00E85AF2" w:rsidRPr="008079B2">
        <w:rPr>
          <w:rFonts w:cs="Times New Roman"/>
        </w:rPr>
        <w:t>视觉</w:t>
      </w:r>
      <w:r w:rsidR="006662AD" w:rsidRPr="008079B2">
        <w:rPr>
          <w:rFonts w:cs="Times New Roman"/>
        </w:rPr>
        <w:t>感受</w:t>
      </w:r>
      <w:r w:rsidR="00E85AF2" w:rsidRPr="008079B2">
        <w:rPr>
          <w:rFonts w:cs="Times New Roman"/>
        </w:rPr>
        <w:t>，</w:t>
      </w:r>
      <w:r w:rsidR="00894514" w:rsidRPr="008079B2">
        <w:rPr>
          <w:rFonts w:cs="Times New Roman"/>
        </w:rPr>
        <w:t>通过视觉加重</w:t>
      </w:r>
      <w:r w:rsidR="00E84A9C" w:rsidRPr="008079B2">
        <w:rPr>
          <w:rFonts w:cs="Times New Roman"/>
        </w:rPr>
        <w:t>使会话</w:t>
      </w:r>
      <w:r w:rsidR="003C0D54" w:rsidRPr="008079B2">
        <w:rPr>
          <w:rFonts w:cs="Times New Roman"/>
        </w:rPr>
        <w:t>的展现</w:t>
      </w:r>
      <w:r w:rsidR="00CF59AB" w:rsidRPr="008079B2">
        <w:rPr>
          <w:rFonts w:cs="Times New Roman"/>
        </w:rPr>
        <w:t>具有丰富的视觉</w:t>
      </w:r>
      <w:r w:rsidR="006662AD" w:rsidRPr="008079B2">
        <w:rPr>
          <w:rFonts w:cs="Times New Roman"/>
        </w:rPr>
        <w:t>体验</w:t>
      </w:r>
      <w:r w:rsidR="00E84A9C" w:rsidRPr="008079B2">
        <w:rPr>
          <w:rFonts w:cs="Times New Roman"/>
        </w:rPr>
        <w:t>。</w:t>
      </w:r>
      <w:r w:rsidR="009F3D79" w:rsidRPr="008079B2">
        <w:rPr>
          <w:rFonts w:cs="Times New Roman"/>
        </w:rPr>
        <w:t>通过这一方式</w:t>
      </w:r>
      <w:r w:rsidR="00C23629" w:rsidRPr="008079B2">
        <w:rPr>
          <w:rFonts w:cs="Times New Roman"/>
        </w:rPr>
        <w:t>，</w:t>
      </w:r>
      <w:r w:rsidR="009F3D79" w:rsidRPr="008079B2">
        <w:rPr>
          <w:rFonts w:cs="Times New Roman"/>
        </w:rPr>
        <w:t>可视化反向渠道</w:t>
      </w:r>
      <w:r w:rsidR="00D959EF" w:rsidRPr="008079B2">
        <w:rPr>
          <w:rFonts w:cs="Times New Roman"/>
        </w:rPr>
        <w:t>为正在发生的事件和时间上下文内事件</w:t>
      </w:r>
      <w:r w:rsidR="00D907AC" w:rsidRPr="008079B2">
        <w:rPr>
          <w:rFonts w:cs="Times New Roman"/>
        </w:rPr>
        <w:t>演化的情况提供了可视化依据。</w:t>
      </w:r>
      <w:r w:rsidR="00C23629" w:rsidRPr="008079B2">
        <w:rPr>
          <w:rFonts w:cs="Times New Roman"/>
        </w:rPr>
        <w:t>这四个通过高亮、加粗和过滤连接起来的视图</w:t>
      </w:r>
      <w:r w:rsidR="00D139C3" w:rsidRPr="008079B2">
        <w:rPr>
          <w:rFonts w:cs="Times New Roman"/>
        </w:rPr>
        <w:t>是</w:t>
      </w:r>
      <w:r w:rsidR="005243CD" w:rsidRPr="008079B2">
        <w:rPr>
          <w:rFonts w:cs="Times New Roman"/>
        </w:rPr>
        <w:t>为</w:t>
      </w:r>
      <w:r w:rsidR="00D139C3" w:rsidRPr="008079B2">
        <w:rPr>
          <w:rFonts w:cs="Times New Roman"/>
        </w:rPr>
        <w:t>了能够达到以下要求而设计的：为</w:t>
      </w:r>
      <w:r w:rsidR="005243CD" w:rsidRPr="008079B2">
        <w:rPr>
          <w:rFonts w:cs="Times New Roman"/>
        </w:rPr>
        <w:t>连续更新的数据集</w:t>
      </w:r>
      <w:r w:rsidR="00C23629" w:rsidRPr="008079B2">
        <w:rPr>
          <w:rFonts w:cs="Times New Roman"/>
        </w:rPr>
        <w:t>提供有机进化的表达，</w:t>
      </w:r>
      <w:r w:rsidR="00D719C8" w:rsidRPr="008079B2">
        <w:rPr>
          <w:rFonts w:cs="Times New Roman"/>
        </w:rPr>
        <w:t>交互式</w:t>
      </w:r>
      <w:r w:rsidR="000C08B3" w:rsidRPr="008079B2">
        <w:rPr>
          <w:rFonts w:cs="Times New Roman"/>
        </w:rPr>
        <w:t>地</w:t>
      </w:r>
      <w:r w:rsidR="005417A5" w:rsidRPr="008079B2">
        <w:rPr>
          <w:rFonts w:cs="Times New Roman"/>
        </w:rPr>
        <w:t>访问按照时间分布的话题，</w:t>
      </w:r>
      <w:r w:rsidR="00772869" w:rsidRPr="008079B2">
        <w:rPr>
          <w:rFonts w:cs="Times New Roman"/>
        </w:rPr>
        <w:t>查找话题中活跃的参与者，以及展示</w:t>
      </w:r>
      <w:r w:rsidR="008B0B3B" w:rsidRPr="008079B2">
        <w:rPr>
          <w:rFonts w:cs="Times New Roman"/>
        </w:rPr>
        <w:t>重要的图像。</w:t>
      </w:r>
    </w:p>
    <w:p w:rsidR="004E3348" w:rsidRPr="008079B2" w:rsidRDefault="004E3348" w:rsidP="00EC1FD4">
      <w:pPr>
        <w:autoSpaceDE w:val="0"/>
        <w:autoSpaceDN w:val="0"/>
        <w:adjustRightInd w:val="0"/>
        <w:spacing w:before="100" w:beforeAutospacing="1" w:after="100" w:afterAutospacing="1" w:line="400" w:lineRule="exact"/>
        <w:rPr>
          <w:kern w:val="0"/>
          <w:szCs w:val="32"/>
        </w:rPr>
      </w:pPr>
      <w:r w:rsidRPr="008079B2">
        <w:rPr>
          <w:kern w:val="0"/>
          <w:szCs w:val="32"/>
        </w:rPr>
        <w:t>该论文的贡献主要有以下两点：</w:t>
      </w:r>
    </w:p>
    <w:p w:rsidR="004E3348" w:rsidRPr="008079B2" w:rsidRDefault="007F119D" w:rsidP="00EC1FD4">
      <w:pPr>
        <w:pStyle w:val="ListParagraph"/>
        <w:numPr>
          <w:ilvl w:val="0"/>
          <w:numId w:val="13"/>
        </w:numPr>
        <w:autoSpaceDE w:val="0"/>
        <w:autoSpaceDN w:val="0"/>
        <w:adjustRightInd w:val="0"/>
        <w:spacing w:before="100" w:beforeAutospacing="1" w:after="100" w:afterAutospacing="1" w:line="400" w:lineRule="exact"/>
        <w:ind w:firstLineChars="0"/>
        <w:rPr>
          <w:kern w:val="0"/>
          <w:szCs w:val="32"/>
        </w:rPr>
      </w:pPr>
      <w:r w:rsidRPr="008079B2">
        <w:rPr>
          <w:kern w:val="0"/>
          <w:szCs w:val="32"/>
        </w:rPr>
        <w:t>提出了</w:t>
      </w:r>
      <w:r w:rsidR="00D61772" w:rsidRPr="008079B2">
        <w:rPr>
          <w:kern w:val="0"/>
          <w:szCs w:val="32"/>
        </w:rPr>
        <w:t>进化性可视化这一概念，它</w:t>
      </w:r>
      <w:r w:rsidR="00B875CE" w:rsidRPr="008079B2">
        <w:rPr>
          <w:kern w:val="0"/>
          <w:szCs w:val="32"/>
        </w:rPr>
        <w:t>用连续的信息流</w:t>
      </w:r>
      <w:r w:rsidR="00D61772" w:rsidRPr="008079B2">
        <w:rPr>
          <w:kern w:val="0"/>
          <w:szCs w:val="32"/>
        </w:rPr>
        <w:t>集成</w:t>
      </w:r>
      <w:r w:rsidR="006933E9" w:rsidRPr="008079B2">
        <w:rPr>
          <w:kern w:val="0"/>
          <w:szCs w:val="32"/>
        </w:rPr>
        <w:t>地</w:t>
      </w:r>
      <w:r w:rsidR="00520C65" w:rsidRPr="008079B2">
        <w:rPr>
          <w:kern w:val="0"/>
          <w:szCs w:val="32"/>
        </w:rPr>
        <w:t>展</w:t>
      </w:r>
      <w:r w:rsidR="00B875CE" w:rsidRPr="008079B2">
        <w:rPr>
          <w:kern w:val="0"/>
          <w:szCs w:val="32"/>
        </w:rPr>
        <w:t>现</w:t>
      </w:r>
      <w:r w:rsidR="00D61772" w:rsidRPr="008079B2">
        <w:rPr>
          <w:kern w:val="0"/>
          <w:szCs w:val="32"/>
        </w:rPr>
        <w:t>了</w:t>
      </w:r>
      <w:r w:rsidR="00B875CE" w:rsidRPr="008079B2">
        <w:rPr>
          <w:kern w:val="0"/>
          <w:szCs w:val="32"/>
        </w:rPr>
        <w:t>当前活动和近期发展</w:t>
      </w:r>
      <w:r w:rsidR="00F1221A" w:rsidRPr="008079B2">
        <w:rPr>
          <w:kern w:val="0"/>
          <w:szCs w:val="32"/>
        </w:rPr>
        <w:t>的</w:t>
      </w:r>
      <w:r w:rsidR="002431FF" w:rsidRPr="008079B2">
        <w:rPr>
          <w:kern w:val="0"/>
          <w:szCs w:val="32"/>
        </w:rPr>
        <w:t>情况</w:t>
      </w:r>
      <w:r w:rsidR="006933E9" w:rsidRPr="008079B2">
        <w:rPr>
          <w:kern w:val="0"/>
          <w:szCs w:val="32"/>
        </w:rPr>
        <w:t>，如数字反向渠道。</w:t>
      </w:r>
    </w:p>
    <w:p w:rsidR="00AF4402" w:rsidRPr="008079B2" w:rsidRDefault="00AF4402" w:rsidP="00EC1FD4">
      <w:pPr>
        <w:pStyle w:val="ListParagraph"/>
        <w:numPr>
          <w:ilvl w:val="0"/>
          <w:numId w:val="13"/>
        </w:numPr>
        <w:autoSpaceDE w:val="0"/>
        <w:autoSpaceDN w:val="0"/>
        <w:adjustRightInd w:val="0"/>
        <w:spacing w:before="100" w:beforeAutospacing="1" w:after="100" w:afterAutospacing="1" w:line="400" w:lineRule="exact"/>
        <w:ind w:firstLineChars="0"/>
        <w:rPr>
          <w:kern w:val="0"/>
          <w:szCs w:val="32"/>
        </w:rPr>
      </w:pPr>
      <w:r w:rsidRPr="008079B2">
        <w:rPr>
          <w:kern w:val="0"/>
          <w:szCs w:val="32"/>
        </w:rPr>
        <w:t>引入了</w:t>
      </w:r>
      <w:r w:rsidR="003661AB" w:rsidRPr="008079B2">
        <w:rPr>
          <w:kern w:val="0"/>
          <w:szCs w:val="32"/>
        </w:rPr>
        <w:t>三种新颖的</w:t>
      </w:r>
      <w:r w:rsidR="00377EE8" w:rsidRPr="008079B2">
        <w:rPr>
          <w:kern w:val="0"/>
          <w:szCs w:val="32"/>
        </w:rPr>
        <w:t>交互式可视化工具，</w:t>
      </w:r>
      <w:r w:rsidR="007E636A" w:rsidRPr="008079B2">
        <w:rPr>
          <w:kern w:val="0"/>
          <w:szCs w:val="32"/>
        </w:rPr>
        <w:t>用于总结</w:t>
      </w:r>
      <w:r w:rsidR="00E06E75" w:rsidRPr="008079B2">
        <w:rPr>
          <w:kern w:val="0"/>
          <w:szCs w:val="32"/>
        </w:rPr>
        <w:t>大型反向渠道的</w:t>
      </w:r>
      <w:r w:rsidR="009C4982" w:rsidRPr="008079B2">
        <w:rPr>
          <w:kern w:val="0"/>
          <w:szCs w:val="32"/>
        </w:rPr>
        <w:t>主要方面并提供</w:t>
      </w:r>
      <w:r w:rsidR="00E11C05" w:rsidRPr="008079B2">
        <w:rPr>
          <w:kern w:val="0"/>
          <w:szCs w:val="32"/>
        </w:rPr>
        <w:t>在可视化渠道上下文中</w:t>
      </w:r>
      <w:r w:rsidR="009C4982" w:rsidRPr="008079B2">
        <w:rPr>
          <w:kern w:val="0"/>
          <w:szCs w:val="32"/>
        </w:rPr>
        <w:t>基于时间、话题和人物的探索互动</w:t>
      </w:r>
      <w:r w:rsidR="00C50AF4" w:rsidRPr="008079B2">
        <w:rPr>
          <w:kern w:val="0"/>
          <w:szCs w:val="32"/>
        </w:rPr>
        <w:t>。</w:t>
      </w:r>
    </w:p>
    <w:p w:rsidR="00C50AF4" w:rsidRPr="008079B2" w:rsidRDefault="007F7D5B" w:rsidP="00EC1FD4">
      <w:pPr>
        <w:autoSpaceDE w:val="0"/>
        <w:autoSpaceDN w:val="0"/>
        <w:adjustRightInd w:val="0"/>
        <w:spacing w:before="100" w:beforeAutospacing="1" w:after="100" w:afterAutospacing="1" w:line="400" w:lineRule="exact"/>
        <w:ind w:firstLine="360"/>
        <w:rPr>
          <w:kern w:val="0"/>
          <w:szCs w:val="32"/>
        </w:rPr>
      </w:pPr>
      <w:r w:rsidRPr="008079B2">
        <w:rPr>
          <w:kern w:val="0"/>
          <w:szCs w:val="32"/>
        </w:rPr>
        <w:t>论文的组织形式如下：第二章对相关工作做了一个简要的概述。</w:t>
      </w:r>
      <w:r w:rsidR="00592A9F" w:rsidRPr="008079B2">
        <w:rPr>
          <w:kern w:val="0"/>
          <w:szCs w:val="32"/>
        </w:rPr>
        <w:t>第三章</w:t>
      </w:r>
      <w:r w:rsidR="006106E1" w:rsidRPr="008079B2">
        <w:rPr>
          <w:kern w:val="0"/>
          <w:szCs w:val="32"/>
        </w:rPr>
        <w:t>简述了探索更好数字渠道的动机，</w:t>
      </w:r>
      <w:r w:rsidR="00761A15" w:rsidRPr="008079B2">
        <w:rPr>
          <w:kern w:val="0"/>
          <w:szCs w:val="32"/>
        </w:rPr>
        <w:t>并对</w:t>
      </w:r>
      <w:r w:rsidR="0039106D" w:rsidRPr="008079B2">
        <w:rPr>
          <w:kern w:val="0"/>
          <w:szCs w:val="32"/>
        </w:rPr>
        <w:t>系统</w:t>
      </w:r>
      <w:r w:rsidR="00761A15" w:rsidRPr="008079B2">
        <w:rPr>
          <w:kern w:val="0"/>
          <w:szCs w:val="32"/>
        </w:rPr>
        <w:t>提出</w:t>
      </w:r>
      <w:r w:rsidR="0039106D" w:rsidRPr="008079B2">
        <w:rPr>
          <w:kern w:val="0"/>
          <w:szCs w:val="32"/>
        </w:rPr>
        <w:t>了</w:t>
      </w:r>
      <w:r w:rsidR="00761A15" w:rsidRPr="008079B2">
        <w:rPr>
          <w:kern w:val="0"/>
          <w:szCs w:val="32"/>
        </w:rPr>
        <w:t>设计目标</w:t>
      </w:r>
      <w:r w:rsidRPr="008079B2">
        <w:rPr>
          <w:kern w:val="0"/>
          <w:szCs w:val="32"/>
        </w:rPr>
        <w:t>。</w:t>
      </w:r>
      <w:r w:rsidR="00761A15" w:rsidRPr="008079B2">
        <w:rPr>
          <w:kern w:val="0"/>
          <w:szCs w:val="32"/>
        </w:rPr>
        <w:t>第四章</w:t>
      </w:r>
      <w:r w:rsidR="00141322" w:rsidRPr="008079B2">
        <w:rPr>
          <w:kern w:val="0"/>
          <w:szCs w:val="32"/>
        </w:rPr>
        <w:t>阐述了处理动态、进化性数据的</w:t>
      </w:r>
      <w:r w:rsidR="00AE10EF" w:rsidRPr="008079B2">
        <w:rPr>
          <w:kern w:val="0"/>
          <w:szCs w:val="32"/>
        </w:rPr>
        <w:t>挑战和机遇。</w:t>
      </w:r>
      <w:r w:rsidRPr="008079B2">
        <w:rPr>
          <w:kern w:val="0"/>
          <w:szCs w:val="32"/>
        </w:rPr>
        <w:t>第五章详细描述了</w:t>
      </w:r>
      <w:r w:rsidR="00E06290" w:rsidRPr="008079B2">
        <w:rPr>
          <w:kern w:val="0"/>
          <w:szCs w:val="32"/>
        </w:rPr>
        <w:t>系统的实现</w:t>
      </w:r>
      <w:r w:rsidR="00F648A8" w:rsidRPr="008079B2">
        <w:rPr>
          <w:kern w:val="0"/>
          <w:szCs w:val="32"/>
        </w:rPr>
        <w:t>，第六章</w:t>
      </w:r>
      <w:r w:rsidR="00382182" w:rsidRPr="008079B2">
        <w:rPr>
          <w:kern w:val="0"/>
          <w:szCs w:val="32"/>
        </w:rPr>
        <w:t>讨论了系统最初得到的用户反馈。</w:t>
      </w:r>
      <w:r w:rsidR="00614978" w:rsidRPr="008079B2">
        <w:rPr>
          <w:kern w:val="0"/>
          <w:szCs w:val="32"/>
        </w:rPr>
        <w:t>第七章提出了工作的局限行并指出了未来研究工作的大致方向，最后第八章</w:t>
      </w:r>
      <w:r w:rsidR="00BD2321" w:rsidRPr="008079B2">
        <w:rPr>
          <w:kern w:val="0"/>
          <w:szCs w:val="32"/>
        </w:rPr>
        <w:t>对本文做了最后的总结。</w:t>
      </w:r>
    </w:p>
    <w:p w:rsidR="00B727B7" w:rsidRPr="008079B2" w:rsidRDefault="00B727B7" w:rsidP="00EC1FD4">
      <w:pPr>
        <w:pStyle w:val="a"/>
        <w:spacing w:before="100" w:beforeAutospacing="1" w:after="100" w:afterAutospacing="1"/>
        <w:ind w:firstLineChars="0" w:firstLine="0"/>
        <w:rPr>
          <w:rFonts w:cs="Times New Roman"/>
        </w:rPr>
      </w:pPr>
    </w:p>
    <w:p w:rsidR="009F3D79" w:rsidRPr="008079B2" w:rsidRDefault="00564FE9" w:rsidP="00EC1FD4">
      <w:pPr>
        <w:pStyle w:val="a"/>
        <w:spacing w:before="100" w:beforeAutospacing="1" w:after="100" w:afterAutospacing="1"/>
        <w:ind w:firstLineChars="0" w:firstLine="0"/>
        <w:rPr>
          <w:rFonts w:cs="Times New Roman"/>
          <w:b/>
          <w:sz w:val="28"/>
        </w:rPr>
      </w:pPr>
      <w:r w:rsidRPr="008079B2">
        <w:rPr>
          <w:rFonts w:cs="Times New Roman"/>
          <w:b/>
          <w:sz w:val="28"/>
        </w:rPr>
        <w:t>[</w:t>
      </w:r>
      <w:r w:rsidRPr="008079B2">
        <w:rPr>
          <w:rFonts w:cs="Times New Roman"/>
          <w:b/>
          <w:sz w:val="28"/>
        </w:rPr>
        <w:t>相关工作</w:t>
      </w:r>
      <w:r w:rsidRPr="008079B2">
        <w:rPr>
          <w:rFonts w:cs="Times New Roman"/>
          <w:b/>
          <w:sz w:val="28"/>
        </w:rPr>
        <w:t>]</w:t>
      </w:r>
    </w:p>
    <w:p w:rsidR="00564FE9" w:rsidRPr="008079B2" w:rsidRDefault="000A48CA" w:rsidP="00EC1FD4">
      <w:pPr>
        <w:pStyle w:val="a"/>
        <w:spacing w:before="100" w:beforeAutospacing="1" w:after="100" w:afterAutospacing="1"/>
        <w:ind w:firstLineChars="0" w:firstLine="0"/>
        <w:rPr>
          <w:rFonts w:cs="Times New Roman"/>
        </w:rPr>
      </w:pPr>
      <w:r w:rsidRPr="008079B2">
        <w:rPr>
          <w:rFonts w:cs="Times New Roman"/>
        </w:rPr>
        <w:tab/>
      </w:r>
      <w:r w:rsidR="005B072F" w:rsidRPr="008079B2">
        <w:rPr>
          <w:rFonts w:cs="Times New Roman"/>
        </w:rPr>
        <w:t>我们的工作可以用于可视化持续</w:t>
      </w:r>
      <w:r w:rsidRPr="008079B2">
        <w:rPr>
          <w:rFonts w:cs="Times New Roman"/>
        </w:rPr>
        <w:t>会话</w:t>
      </w:r>
      <w:r w:rsidR="008424DD" w:rsidRPr="008079B2">
        <w:rPr>
          <w:rFonts w:cs="Times New Roman"/>
        </w:rPr>
        <w:t>、</w:t>
      </w:r>
      <w:r w:rsidRPr="008079B2">
        <w:rPr>
          <w:rFonts w:cs="Times New Roman"/>
        </w:rPr>
        <w:t>在广泛的事件中</w:t>
      </w:r>
      <w:r w:rsidR="00103706" w:rsidRPr="008079B2">
        <w:rPr>
          <w:rFonts w:cs="Times New Roman"/>
        </w:rPr>
        <w:t>体验数字反向渠道，</w:t>
      </w:r>
      <w:r w:rsidR="00341B9B" w:rsidRPr="008079B2">
        <w:rPr>
          <w:rFonts w:cs="Times New Roman"/>
        </w:rPr>
        <w:t>并表达话题在一定时间范围内的演化过程。</w:t>
      </w:r>
    </w:p>
    <w:p w:rsidR="00DA5295" w:rsidRPr="008079B2" w:rsidRDefault="00BA6A26" w:rsidP="00EC1FD4">
      <w:pPr>
        <w:pStyle w:val="a"/>
        <w:spacing w:before="100" w:beforeAutospacing="1" w:after="100" w:afterAutospacing="1"/>
        <w:ind w:firstLineChars="0" w:firstLine="0"/>
        <w:rPr>
          <w:rFonts w:cs="Times New Roman"/>
          <w:b/>
        </w:rPr>
      </w:pPr>
      <w:r w:rsidRPr="008079B2">
        <w:rPr>
          <w:rFonts w:cs="Times New Roman"/>
          <w:b/>
        </w:rPr>
        <w:t>可视化</w:t>
      </w:r>
      <w:r w:rsidR="005B072F" w:rsidRPr="008079B2">
        <w:rPr>
          <w:rFonts w:cs="Times New Roman"/>
          <w:b/>
        </w:rPr>
        <w:t>持续会话：</w:t>
      </w:r>
    </w:p>
    <w:p w:rsidR="00BA6A26" w:rsidRPr="008079B2" w:rsidRDefault="00C01A51" w:rsidP="00EC1FD4">
      <w:pPr>
        <w:pStyle w:val="a"/>
        <w:spacing w:before="100" w:beforeAutospacing="1" w:after="100" w:afterAutospacing="1"/>
        <w:ind w:firstLineChars="0" w:firstLine="420"/>
        <w:rPr>
          <w:rFonts w:cs="Times New Roman"/>
        </w:rPr>
      </w:pPr>
      <w:r w:rsidRPr="008079B2">
        <w:rPr>
          <w:rFonts w:cs="Times New Roman"/>
        </w:rPr>
        <w:t>以前多数关于可视化人类通信的研究侧重于</w:t>
      </w:r>
      <w:r w:rsidR="005E4311" w:rsidRPr="008079B2">
        <w:rPr>
          <w:rFonts w:cs="Times New Roman"/>
        </w:rPr>
        <w:t>考虑社会</w:t>
      </w:r>
      <w:r w:rsidR="00822350" w:rsidRPr="008079B2">
        <w:rPr>
          <w:rFonts w:cs="Times New Roman"/>
        </w:rPr>
        <w:t>和表达的方面</w:t>
      </w:r>
      <w:r w:rsidR="00C464E3" w:rsidRPr="008079B2">
        <w:rPr>
          <w:rFonts w:cs="Times New Roman"/>
        </w:rPr>
        <w:t>。</w:t>
      </w:r>
      <w:r w:rsidR="00D21DFE" w:rsidRPr="008079B2">
        <w:rPr>
          <w:rFonts w:cs="Times New Roman"/>
        </w:rPr>
        <w:t>例如，从</w:t>
      </w:r>
      <w:r w:rsidR="00536185" w:rsidRPr="008079B2">
        <w:rPr>
          <w:rFonts w:cs="Times New Roman"/>
        </w:rPr>
        <w:t>较低层次上</w:t>
      </w:r>
      <w:r w:rsidR="00D21DFE" w:rsidRPr="008079B2">
        <w:rPr>
          <w:rFonts w:cs="Times New Roman"/>
        </w:rPr>
        <w:t>看</w:t>
      </w:r>
      <w:r w:rsidR="00536185" w:rsidRPr="008079B2">
        <w:rPr>
          <w:rFonts w:cs="Times New Roman"/>
        </w:rPr>
        <w:t>，</w:t>
      </w:r>
      <w:r w:rsidR="00166978" w:rsidRPr="008079B2">
        <w:rPr>
          <w:rFonts w:cs="Times New Roman"/>
        </w:rPr>
        <w:t>对输入</w:t>
      </w:r>
      <w:r w:rsidR="00E40CCC" w:rsidRPr="008079B2">
        <w:rPr>
          <w:rFonts w:cs="Times New Roman"/>
        </w:rPr>
        <w:t>样式</w:t>
      </w:r>
      <w:r w:rsidR="00166978" w:rsidRPr="008079B2">
        <w:rPr>
          <w:rFonts w:cs="Times New Roman"/>
        </w:rPr>
        <w:t>、</w:t>
      </w:r>
      <w:r w:rsidR="00E40CCC" w:rsidRPr="008079B2">
        <w:rPr>
          <w:rFonts w:cs="Times New Roman"/>
        </w:rPr>
        <w:t>正确性和停顿的艺术性可视化可以丰富普通的基于文本的信息。</w:t>
      </w:r>
      <w:r w:rsidR="00D21DFE" w:rsidRPr="008079B2">
        <w:rPr>
          <w:rFonts w:cs="Times New Roman"/>
        </w:rPr>
        <w:t>从较高层次上看，</w:t>
      </w:r>
      <w:r w:rsidR="001C3961" w:rsidRPr="008079B2">
        <w:rPr>
          <w:rFonts w:cs="Times New Roman"/>
        </w:rPr>
        <w:t>可视化</w:t>
      </w:r>
      <w:r w:rsidR="0089538B" w:rsidRPr="008079B2">
        <w:rPr>
          <w:rFonts w:cs="Times New Roman"/>
        </w:rPr>
        <w:t>聊天</w:t>
      </w:r>
      <w:r w:rsidR="001C3961" w:rsidRPr="008079B2">
        <w:rPr>
          <w:rFonts w:cs="Times New Roman"/>
        </w:rPr>
        <w:t>参与者的</w:t>
      </w:r>
      <w:r w:rsidR="008424DD" w:rsidRPr="008079B2">
        <w:rPr>
          <w:rFonts w:cs="Times New Roman"/>
        </w:rPr>
        <w:t>用户名</w:t>
      </w:r>
      <w:r w:rsidR="001C3961" w:rsidRPr="008079B2">
        <w:rPr>
          <w:rFonts w:cs="Times New Roman"/>
        </w:rPr>
        <w:t>和在线状态</w:t>
      </w:r>
      <w:r w:rsidR="00513919" w:rsidRPr="008079B2">
        <w:rPr>
          <w:rFonts w:cs="Times New Roman"/>
        </w:rPr>
        <w:t>、</w:t>
      </w:r>
      <w:r w:rsidR="008936D3" w:rsidRPr="008079B2">
        <w:rPr>
          <w:rFonts w:cs="Times New Roman"/>
        </w:rPr>
        <w:t>以及</w:t>
      </w:r>
      <w:r w:rsidR="00B4675A" w:rsidRPr="008079B2">
        <w:rPr>
          <w:rFonts w:cs="Times New Roman"/>
        </w:rPr>
        <w:t>他们当前的活</w:t>
      </w:r>
      <w:r w:rsidR="00627C6E" w:rsidRPr="008079B2">
        <w:rPr>
          <w:rFonts w:cs="Times New Roman"/>
        </w:rPr>
        <w:t>跃</w:t>
      </w:r>
      <w:r w:rsidR="00B4675A" w:rsidRPr="008079B2">
        <w:rPr>
          <w:rFonts w:cs="Times New Roman"/>
        </w:rPr>
        <w:t>性和</w:t>
      </w:r>
      <w:r w:rsidR="007D47D7" w:rsidRPr="008079B2">
        <w:rPr>
          <w:rFonts w:cs="Times New Roman"/>
        </w:rPr>
        <w:t>结构等，</w:t>
      </w:r>
      <w:r w:rsidR="006165AF" w:rsidRPr="008079B2">
        <w:rPr>
          <w:rFonts w:cs="Times New Roman"/>
        </w:rPr>
        <w:t>可以</w:t>
      </w:r>
      <w:r w:rsidR="005C0EC9" w:rsidRPr="008079B2">
        <w:rPr>
          <w:rFonts w:cs="Times New Roman"/>
        </w:rPr>
        <w:t>提高社会的关注度。</w:t>
      </w:r>
      <w:r w:rsidR="00533FC5" w:rsidRPr="008079B2">
        <w:rPr>
          <w:rFonts w:cs="Times New Roman"/>
        </w:rPr>
        <w:t>可视化短期和长期的讨论能够</w:t>
      </w:r>
      <w:r w:rsidR="00F179D9" w:rsidRPr="008079B2">
        <w:rPr>
          <w:rFonts w:cs="Times New Roman"/>
        </w:rPr>
        <w:t>提供</w:t>
      </w:r>
      <w:r w:rsidR="001867B8" w:rsidRPr="008079B2">
        <w:rPr>
          <w:rFonts w:cs="Times New Roman"/>
        </w:rPr>
        <w:t>关于</w:t>
      </w:r>
      <w:r w:rsidR="0064356D" w:rsidRPr="008079B2">
        <w:rPr>
          <w:rFonts w:cs="Times New Roman"/>
        </w:rPr>
        <w:t>会话活动和</w:t>
      </w:r>
      <w:r w:rsidR="00A17855" w:rsidRPr="008079B2">
        <w:rPr>
          <w:rFonts w:cs="Times New Roman"/>
        </w:rPr>
        <w:t>团体</w:t>
      </w:r>
      <w:r w:rsidR="002713D5" w:rsidRPr="008079B2">
        <w:rPr>
          <w:rFonts w:cs="Times New Roman"/>
        </w:rPr>
        <w:t>组织</w:t>
      </w:r>
      <w:r w:rsidR="00A17855" w:rsidRPr="008079B2">
        <w:rPr>
          <w:rFonts w:cs="Times New Roman"/>
        </w:rPr>
        <w:t>模式</w:t>
      </w:r>
      <w:r w:rsidR="001867B8" w:rsidRPr="008079B2">
        <w:rPr>
          <w:rFonts w:cs="Times New Roman"/>
        </w:rPr>
        <w:t>有价值的线索</w:t>
      </w:r>
      <w:r w:rsidR="00424E09" w:rsidRPr="008079B2">
        <w:rPr>
          <w:rFonts w:cs="Times New Roman"/>
        </w:rPr>
        <w:t>。</w:t>
      </w:r>
      <w:r w:rsidR="009431BC" w:rsidRPr="008079B2">
        <w:rPr>
          <w:rFonts w:cs="Times New Roman"/>
        </w:rPr>
        <w:t>进一步的研究致力于</w:t>
      </w:r>
      <w:r w:rsidR="00AD236C" w:rsidRPr="008079B2">
        <w:rPr>
          <w:rFonts w:cs="Times New Roman"/>
        </w:rPr>
        <w:t>会话线程</w:t>
      </w:r>
      <w:r w:rsidR="009F61EB" w:rsidRPr="008079B2">
        <w:rPr>
          <w:rFonts w:cs="Times New Roman"/>
        </w:rPr>
        <w:t>上</w:t>
      </w:r>
      <w:r w:rsidR="00AD236C" w:rsidRPr="008079B2">
        <w:rPr>
          <w:rFonts w:cs="Times New Roman"/>
        </w:rPr>
        <w:t>。</w:t>
      </w:r>
      <w:r w:rsidR="0029521E" w:rsidRPr="008079B2">
        <w:rPr>
          <w:rFonts w:cs="Times New Roman"/>
        </w:rPr>
        <w:t>例如，</w:t>
      </w:r>
      <w:r w:rsidR="00C17E10" w:rsidRPr="008079B2">
        <w:rPr>
          <w:rFonts w:cs="Times New Roman"/>
        </w:rPr>
        <w:t>论坛讨论的范围及</w:t>
      </w:r>
      <w:r w:rsidR="00B91F58" w:rsidRPr="008079B2">
        <w:rPr>
          <w:rFonts w:cs="Times New Roman"/>
        </w:rPr>
        <w:t>某一术语的查询</w:t>
      </w:r>
      <w:r w:rsidR="00C17E10" w:rsidRPr="008079B2">
        <w:rPr>
          <w:rFonts w:cs="Times New Roman"/>
        </w:rPr>
        <w:t>分布</w:t>
      </w:r>
      <w:r w:rsidR="00B91F58" w:rsidRPr="008079B2">
        <w:rPr>
          <w:rFonts w:cs="Times New Roman"/>
        </w:rPr>
        <w:t>能够通过可视化论坛线程而得到整体的概貌</w:t>
      </w:r>
      <w:r w:rsidR="00B52D02" w:rsidRPr="008079B2">
        <w:rPr>
          <w:rFonts w:cs="Times New Roman"/>
        </w:rPr>
        <w:t>。</w:t>
      </w:r>
      <w:r w:rsidR="0023742C" w:rsidRPr="008079B2">
        <w:rPr>
          <w:rFonts w:cs="Times New Roman"/>
        </w:rPr>
        <w:t>邮件交换</w:t>
      </w:r>
      <w:r w:rsidR="00621850" w:rsidRPr="008079B2">
        <w:rPr>
          <w:rFonts w:cs="Times New Roman"/>
        </w:rPr>
        <w:t>可被可视化为</w:t>
      </w:r>
      <w:r w:rsidR="001527DA" w:rsidRPr="008079B2">
        <w:rPr>
          <w:rFonts w:cs="Times New Roman"/>
        </w:rPr>
        <w:t>代表回复结构和时序的</w:t>
      </w:r>
      <w:r w:rsidR="00AB153B" w:rsidRPr="008079B2">
        <w:rPr>
          <w:rFonts w:cs="Times New Roman"/>
        </w:rPr>
        <w:t>线程弧线。</w:t>
      </w:r>
      <w:r w:rsidR="00462E61" w:rsidRPr="008079B2">
        <w:rPr>
          <w:rFonts w:cs="Times New Roman"/>
        </w:rPr>
        <w:t>虽然</w:t>
      </w:r>
      <w:r w:rsidR="00A24B37" w:rsidRPr="008079B2">
        <w:rPr>
          <w:rFonts w:cs="Times New Roman"/>
        </w:rPr>
        <w:t>嵌套和时序为结构化、顺序化</w:t>
      </w:r>
      <w:r w:rsidR="00462E61" w:rsidRPr="008079B2">
        <w:rPr>
          <w:rFonts w:cs="Times New Roman"/>
        </w:rPr>
        <w:t>信息交换</w:t>
      </w:r>
      <w:r w:rsidR="004E1DD2" w:rsidRPr="008079B2">
        <w:rPr>
          <w:rFonts w:cs="Times New Roman"/>
        </w:rPr>
        <w:t>的</w:t>
      </w:r>
      <w:r w:rsidR="005E4CC3" w:rsidRPr="008079B2">
        <w:rPr>
          <w:rFonts w:cs="Times New Roman"/>
        </w:rPr>
        <w:t>展示</w:t>
      </w:r>
      <w:r w:rsidR="00462E61" w:rsidRPr="008079B2">
        <w:rPr>
          <w:rFonts w:cs="Times New Roman"/>
        </w:rPr>
        <w:t>提供了合适的机制，</w:t>
      </w:r>
      <w:r w:rsidR="003E7B51" w:rsidRPr="008079B2">
        <w:rPr>
          <w:rFonts w:cs="Times New Roman"/>
        </w:rPr>
        <w:t>我们还是致力于</w:t>
      </w:r>
      <w:r w:rsidR="002D3DF3" w:rsidRPr="008079B2">
        <w:rPr>
          <w:rFonts w:cs="Times New Roman"/>
        </w:rPr>
        <w:t>为</w:t>
      </w:r>
      <w:r w:rsidR="009F61EB" w:rsidRPr="008079B2">
        <w:rPr>
          <w:rFonts w:cs="Times New Roman"/>
        </w:rPr>
        <w:t>当前</w:t>
      </w:r>
      <w:r w:rsidR="00D12163" w:rsidRPr="008079B2">
        <w:rPr>
          <w:rFonts w:cs="Times New Roman"/>
        </w:rPr>
        <w:t>讨论的主要话题</w:t>
      </w:r>
      <w:r w:rsidR="002D3DF3" w:rsidRPr="008079B2">
        <w:rPr>
          <w:rFonts w:cs="Times New Roman"/>
        </w:rPr>
        <w:t>提供概览。</w:t>
      </w:r>
    </w:p>
    <w:p w:rsidR="00054842" w:rsidRPr="008079B2" w:rsidRDefault="00054842" w:rsidP="00EC1FD4">
      <w:pPr>
        <w:pStyle w:val="a"/>
        <w:spacing w:before="100" w:beforeAutospacing="1" w:after="100" w:afterAutospacing="1"/>
        <w:ind w:firstLineChars="0" w:firstLine="420"/>
        <w:rPr>
          <w:rFonts w:cs="Times New Roman"/>
        </w:rPr>
      </w:pPr>
      <w:r w:rsidRPr="008079B2">
        <w:rPr>
          <w:rFonts w:cs="Times New Roman"/>
        </w:rPr>
        <w:t>与</w:t>
      </w:r>
      <w:r w:rsidR="00CC6F3C" w:rsidRPr="008079B2">
        <w:rPr>
          <w:rFonts w:cs="Times New Roman"/>
        </w:rPr>
        <w:t>会话的社会</w:t>
      </w:r>
      <w:r w:rsidR="00814A95" w:rsidRPr="008079B2">
        <w:rPr>
          <w:rFonts w:cs="Times New Roman"/>
        </w:rPr>
        <w:t>化</w:t>
      </w:r>
      <w:r w:rsidR="00CC6F3C" w:rsidRPr="008079B2">
        <w:rPr>
          <w:rFonts w:cs="Times New Roman"/>
        </w:rPr>
        <w:t>、结构</w:t>
      </w:r>
      <w:r w:rsidR="00814A95" w:rsidRPr="008079B2">
        <w:rPr>
          <w:rFonts w:cs="Times New Roman"/>
        </w:rPr>
        <w:t>化</w:t>
      </w:r>
      <w:r w:rsidR="00E45D72" w:rsidRPr="008079B2">
        <w:rPr>
          <w:rFonts w:cs="Times New Roman"/>
        </w:rPr>
        <w:t>等</w:t>
      </w:r>
      <w:r w:rsidR="00CC6F3C" w:rsidRPr="008079B2">
        <w:rPr>
          <w:rFonts w:cs="Times New Roman"/>
        </w:rPr>
        <w:t>方面相</w:t>
      </w:r>
      <w:r w:rsidR="00B431E4" w:rsidRPr="008079B2">
        <w:rPr>
          <w:rFonts w:cs="Times New Roman"/>
        </w:rPr>
        <w:t>反</w:t>
      </w:r>
      <w:r w:rsidR="00CC6F3C" w:rsidRPr="008079B2">
        <w:rPr>
          <w:rFonts w:cs="Times New Roman"/>
        </w:rPr>
        <w:t>，</w:t>
      </w:r>
      <w:r w:rsidR="007F4DBE" w:rsidRPr="008079B2">
        <w:rPr>
          <w:rFonts w:cs="Times New Roman"/>
        </w:rPr>
        <w:t>几乎没有</w:t>
      </w:r>
      <w:r w:rsidR="000E71EE" w:rsidRPr="008079B2">
        <w:rPr>
          <w:rFonts w:cs="Times New Roman"/>
        </w:rPr>
        <w:t>可视化工具</w:t>
      </w:r>
      <w:r w:rsidR="00A62C5F" w:rsidRPr="008079B2">
        <w:rPr>
          <w:rFonts w:cs="Times New Roman"/>
        </w:rPr>
        <w:t>试图去表达</w:t>
      </w:r>
      <w:r w:rsidR="009F61EB" w:rsidRPr="008079B2">
        <w:rPr>
          <w:rFonts w:cs="Times New Roman"/>
        </w:rPr>
        <w:t>当前</w:t>
      </w:r>
      <w:r w:rsidR="00A62B56" w:rsidRPr="008079B2">
        <w:rPr>
          <w:rFonts w:cs="Times New Roman"/>
        </w:rPr>
        <w:t>讨论的实际话题。</w:t>
      </w:r>
      <w:r w:rsidR="00351723" w:rsidRPr="008079B2">
        <w:rPr>
          <w:rFonts w:cs="Times New Roman"/>
        </w:rPr>
        <w:t>会话地图</w:t>
      </w:r>
      <w:r w:rsidR="00261F29" w:rsidRPr="008079B2">
        <w:rPr>
          <w:rFonts w:cs="Times New Roman"/>
        </w:rPr>
        <w:t>（</w:t>
      </w:r>
      <w:r w:rsidR="00261F29" w:rsidRPr="008079B2">
        <w:rPr>
          <w:rFonts w:cs="Times New Roman"/>
        </w:rPr>
        <w:t>Conversation Map</w:t>
      </w:r>
      <w:r w:rsidR="00261F29" w:rsidRPr="008079B2">
        <w:rPr>
          <w:rFonts w:cs="Times New Roman"/>
        </w:rPr>
        <w:t>）</w:t>
      </w:r>
      <w:r w:rsidR="00555034" w:rsidRPr="008079B2">
        <w:rPr>
          <w:rFonts w:cs="Times New Roman"/>
        </w:rPr>
        <w:t>通过</w:t>
      </w:r>
      <w:r w:rsidR="00C21645" w:rsidRPr="008079B2">
        <w:rPr>
          <w:rFonts w:cs="Times New Roman"/>
        </w:rPr>
        <w:t>坐标系视图接口</w:t>
      </w:r>
      <w:r w:rsidR="00351723" w:rsidRPr="008079B2">
        <w:rPr>
          <w:rFonts w:cs="Times New Roman"/>
        </w:rPr>
        <w:t>展现了参与者、</w:t>
      </w:r>
      <w:r w:rsidR="00504992" w:rsidRPr="008079B2">
        <w:rPr>
          <w:rFonts w:cs="Times New Roman"/>
        </w:rPr>
        <w:t>重要的话题以及</w:t>
      </w:r>
      <w:r w:rsidR="00F91519" w:rsidRPr="008079B2">
        <w:rPr>
          <w:rFonts w:cs="Times New Roman"/>
        </w:rPr>
        <w:t>新的讨论线程</w:t>
      </w:r>
      <w:r w:rsidR="00D15674" w:rsidRPr="008079B2">
        <w:rPr>
          <w:rFonts w:cs="Times New Roman"/>
        </w:rPr>
        <w:t>，它包括社会化的和语义的网络可视化</w:t>
      </w:r>
      <w:r w:rsidR="00F64142" w:rsidRPr="008079B2">
        <w:rPr>
          <w:rFonts w:cs="Times New Roman"/>
        </w:rPr>
        <w:t>。</w:t>
      </w:r>
      <w:r w:rsidR="00F75BFC" w:rsidRPr="008079B2">
        <w:rPr>
          <w:rFonts w:cs="Times New Roman"/>
        </w:rPr>
        <w:t>通过</w:t>
      </w:r>
      <w:r w:rsidR="00967614" w:rsidRPr="008079B2">
        <w:rPr>
          <w:rFonts w:cs="Times New Roman"/>
        </w:rPr>
        <w:t>将</w:t>
      </w:r>
      <w:r w:rsidR="00795FEC" w:rsidRPr="008079B2">
        <w:rPr>
          <w:rFonts w:cs="Times New Roman"/>
        </w:rPr>
        <w:t>关键字列表</w:t>
      </w:r>
      <w:r w:rsidR="00812A44" w:rsidRPr="008079B2">
        <w:rPr>
          <w:rFonts w:cs="Times New Roman"/>
        </w:rPr>
        <w:t>分布</w:t>
      </w:r>
      <w:r w:rsidR="00967614" w:rsidRPr="008079B2">
        <w:rPr>
          <w:rFonts w:cs="Times New Roman"/>
        </w:rPr>
        <w:t>在</w:t>
      </w:r>
      <w:r w:rsidR="00812A44" w:rsidRPr="008079B2">
        <w:rPr>
          <w:rFonts w:cs="Times New Roman"/>
        </w:rPr>
        <w:t>水平时间轴上，</w:t>
      </w:r>
      <w:proofErr w:type="spellStart"/>
      <w:r w:rsidR="00812A44" w:rsidRPr="008079B2">
        <w:rPr>
          <w:rFonts w:cs="Times New Roman"/>
        </w:rPr>
        <w:t>Themail</w:t>
      </w:r>
      <w:proofErr w:type="spellEnd"/>
      <w:r w:rsidR="00812A44" w:rsidRPr="008079B2">
        <w:rPr>
          <w:rFonts w:cs="Times New Roman"/>
        </w:rPr>
        <w:t>对</w:t>
      </w:r>
      <w:r w:rsidR="004D28AC" w:rsidRPr="008079B2">
        <w:rPr>
          <w:rFonts w:cs="Times New Roman"/>
        </w:rPr>
        <w:t>私</w:t>
      </w:r>
      <w:r w:rsidR="00812A44" w:rsidRPr="008079B2">
        <w:rPr>
          <w:rFonts w:cs="Times New Roman"/>
        </w:rPr>
        <w:t>人邮件会话</w:t>
      </w:r>
      <w:r w:rsidR="00395E3C" w:rsidRPr="008079B2">
        <w:rPr>
          <w:rFonts w:cs="Times New Roman"/>
        </w:rPr>
        <w:t>中</w:t>
      </w:r>
      <w:r w:rsidR="00812A44" w:rsidRPr="008079B2">
        <w:rPr>
          <w:rFonts w:cs="Times New Roman"/>
        </w:rPr>
        <w:t>话题</w:t>
      </w:r>
      <w:r w:rsidR="00290652" w:rsidRPr="008079B2">
        <w:rPr>
          <w:rFonts w:cs="Times New Roman"/>
        </w:rPr>
        <w:t>的发展过程</w:t>
      </w:r>
      <w:r w:rsidR="00812A44" w:rsidRPr="008079B2">
        <w:rPr>
          <w:rFonts w:cs="Times New Roman"/>
        </w:rPr>
        <w:t>进行了可视化。</w:t>
      </w:r>
      <w:r w:rsidR="007F2F64" w:rsidRPr="008079B2">
        <w:rPr>
          <w:rFonts w:cs="Times New Roman"/>
        </w:rPr>
        <w:t>会话地图的</w:t>
      </w:r>
      <w:proofErr w:type="spellStart"/>
      <w:r w:rsidR="007F2F64" w:rsidRPr="008079B2">
        <w:rPr>
          <w:rFonts w:cs="Times New Roman"/>
        </w:rPr>
        <w:t>Themail</w:t>
      </w:r>
      <w:proofErr w:type="spellEnd"/>
      <w:r w:rsidR="007F2F64" w:rsidRPr="008079B2">
        <w:rPr>
          <w:rFonts w:cs="Times New Roman"/>
        </w:rPr>
        <w:t>都提供了基于文本内容的分析，</w:t>
      </w:r>
      <w:r w:rsidR="00E11400" w:rsidRPr="008079B2">
        <w:rPr>
          <w:rFonts w:cs="Times New Roman"/>
        </w:rPr>
        <w:t>但</w:t>
      </w:r>
      <w:r w:rsidR="00250D13" w:rsidRPr="008079B2">
        <w:rPr>
          <w:rFonts w:cs="Times New Roman"/>
        </w:rPr>
        <w:t>是它们仅能够</w:t>
      </w:r>
      <w:r w:rsidR="00FA0686" w:rsidRPr="008079B2">
        <w:rPr>
          <w:rFonts w:cs="Times New Roman"/>
        </w:rPr>
        <w:t>用于</w:t>
      </w:r>
      <w:r w:rsidR="00B76DB2" w:rsidRPr="008079B2">
        <w:rPr>
          <w:rFonts w:cs="Times New Roman"/>
        </w:rPr>
        <w:t>分析</w:t>
      </w:r>
      <w:r w:rsidR="009F61EB" w:rsidRPr="008079B2">
        <w:rPr>
          <w:rFonts w:cs="Times New Roman"/>
        </w:rPr>
        <w:t>存档记录</w:t>
      </w:r>
      <w:r w:rsidR="005F073D" w:rsidRPr="008079B2">
        <w:rPr>
          <w:rFonts w:cs="Times New Roman"/>
        </w:rPr>
        <w:t>，</w:t>
      </w:r>
      <w:r w:rsidR="007463CA" w:rsidRPr="008079B2">
        <w:rPr>
          <w:rFonts w:cs="Times New Roman"/>
        </w:rPr>
        <w:t>不能分析实时会话</w:t>
      </w:r>
      <w:r w:rsidR="00FC65DC" w:rsidRPr="008079B2">
        <w:rPr>
          <w:rFonts w:cs="Times New Roman"/>
        </w:rPr>
        <w:t>。</w:t>
      </w:r>
      <w:r w:rsidR="00C27415" w:rsidRPr="008079B2">
        <w:rPr>
          <w:rFonts w:cs="Times New Roman"/>
        </w:rPr>
        <w:t>除</w:t>
      </w:r>
      <w:r w:rsidR="001B4FAC" w:rsidRPr="008079B2">
        <w:rPr>
          <w:rFonts w:cs="Times New Roman"/>
        </w:rPr>
        <w:t>数字会话之外，</w:t>
      </w:r>
      <w:r w:rsidR="00755762" w:rsidRPr="008079B2">
        <w:rPr>
          <w:rFonts w:cs="Times New Roman"/>
        </w:rPr>
        <w:t>可视化接口可以</w:t>
      </w:r>
      <w:r w:rsidR="00800C0E" w:rsidRPr="008079B2">
        <w:rPr>
          <w:rFonts w:cs="Times New Roman"/>
        </w:rPr>
        <w:t>展现</w:t>
      </w:r>
      <w:r w:rsidR="00425A05" w:rsidRPr="008079B2">
        <w:rPr>
          <w:rFonts w:cs="Times New Roman"/>
        </w:rPr>
        <w:t>参与者的活跃</w:t>
      </w:r>
      <w:r w:rsidR="00326350" w:rsidRPr="008079B2">
        <w:rPr>
          <w:rFonts w:cs="Times New Roman"/>
        </w:rPr>
        <w:t>时间</w:t>
      </w:r>
      <w:r w:rsidR="00876230" w:rsidRPr="008079B2">
        <w:rPr>
          <w:rFonts w:cs="Times New Roman"/>
        </w:rPr>
        <w:t>或用术语总结</w:t>
      </w:r>
      <w:r w:rsidR="009E2ADE" w:rsidRPr="008079B2">
        <w:rPr>
          <w:rFonts w:cs="Times New Roman"/>
        </w:rPr>
        <w:t>话题聚类。</w:t>
      </w:r>
      <w:r w:rsidR="00B05138" w:rsidRPr="008079B2">
        <w:rPr>
          <w:rFonts w:cs="Times New Roman"/>
        </w:rPr>
        <w:t>虽然前者总结了话题参与者及参与时间</w:t>
      </w:r>
      <w:r w:rsidR="00302C94" w:rsidRPr="008079B2">
        <w:rPr>
          <w:rFonts w:cs="Times New Roman"/>
        </w:rPr>
        <w:t>，话题的实际内容却无法展现出来。</w:t>
      </w:r>
      <w:r w:rsidR="00A54C97" w:rsidRPr="008079B2">
        <w:rPr>
          <w:rFonts w:cs="Times New Roman"/>
        </w:rPr>
        <w:t>话题聚类的</w:t>
      </w:r>
      <w:r w:rsidR="00251C72" w:rsidRPr="008079B2">
        <w:rPr>
          <w:rFonts w:cs="Times New Roman"/>
        </w:rPr>
        <w:t>可视化缺乏</w:t>
      </w:r>
      <w:r w:rsidR="00421758" w:rsidRPr="008079B2">
        <w:rPr>
          <w:rFonts w:cs="Times New Roman"/>
        </w:rPr>
        <w:t>先前</w:t>
      </w:r>
      <w:r w:rsidR="00F47B1C" w:rsidRPr="008079B2">
        <w:rPr>
          <w:rFonts w:cs="Times New Roman"/>
        </w:rPr>
        <w:t>技术</w:t>
      </w:r>
      <w:r w:rsidR="00C95ADE" w:rsidRPr="008079B2">
        <w:rPr>
          <w:rFonts w:cs="Times New Roman"/>
        </w:rPr>
        <w:t>所</w:t>
      </w:r>
      <w:r w:rsidR="00F47B1C" w:rsidRPr="008079B2">
        <w:rPr>
          <w:rFonts w:cs="Times New Roman"/>
        </w:rPr>
        <w:t>包含的</w:t>
      </w:r>
      <w:r w:rsidR="007D71DE" w:rsidRPr="008079B2">
        <w:rPr>
          <w:rFonts w:cs="Times New Roman"/>
        </w:rPr>
        <w:t>历史记录可视化。</w:t>
      </w:r>
    </w:p>
    <w:p w:rsidR="00212DE1" w:rsidRPr="008079B2" w:rsidRDefault="00212DE1" w:rsidP="00EC1FD4">
      <w:pPr>
        <w:pStyle w:val="a"/>
        <w:spacing w:before="100" w:beforeAutospacing="1" w:after="100" w:afterAutospacing="1"/>
        <w:ind w:firstLineChars="0" w:firstLine="420"/>
        <w:rPr>
          <w:rFonts w:cs="Times New Roman"/>
        </w:rPr>
      </w:pPr>
      <w:r w:rsidRPr="008079B2">
        <w:rPr>
          <w:rFonts w:cs="Times New Roman"/>
        </w:rPr>
        <w:t>我们</w:t>
      </w:r>
      <w:r w:rsidR="00C95ADE" w:rsidRPr="008079B2">
        <w:rPr>
          <w:rFonts w:cs="Times New Roman"/>
        </w:rPr>
        <w:t>的工作</w:t>
      </w:r>
      <w:r w:rsidR="00C417F0" w:rsidRPr="008079B2">
        <w:rPr>
          <w:rFonts w:cs="Times New Roman"/>
        </w:rPr>
        <w:t>延续</w:t>
      </w:r>
      <w:r w:rsidRPr="008079B2">
        <w:rPr>
          <w:rFonts w:cs="Times New Roman"/>
        </w:rPr>
        <w:t>了</w:t>
      </w:r>
      <w:r w:rsidR="005F37E1" w:rsidRPr="008079B2">
        <w:rPr>
          <w:rFonts w:cs="Times New Roman"/>
        </w:rPr>
        <w:t>关于</w:t>
      </w:r>
      <w:r w:rsidRPr="008079B2">
        <w:rPr>
          <w:rFonts w:cs="Times New Roman"/>
        </w:rPr>
        <w:t>强调社会性和结构性方面讨论的研究，</w:t>
      </w:r>
      <w:r w:rsidR="007D5F39" w:rsidRPr="008079B2">
        <w:rPr>
          <w:rFonts w:cs="Times New Roman"/>
        </w:rPr>
        <w:t>并探寻</w:t>
      </w:r>
      <w:r w:rsidR="00F54D70" w:rsidRPr="008079B2">
        <w:rPr>
          <w:rFonts w:cs="Times New Roman"/>
        </w:rPr>
        <w:t>如何</w:t>
      </w:r>
      <w:r w:rsidR="008A5813" w:rsidRPr="008079B2">
        <w:rPr>
          <w:rFonts w:cs="Times New Roman"/>
        </w:rPr>
        <w:t>按照时间发展的趋势</w:t>
      </w:r>
      <w:r w:rsidR="00F17DBD" w:rsidRPr="008079B2">
        <w:rPr>
          <w:rFonts w:cs="Times New Roman"/>
        </w:rPr>
        <w:t>表达</w:t>
      </w:r>
      <w:r w:rsidR="00E12BE6" w:rsidRPr="008079B2">
        <w:rPr>
          <w:rFonts w:cs="Times New Roman"/>
        </w:rPr>
        <w:t>会话主题</w:t>
      </w:r>
      <w:r w:rsidR="008A5813" w:rsidRPr="008079B2">
        <w:rPr>
          <w:rFonts w:cs="Times New Roman"/>
        </w:rPr>
        <w:t>的</w:t>
      </w:r>
      <w:r w:rsidR="00F6709C" w:rsidRPr="008079B2">
        <w:rPr>
          <w:rFonts w:cs="Times New Roman"/>
        </w:rPr>
        <w:t>同时展现</w:t>
      </w:r>
      <w:r w:rsidR="0017671B" w:rsidRPr="008079B2">
        <w:rPr>
          <w:rFonts w:cs="Times New Roman"/>
        </w:rPr>
        <w:t>参与者的活跃度和</w:t>
      </w:r>
      <w:r w:rsidR="000F7A3E" w:rsidRPr="008079B2">
        <w:rPr>
          <w:rFonts w:cs="Times New Roman"/>
        </w:rPr>
        <w:t>图像信息</w:t>
      </w:r>
      <w:r w:rsidR="00F6709C" w:rsidRPr="008079B2">
        <w:rPr>
          <w:rFonts w:cs="Times New Roman"/>
        </w:rPr>
        <w:t>。</w:t>
      </w:r>
      <w:r w:rsidR="00FD6DA6" w:rsidRPr="008079B2">
        <w:rPr>
          <w:rFonts w:cs="Times New Roman"/>
        </w:rPr>
        <w:t>前人</w:t>
      </w:r>
      <w:r w:rsidR="00302347" w:rsidRPr="008079B2">
        <w:rPr>
          <w:rFonts w:cs="Times New Roman"/>
        </w:rPr>
        <w:t>的</w:t>
      </w:r>
      <w:r w:rsidR="00FF6CE2" w:rsidRPr="008079B2">
        <w:rPr>
          <w:rFonts w:cs="Times New Roman"/>
        </w:rPr>
        <w:t>工作</w:t>
      </w:r>
      <w:r w:rsidR="002851AC" w:rsidRPr="008079B2">
        <w:rPr>
          <w:rFonts w:cs="Times New Roman"/>
        </w:rPr>
        <w:t>仅能</w:t>
      </w:r>
      <w:r w:rsidR="005A6FE7" w:rsidRPr="008079B2">
        <w:rPr>
          <w:rFonts w:cs="Times New Roman"/>
        </w:rPr>
        <w:t>狗</w:t>
      </w:r>
      <w:r w:rsidR="002851AC" w:rsidRPr="008079B2">
        <w:rPr>
          <w:rFonts w:cs="Times New Roman"/>
        </w:rPr>
        <w:t>展示小型在线会话或大型存档文本</w:t>
      </w:r>
      <w:r w:rsidR="00FD6DA6" w:rsidRPr="008079B2">
        <w:rPr>
          <w:rFonts w:cs="Times New Roman"/>
        </w:rPr>
        <w:t>，</w:t>
      </w:r>
      <w:r w:rsidR="00FF6CE2" w:rsidRPr="008079B2">
        <w:rPr>
          <w:rFonts w:cs="Times New Roman"/>
        </w:rPr>
        <w:t>而</w:t>
      </w:r>
      <w:r w:rsidR="00FD6DA6" w:rsidRPr="008079B2">
        <w:rPr>
          <w:rFonts w:cs="Times New Roman"/>
        </w:rPr>
        <w:t>我们的工作</w:t>
      </w:r>
      <w:r w:rsidR="007B6FC4" w:rsidRPr="008079B2">
        <w:rPr>
          <w:rFonts w:cs="Times New Roman"/>
        </w:rPr>
        <w:t>实现</w:t>
      </w:r>
      <w:r w:rsidR="00BC3969" w:rsidRPr="008079B2">
        <w:rPr>
          <w:rFonts w:cs="Times New Roman"/>
        </w:rPr>
        <w:t>了</w:t>
      </w:r>
      <w:r w:rsidR="000871E2" w:rsidRPr="008079B2">
        <w:rPr>
          <w:rFonts w:cs="Times New Roman"/>
        </w:rPr>
        <w:t>大型实时会话的</w:t>
      </w:r>
      <w:r w:rsidR="00DE4191" w:rsidRPr="008079B2">
        <w:rPr>
          <w:rFonts w:cs="Times New Roman"/>
        </w:rPr>
        <w:t>可视化表达。</w:t>
      </w:r>
    </w:p>
    <w:p w:rsidR="008B3F07" w:rsidRPr="008079B2" w:rsidRDefault="008B3F07" w:rsidP="00EC1FD4">
      <w:pPr>
        <w:pStyle w:val="a"/>
        <w:spacing w:before="100" w:beforeAutospacing="1" w:after="100" w:afterAutospacing="1"/>
        <w:ind w:firstLineChars="0" w:firstLine="0"/>
        <w:rPr>
          <w:rFonts w:cs="Times New Roman"/>
          <w:b/>
        </w:rPr>
      </w:pPr>
      <w:r w:rsidRPr="008079B2">
        <w:rPr>
          <w:rFonts w:cs="Times New Roman"/>
          <w:b/>
        </w:rPr>
        <w:t>将数字反向渠道用于事件：</w:t>
      </w:r>
    </w:p>
    <w:p w:rsidR="00CC6F3C" w:rsidRPr="008079B2" w:rsidRDefault="009D7DD3" w:rsidP="00EC1FD4">
      <w:pPr>
        <w:pStyle w:val="a"/>
        <w:spacing w:before="100" w:beforeAutospacing="1" w:after="100" w:afterAutospacing="1"/>
        <w:ind w:firstLineChars="0" w:firstLine="420"/>
        <w:rPr>
          <w:rFonts w:cs="Times New Roman"/>
        </w:rPr>
      </w:pPr>
      <w:r w:rsidRPr="008079B2">
        <w:rPr>
          <w:rFonts w:cs="Times New Roman"/>
        </w:rPr>
        <w:t>数字反向渠道可被理解为</w:t>
      </w:r>
      <w:r w:rsidR="0041788E" w:rsidRPr="008079B2">
        <w:rPr>
          <w:rFonts w:cs="Times New Roman"/>
        </w:rPr>
        <w:t>伴随着正在发生事件的</w:t>
      </w:r>
      <w:r w:rsidR="00696926" w:rsidRPr="008079B2">
        <w:rPr>
          <w:rFonts w:cs="Times New Roman"/>
        </w:rPr>
        <w:t>会话。</w:t>
      </w:r>
      <w:r w:rsidR="009603DC" w:rsidRPr="008079B2">
        <w:rPr>
          <w:rFonts w:cs="Times New Roman"/>
        </w:rPr>
        <w:t>早期的</w:t>
      </w:r>
      <w:r w:rsidR="00DD7547" w:rsidRPr="008079B2">
        <w:rPr>
          <w:rFonts w:cs="Times New Roman"/>
        </w:rPr>
        <w:t>研究</w:t>
      </w:r>
      <w:r w:rsidR="00D57192" w:rsidRPr="008079B2">
        <w:rPr>
          <w:rFonts w:cs="Times New Roman"/>
        </w:rPr>
        <w:t>将反向渠道通信定义为私人</w:t>
      </w:r>
      <w:r w:rsidR="000F7FED" w:rsidRPr="008079B2">
        <w:rPr>
          <w:rFonts w:cs="Times New Roman"/>
        </w:rPr>
        <w:t>的</w:t>
      </w:r>
      <w:r w:rsidR="00D57192" w:rsidRPr="008079B2">
        <w:rPr>
          <w:rFonts w:cs="Times New Roman"/>
        </w:rPr>
        <w:t>、非正式</w:t>
      </w:r>
      <w:r w:rsidR="000F7FED" w:rsidRPr="008079B2">
        <w:rPr>
          <w:rFonts w:cs="Times New Roman"/>
        </w:rPr>
        <w:t>的</w:t>
      </w:r>
      <w:r w:rsidR="00D57192" w:rsidRPr="008079B2">
        <w:rPr>
          <w:rFonts w:cs="Times New Roman"/>
        </w:rPr>
        <w:t>、短暂的</w:t>
      </w:r>
      <w:r w:rsidR="000F7FED" w:rsidRPr="008079B2">
        <w:rPr>
          <w:rFonts w:cs="Times New Roman"/>
        </w:rPr>
        <w:t>且仅对参与者可见的</w:t>
      </w:r>
      <w:r w:rsidR="005F34DC" w:rsidRPr="008079B2">
        <w:rPr>
          <w:rFonts w:cs="Times New Roman"/>
        </w:rPr>
        <w:t>交流渠道</w:t>
      </w:r>
      <w:r w:rsidR="001C0C93" w:rsidRPr="008079B2">
        <w:rPr>
          <w:rFonts w:cs="Times New Roman"/>
        </w:rPr>
        <w:t>。</w:t>
      </w:r>
      <w:r w:rsidR="007A4417" w:rsidRPr="008079B2">
        <w:rPr>
          <w:rFonts w:cs="Times New Roman"/>
        </w:rPr>
        <w:t>接下来</w:t>
      </w:r>
      <w:r w:rsidR="00015E08" w:rsidRPr="008079B2">
        <w:rPr>
          <w:rFonts w:cs="Times New Roman"/>
        </w:rPr>
        <w:t>的工作</w:t>
      </w:r>
      <w:r w:rsidR="00D54957" w:rsidRPr="008079B2">
        <w:rPr>
          <w:rFonts w:cs="Times New Roman"/>
        </w:rPr>
        <w:t>开创了</w:t>
      </w:r>
      <w:r w:rsidR="00015E08" w:rsidRPr="008079B2">
        <w:rPr>
          <w:rFonts w:cs="Times New Roman"/>
        </w:rPr>
        <w:t>了</w:t>
      </w:r>
      <w:r w:rsidR="001D3846" w:rsidRPr="008079B2">
        <w:rPr>
          <w:rFonts w:cs="Times New Roman"/>
        </w:rPr>
        <w:t>公众在学术会议期间通过</w:t>
      </w:r>
      <w:r w:rsidR="001F4970" w:rsidRPr="008079B2">
        <w:rPr>
          <w:rFonts w:cs="Times New Roman"/>
        </w:rPr>
        <w:t>网络聊天</w:t>
      </w:r>
      <w:r w:rsidR="00D54957" w:rsidRPr="008079B2">
        <w:rPr>
          <w:rFonts w:cs="Times New Roman"/>
        </w:rPr>
        <w:t>这一方式</w:t>
      </w:r>
      <w:r w:rsidR="001F4970" w:rsidRPr="008079B2">
        <w:rPr>
          <w:rFonts w:cs="Times New Roman"/>
        </w:rPr>
        <w:t>，</w:t>
      </w:r>
      <w:r w:rsidR="00DA0568" w:rsidRPr="008079B2">
        <w:rPr>
          <w:rFonts w:cs="Times New Roman"/>
        </w:rPr>
        <w:t>并发明了</w:t>
      </w:r>
      <w:r w:rsidR="00270DCB" w:rsidRPr="008079B2">
        <w:rPr>
          <w:rFonts w:cs="Times New Roman"/>
        </w:rPr>
        <w:t>为</w:t>
      </w:r>
      <w:r w:rsidR="00BE7128" w:rsidRPr="008079B2">
        <w:rPr>
          <w:rFonts w:cs="Times New Roman"/>
        </w:rPr>
        <w:t>观众</w:t>
      </w:r>
      <w:r w:rsidR="00744A45" w:rsidRPr="008079B2">
        <w:rPr>
          <w:rFonts w:cs="Times New Roman"/>
        </w:rPr>
        <w:t>的</w:t>
      </w:r>
      <w:r w:rsidR="00270DCB" w:rsidRPr="008079B2">
        <w:rPr>
          <w:rFonts w:cs="Times New Roman"/>
        </w:rPr>
        <w:t>提</w:t>
      </w:r>
      <w:r w:rsidR="005B34BE" w:rsidRPr="008079B2">
        <w:rPr>
          <w:rFonts w:cs="Times New Roman"/>
        </w:rPr>
        <w:t>问</w:t>
      </w:r>
      <w:r w:rsidR="00BE7128" w:rsidRPr="008079B2">
        <w:rPr>
          <w:rFonts w:cs="Times New Roman"/>
        </w:rPr>
        <w:t>投票的</w:t>
      </w:r>
      <w:r w:rsidR="00DA0568" w:rsidRPr="008079B2">
        <w:rPr>
          <w:rFonts w:cs="Times New Roman"/>
        </w:rPr>
        <w:t>交</w:t>
      </w:r>
      <w:r w:rsidR="00DA0568" w:rsidRPr="008079B2">
        <w:rPr>
          <w:rFonts w:cs="Times New Roman"/>
        </w:rPr>
        <w:lastRenderedPageBreak/>
        <w:t>互</w:t>
      </w:r>
      <w:r w:rsidR="00BE7128" w:rsidRPr="008079B2">
        <w:rPr>
          <w:rFonts w:cs="Times New Roman"/>
        </w:rPr>
        <w:t>式</w:t>
      </w:r>
      <w:r w:rsidR="00DA0568" w:rsidRPr="008079B2">
        <w:rPr>
          <w:rFonts w:cs="Times New Roman"/>
        </w:rPr>
        <w:t>系统。</w:t>
      </w:r>
      <w:r w:rsidR="00A41C5E" w:rsidRPr="008079B2">
        <w:rPr>
          <w:rFonts w:cs="Times New Roman"/>
        </w:rPr>
        <w:t>数字反向渠道的</w:t>
      </w:r>
      <w:r w:rsidR="00D713EB" w:rsidRPr="008079B2">
        <w:rPr>
          <w:rFonts w:cs="Times New Roman"/>
        </w:rPr>
        <w:t>优势包括可以再不中断事件发展的同时</w:t>
      </w:r>
      <w:r w:rsidR="00CA403F" w:rsidRPr="008079B2">
        <w:rPr>
          <w:rFonts w:cs="Times New Roman"/>
        </w:rPr>
        <w:t>交流附加信息、</w:t>
      </w:r>
      <w:r w:rsidR="009E38D3" w:rsidRPr="008079B2">
        <w:rPr>
          <w:rFonts w:cs="Times New Roman"/>
        </w:rPr>
        <w:t>以及</w:t>
      </w:r>
      <w:r w:rsidR="004B3BF9" w:rsidRPr="008079B2">
        <w:rPr>
          <w:rFonts w:cs="Times New Roman"/>
        </w:rPr>
        <w:t>形成事件的能力。</w:t>
      </w:r>
      <w:r w:rsidR="002D45F8" w:rsidRPr="008079B2">
        <w:rPr>
          <w:rFonts w:cs="Times New Roman"/>
        </w:rPr>
        <w:t>主要的担忧在于</w:t>
      </w:r>
      <w:r w:rsidR="005D0B9A" w:rsidRPr="008079B2">
        <w:rPr>
          <w:rFonts w:cs="Times New Roman"/>
        </w:rPr>
        <w:t>对</w:t>
      </w:r>
      <w:r w:rsidR="00A83EEE" w:rsidRPr="008079B2">
        <w:rPr>
          <w:rFonts w:cs="Times New Roman"/>
        </w:rPr>
        <w:t>话题</w:t>
      </w:r>
      <w:r w:rsidR="00E314FB" w:rsidRPr="008079B2">
        <w:rPr>
          <w:rFonts w:cs="Times New Roman"/>
        </w:rPr>
        <w:t>潜在的扰乱和</w:t>
      </w:r>
      <w:r w:rsidR="007628D2" w:rsidRPr="008079B2">
        <w:rPr>
          <w:rFonts w:cs="Times New Roman"/>
        </w:rPr>
        <w:t>分散。</w:t>
      </w:r>
    </w:p>
    <w:p w:rsidR="00891C38" w:rsidRPr="008079B2" w:rsidRDefault="009A74E4" w:rsidP="00EC1FD4">
      <w:pPr>
        <w:pStyle w:val="a"/>
        <w:spacing w:before="100" w:beforeAutospacing="1" w:after="100" w:afterAutospacing="1"/>
        <w:ind w:firstLineChars="0" w:firstLine="0"/>
        <w:rPr>
          <w:rFonts w:cs="Times New Roman"/>
        </w:rPr>
      </w:pPr>
      <w:r w:rsidRPr="008079B2">
        <w:rPr>
          <w:rFonts w:cs="Times New Roman"/>
        </w:rPr>
        <w:tab/>
      </w:r>
      <w:r w:rsidR="0081357A" w:rsidRPr="008079B2">
        <w:rPr>
          <w:rFonts w:cs="Times New Roman"/>
        </w:rPr>
        <w:t>由于微博的出现（特别是</w:t>
      </w:r>
      <w:r w:rsidR="0081357A" w:rsidRPr="008079B2">
        <w:rPr>
          <w:rFonts w:cs="Times New Roman"/>
        </w:rPr>
        <w:t>Twitter</w:t>
      </w:r>
      <w:r w:rsidR="0081357A" w:rsidRPr="008079B2">
        <w:rPr>
          <w:rFonts w:cs="Times New Roman"/>
        </w:rPr>
        <w:t>），</w:t>
      </w:r>
      <w:r w:rsidR="00860138" w:rsidRPr="008079B2">
        <w:rPr>
          <w:rFonts w:cs="Times New Roman"/>
        </w:rPr>
        <w:t>我们正在目睹</w:t>
      </w:r>
      <w:r w:rsidR="00741514" w:rsidRPr="008079B2">
        <w:rPr>
          <w:rFonts w:cs="Times New Roman"/>
        </w:rPr>
        <w:t>一种</w:t>
      </w:r>
      <w:r w:rsidR="00DD35CA" w:rsidRPr="008079B2">
        <w:rPr>
          <w:rFonts w:cs="Times New Roman"/>
        </w:rPr>
        <w:t>伴随</w:t>
      </w:r>
      <w:r w:rsidR="00D2012F" w:rsidRPr="008079B2">
        <w:rPr>
          <w:rFonts w:cs="Times New Roman"/>
        </w:rPr>
        <w:t>重大事件</w:t>
      </w:r>
      <w:r w:rsidR="004D7CC3" w:rsidRPr="008079B2">
        <w:rPr>
          <w:rFonts w:cs="Times New Roman"/>
        </w:rPr>
        <w:t>以及</w:t>
      </w:r>
      <w:r w:rsidR="00D2012F" w:rsidRPr="008079B2">
        <w:rPr>
          <w:rFonts w:cs="Times New Roman"/>
        </w:rPr>
        <w:t>私人事件的</w:t>
      </w:r>
      <w:r w:rsidR="00741514" w:rsidRPr="008079B2">
        <w:rPr>
          <w:rFonts w:cs="Times New Roman"/>
        </w:rPr>
        <w:t>新形式反向渠道</w:t>
      </w:r>
      <w:r w:rsidR="00D34B2F" w:rsidRPr="008079B2">
        <w:rPr>
          <w:rFonts w:cs="Times New Roman"/>
        </w:rPr>
        <w:t>。</w:t>
      </w:r>
      <w:r w:rsidR="00F41B74" w:rsidRPr="008079B2">
        <w:rPr>
          <w:rFonts w:cs="Times New Roman"/>
        </w:rPr>
        <w:t>研究在</w:t>
      </w:r>
      <w:r w:rsidR="00F41B74" w:rsidRPr="008079B2">
        <w:rPr>
          <w:rFonts w:cs="Times New Roman"/>
        </w:rPr>
        <w:t>Twitter</w:t>
      </w:r>
      <w:r w:rsidR="00F41B74" w:rsidRPr="008079B2">
        <w:rPr>
          <w:rFonts w:cs="Times New Roman"/>
        </w:rPr>
        <w:t>上发布的消息（</w:t>
      </w:r>
      <w:r w:rsidR="00F41B74" w:rsidRPr="008079B2">
        <w:rPr>
          <w:rFonts w:cs="Times New Roman"/>
        </w:rPr>
        <w:t>tweets</w:t>
      </w:r>
      <w:r w:rsidR="00F41B74" w:rsidRPr="008079B2">
        <w:rPr>
          <w:rFonts w:cs="Times New Roman"/>
        </w:rPr>
        <w:t>）表明，</w:t>
      </w:r>
      <w:r w:rsidR="00A03BE2" w:rsidRPr="008079B2">
        <w:rPr>
          <w:rFonts w:cs="Times New Roman"/>
        </w:rPr>
        <w:t>个人信息的更新、</w:t>
      </w:r>
      <w:r w:rsidR="000D6752" w:rsidRPr="008079B2">
        <w:rPr>
          <w:rFonts w:cs="Times New Roman"/>
        </w:rPr>
        <w:t>信息链接以及实时</w:t>
      </w:r>
      <w:r w:rsidR="00744A45" w:rsidRPr="008079B2">
        <w:rPr>
          <w:rFonts w:cs="Times New Roman"/>
        </w:rPr>
        <w:t>的</w:t>
      </w:r>
      <w:r w:rsidR="001014B7" w:rsidRPr="008079B2">
        <w:rPr>
          <w:rFonts w:cs="Times New Roman"/>
        </w:rPr>
        <w:t>事件评论</w:t>
      </w:r>
      <w:r w:rsidR="00C55188" w:rsidRPr="008079B2">
        <w:rPr>
          <w:rFonts w:cs="Times New Roman"/>
        </w:rPr>
        <w:t>正在被</w:t>
      </w:r>
      <w:r w:rsidR="00BF1A2E" w:rsidRPr="008079B2">
        <w:rPr>
          <w:rFonts w:cs="Times New Roman"/>
        </w:rPr>
        <w:t>人们</w:t>
      </w:r>
      <w:r w:rsidR="00C55188" w:rsidRPr="008079B2">
        <w:rPr>
          <w:rFonts w:cs="Times New Roman"/>
        </w:rPr>
        <w:t>广泛地</w:t>
      </w:r>
      <w:r w:rsidR="000A0C93" w:rsidRPr="008079B2">
        <w:rPr>
          <w:rFonts w:cs="Times New Roman"/>
        </w:rPr>
        <w:t>使用</w:t>
      </w:r>
      <w:r w:rsidR="00751EEF" w:rsidRPr="008079B2">
        <w:rPr>
          <w:rFonts w:cs="Times New Roman"/>
        </w:rPr>
        <w:t>。</w:t>
      </w:r>
      <w:r w:rsidR="009B6B06" w:rsidRPr="008079B2">
        <w:rPr>
          <w:rFonts w:cs="Times New Roman"/>
        </w:rPr>
        <w:t>研究者们已经注意到了</w:t>
      </w:r>
      <w:r w:rsidR="009B6B06" w:rsidRPr="008079B2">
        <w:rPr>
          <w:rFonts w:cs="Times New Roman"/>
        </w:rPr>
        <w:t>Twitter</w:t>
      </w:r>
      <w:r w:rsidR="00B9622E" w:rsidRPr="008079B2">
        <w:rPr>
          <w:rFonts w:cs="Times New Roman"/>
        </w:rPr>
        <w:t>的</w:t>
      </w:r>
      <w:r w:rsidR="009C3F6F" w:rsidRPr="008079B2">
        <w:rPr>
          <w:rFonts w:cs="Times New Roman"/>
        </w:rPr>
        <w:t>易访问、简洁、</w:t>
      </w:r>
      <w:r w:rsidR="009A29C4" w:rsidRPr="008079B2">
        <w:rPr>
          <w:rFonts w:cs="Times New Roman"/>
        </w:rPr>
        <w:t>可移动</w:t>
      </w:r>
      <w:r w:rsidR="00DC5912" w:rsidRPr="008079B2">
        <w:rPr>
          <w:rFonts w:cs="Times New Roman"/>
        </w:rPr>
        <w:t>、</w:t>
      </w:r>
      <w:r w:rsidR="009C3F6F" w:rsidRPr="008079B2">
        <w:rPr>
          <w:rFonts w:cs="Times New Roman"/>
        </w:rPr>
        <w:t>似</w:t>
      </w:r>
      <w:r w:rsidR="00C70D10" w:rsidRPr="008079B2">
        <w:rPr>
          <w:rFonts w:cs="Times New Roman"/>
        </w:rPr>
        <w:t>广播、</w:t>
      </w:r>
      <w:r w:rsidR="009C3F6F" w:rsidRPr="008079B2">
        <w:rPr>
          <w:rFonts w:cs="Times New Roman"/>
        </w:rPr>
        <w:t>实时</w:t>
      </w:r>
      <w:r w:rsidR="001916E2" w:rsidRPr="008079B2">
        <w:rPr>
          <w:rFonts w:cs="Times New Roman"/>
        </w:rPr>
        <w:t>行</w:t>
      </w:r>
      <w:r w:rsidR="009C3F6F" w:rsidRPr="008079B2">
        <w:rPr>
          <w:rFonts w:cs="Times New Roman"/>
        </w:rPr>
        <w:t>以及</w:t>
      </w:r>
      <w:r w:rsidR="006B66AE" w:rsidRPr="008079B2">
        <w:rPr>
          <w:rFonts w:cs="Times New Roman"/>
        </w:rPr>
        <w:t>用</w:t>
      </w:r>
      <w:r w:rsidR="005C55B9" w:rsidRPr="008079B2">
        <w:rPr>
          <w:rFonts w:cs="Times New Roman"/>
        </w:rPr>
        <w:t>松散</w:t>
      </w:r>
      <w:r w:rsidR="007A103F" w:rsidRPr="008079B2">
        <w:rPr>
          <w:rFonts w:cs="Times New Roman"/>
        </w:rPr>
        <w:t>链接</w:t>
      </w:r>
      <w:r w:rsidR="006B66AE" w:rsidRPr="008079B2">
        <w:rPr>
          <w:rFonts w:cs="Times New Roman"/>
        </w:rPr>
        <w:t>分享</w:t>
      </w:r>
      <w:r w:rsidR="006B66AE" w:rsidRPr="008079B2">
        <w:rPr>
          <w:rFonts w:cs="Times New Roman"/>
        </w:rPr>
        <w:t>tweets</w:t>
      </w:r>
      <w:r w:rsidR="009A29C4" w:rsidRPr="008079B2">
        <w:rPr>
          <w:rFonts w:cs="Times New Roman"/>
        </w:rPr>
        <w:t>等</w:t>
      </w:r>
      <w:r w:rsidR="009B6B06" w:rsidRPr="008079B2">
        <w:rPr>
          <w:rFonts w:cs="Times New Roman"/>
        </w:rPr>
        <w:t>独一无二的特性。</w:t>
      </w:r>
      <w:r w:rsidR="00D6667A" w:rsidRPr="008079B2">
        <w:rPr>
          <w:rFonts w:cs="Times New Roman"/>
        </w:rPr>
        <w:t>反向渠道同时</w:t>
      </w:r>
      <w:r w:rsidR="00956644" w:rsidRPr="008079B2">
        <w:rPr>
          <w:rFonts w:cs="Times New Roman"/>
        </w:rPr>
        <w:t>还可以</w:t>
      </w:r>
      <w:r w:rsidR="008B6C36" w:rsidRPr="008079B2">
        <w:rPr>
          <w:rFonts w:cs="Times New Roman"/>
        </w:rPr>
        <w:t>帮助</w:t>
      </w:r>
      <w:r w:rsidR="002C6B1F" w:rsidRPr="008079B2">
        <w:rPr>
          <w:rFonts w:cs="Times New Roman"/>
        </w:rPr>
        <w:t>学习者</w:t>
      </w:r>
      <w:r w:rsidR="008B6C36" w:rsidRPr="008079B2">
        <w:rPr>
          <w:rFonts w:cs="Times New Roman"/>
        </w:rPr>
        <w:t>获得</w:t>
      </w:r>
      <w:r w:rsidR="002C6B1F" w:rsidRPr="008079B2">
        <w:rPr>
          <w:rFonts w:cs="Times New Roman"/>
        </w:rPr>
        <w:t>知识</w:t>
      </w:r>
      <w:r w:rsidR="008B6C36" w:rsidRPr="008079B2">
        <w:rPr>
          <w:rFonts w:cs="Times New Roman"/>
        </w:rPr>
        <w:t>，</w:t>
      </w:r>
      <w:r w:rsidR="005C3F3E" w:rsidRPr="008079B2">
        <w:rPr>
          <w:rFonts w:cs="Times New Roman"/>
        </w:rPr>
        <w:t>这一点已被</w:t>
      </w:r>
      <w:r w:rsidR="0098394E" w:rsidRPr="008079B2">
        <w:rPr>
          <w:rFonts w:cs="Times New Roman"/>
        </w:rPr>
        <w:t>那些</w:t>
      </w:r>
      <w:r w:rsidR="00DC48BE" w:rsidRPr="008079B2">
        <w:rPr>
          <w:rFonts w:cs="Times New Roman"/>
        </w:rPr>
        <w:t>介绍反向渠道在教育和商业中的作用</w:t>
      </w:r>
      <w:r w:rsidR="006D23D5" w:rsidRPr="008079B2">
        <w:rPr>
          <w:rFonts w:cs="Times New Roman"/>
        </w:rPr>
        <w:t>的</w:t>
      </w:r>
      <w:r w:rsidR="005C3F3E" w:rsidRPr="008079B2">
        <w:rPr>
          <w:rFonts w:cs="Times New Roman"/>
        </w:rPr>
        <w:t>书籍证实。</w:t>
      </w:r>
    </w:p>
    <w:p w:rsidR="00262936" w:rsidRPr="008079B2" w:rsidRDefault="00262936" w:rsidP="00EC1FD4">
      <w:pPr>
        <w:pStyle w:val="a"/>
        <w:spacing w:before="100" w:beforeAutospacing="1" w:after="100" w:afterAutospacing="1"/>
        <w:ind w:firstLineChars="0" w:firstLine="0"/>
        <w:rPr>
          <w:rFonts w:cs="Times New Roman"/>
        </w:rPr>
      </w:pPr>
      <w:r w:rsidRPr="008079B2">
        <w:rPr>
          <w:rFonts w:cs="Times New Roman"/>
        </w:rPr>
        <w:tab/>
      </w:r>
      <w:r w:rsidRPr="008079B2">
        <w:rPr>
          <w:rFonts w:cs="Times New Roman"/>
        </w:rPr>
        <w:t>数字反向渠道作为信息交流渠道</w:t>
      </w:r>
      <w:r w:rsidR="0048756B" w:rsidRPr="008079B2">
        <w:rPr>
          <w:rFonts w:cs="Times New Roman"/>
        </w:rPr>
        <w:t>，</w:t>
      </w:r>
      <w:r w:rsidRPr="008079B2">
        <w:rPr>
          <w:rFonts w:cs="Times New Roman"/>
        </w:rPr>
        <w:t>正在被越来越多的人接受。</w:t>
      </w:r>
      <w:r w:rsidR="0083670D" w:rsidRPr="008079B2">
        <w:rPr>
          <w:rFonts w:cs="Times New Roman"/>
        </w:rPr>
        <w:t>通过对危机和高安全性事件的</w:t>
      </w:r>
      <w:r w:rsidR="00E834C4" w:rsidRPr="008079B2">
        <w:rPr>
          <w:rFonts w:cs="Times New Roman"/>
        </w:rPr>
        <w:t>分析</w:t>
      </w:r>
      <w:r w:rsidR="0083670D" w:rsidRPr="008079B2">
        <w:rPr>
          <w:rFonts w:cs="Times New Roman"/>
        </w:rPr>
        <w:t>研究</w:t>
      </w:r>
      <w:r w:rsidR="009F5C9C" w:rsidRPr="008079B2">
        <w:rPr>
          <w:rFonts w:cs="Times New Roman"/>
        </w:rPr>
        <w:t>表明，与私人</w:t>
      </w:r>
      <w:r w:rsidR="009823B8" w:rsidRPr="008079B2">
        <w:rPr>
          <w:rFonts w:cs="Times New Roman"/>
        </w:rPr>
        <w:t>信息传播</w:t>
      </w:r>
      <w:r w:rsidR="009F5C9C" w:rsidRPr="008079B2">
        <w:rPr>
          <w:rFonts w:cs="Times New Roman"/>
        </w:rPr>
        <w:t>相对比</w:t>
      </w:r>
      <w:r w:rsidR="00E408CC" w:rsidRPr="008079B2">
        <w:rPr>
          <w:rFonts w:cs="Times New Roman"/>
        </w:rPr>
        <w:t>Twitter</w:t>
      </w:r>
      <w:r w:rsidR="009F5C9C" w:rsidRPr="008079B2">
        <w:rPr>
          <w:rFonts w:cs="Times New Roman"/>
        </w:rPr>
        <w:t>更利于信息的散步。</w:t>
      </w:r>
      <w:r w:rsidR="0073251F" w:rsidRPr="008079B2">
        <w:rPr>
          <w:rFonts w:cs="Times New Roman"/>
        </w:rPr>
        <w:t>反向渠道</w:t>
      </w:r>
      <w:r w:rsidR="00070C76" w:rsidRPr="008079B2">
        <w:rPr>
          <w:rFonts w:cs="Times New Roman"/>
        </w:rPr>
        <w:t>通过自底向上</w:t>
      </w:r>
      <w:r w:rsidR="00F9697F" w:rsidRPr="008079B2">
        <w:rPr>
          <w:rFonts w:cs="Times New Roman"/>
        </w:rPr>
        <w:t>地提供</w:t>
      </w:r>
      <w:r w:rsidR="00207F86" w:rsidRPr="008079B2">
        <w:rPr>
          <w:rFonts w:cs="Times New Roman"/>
        </w:rPr>
        <w:t>信息这一</w:t>
      </w:r>
      <w:r w:rsidR="00070C76" w:rsidRPr="008079B2">
        <w:rPr>
          <w:rFonts w:cs="Times New Roman"/>
        </w:rPr>
        <w:t>机制</w:t>
      </w:r>
      <w:r w:rsidR="00207F86" w:rsidRPr="008079B2">
        <w:rPr>
          <w:rFonts w:cs="Times New Roman"/>
        </w:rPr>
        <w:t>，</w:t>
      </w:r>
      <w:r w:rsidR="00ED03BC" w:rsidRPr="008079B2">
        <w:rPr>
          <w:rFonts w:cs="Times New Roman"/>
        </w:rPr>
        <w:t>被</w:t>
      </w:r>
      <w:r w:rsidR="003161D6" w:rsidRPr="008079B2">
        <w:rPr>
          <w:rFonts w:cs="Times New Roman"/>
        </w:rPr>
        <w:t>认为是</w:t>
      </w:r>
      <w:r w:rsidR="00453FF2" w:rsidRPr="008079B2">
        <w:rPr>
          <w:rFonts w:cs="Times New Roman"/>
        </w:rPr>
        <w:t>与官方信息互补的消息发布源。</w:t>
      </w:r>
    </w:p>
    <w:p w:rsidR="00A800FD" w:rsidRPr="008079B2" w:rsidRDefault="00A800FD" w:rsidP="00EC1FD4">
      <w:pPr>
        <w:pStyle w:val="a"/>
        <w:spacing w:before="100" w:beforeAutospacing="1" w:after="100" w:afterAutospacing="1"/>
        <w:ind w:firstLineChars="0" w:firstLine="0"/>
        <w:rPr>
          <w:rFonts w:cs="Times New Roman"/>
        </w:rPr>
      </w:pPr>
      <w:r w:rsidRPr="008079B2">
        <w:rPr>
          <w:rFonts w:cs="Times New Roman"/>
        </w:rPr>
        <w:tab/>
      </w:r>
      <w:r w:rsidRPr="008079B2">
        <w:rPr>
          <w:rFonts w:cs="Times New Roman"/>
        </w:rPr>
        <w:t>政治领域是</w:t>
      </w:r>
      <w:r w:rsidR="00E90DFF" w:rsidRPr="008079B2">
        <w:rPr>
          <w:rFonts w:cs="Times New Roman"/>
        </w:rPr>
        <w:t>数字反向渠道</w:t>
      </w:r>
      <w:r w:rsidR="00D5025C" w:rsidRPr="008079B2">
        <w:rPr>
          <w:rFonts w:cs="Times New Roman"/>
        </w:rPr>
        <w:t>的</w:t>
      </w:r>
      <w:r w:rsidRPr="008079B2">
        <w:rPr>
          <w:rFonts w:cs="Times New Roman"/>
        </w:rPr>
        <w:t>另一个</w:t>
      </w:r>
      <w:r w:rsidR="006303A3" w:rsidRPr="008079B2">
        <w:rPr>
          <w:rFonts w:cs="Times New Roman"/>
        </w:rPr>
        <w:t>不断增长的</w:t>
      </w:r>
      <w:r w:rsidR="00D5025C" w:rsidRPr="008079B2">
        <w:rPr>
          <w:rFonts w:cs="Times New Roman"/>
        </w:rPr>
        <w:t>热点。</w:t>
      </w:r>
      <w:r w:rsidR="00F24475" w:rsidRPr="008079B2">
        <w:rPr>
          <w:rFonts w:cs="Times New Roman"/>
        </w:rPr>
        <w:t>例如，用户</w:t>
      </w:r>
      <w:r w:rsidR="006D44D3" w:rsidRPr="008079B2">
        <w:rPr>
          <w:rFonts w:cs="Times New Roman"/>
        </w:rPr>
        <w:t>在</w:t>
      </w:r>
      <w:r w:rsidR="006D44D3" w:rsidRPr="008079B2">
        <w:rPr>
          <w:rFonts w:cs="Times New Roman"/>
        </w:rPr>
        <w:t>2008</w:t>
      </w:r>
      <w:r w:rsidR="006D44D3" w:rsidRPr="008079B2">
        <w:rPr>
          <w:rFonts w:cs="Times New Roman"/>
        </w:rPr>
        <w:t>年美国总统竞选中</w:t>
      </w:r>
      <w:r w:rsidR="00655502" w:rsidRPr="008079B2">
        <w:rPr>
          <w:rFonts w:cs="Times New Roman"/>
        </w:rPr>
        <w:t>通过</w:t>
      </w:r>
      <w:r w:rsidR="00655502" w:rsidRPr="008079B2">
        <w:rPr>
          <w:rFonts w:cs="Times New Roman"/>
        </w:rPr>
        <w:t>Twitter</w:t>
      </w:r>
      <w:r w:rsidR="00BA119C" w:rsidRPr="008079B2">
        <w:rPr>
          <w:rFonts w:cs="Times New Roman"/>
        </w:rPr>
        <w:t>展开了对</w:t>
      </w:r>
      <w:r w:rsidR="00187420" w:rsidRPr="008079B2">
        <w:rPr>
          <w:rFonts w:cs="Times New Roman"/>
        </w:rPr>
        <w:t>候选人的</w:t>
      </w:r>
      <w:r w:rsidR="00EE5418" w:rsidRPr="008079B2">
        <w:rPr>
          <w:rFonts w:cs="Times New Roman"/>
        </w:rPr>
        <w:t>激烈讨论和评估。</w:t>
      </w:r>
      <w:r w:rsidR="00305F6A" w:rsidRPr="008079B2">
        <w:rPr>
          <w:rFonts w:cs="Times New Roman"/>
        </w:rPr>
        <w:t>通过</w:t>
      </w:r>
      <w:r w:rsidR="0073396C" w:rsidRPr="008079B2">
        <w:rPr>
          <w:rFonts w:cs="Times New Roman"/>
        </w:rPr>
        <w:t>Twitter</w:t>
      </w:r>
      <w:r w:rsidR="0073396C" w:rsidRPr="008079B2">
        <w:rPr>
          <w:rFonts w:cs="Times New Roman"/>
        </w:rPr>
        <w:t>引起的反应可以</w:t>
      </w:r>
      <w:r w:rsidR="00C8191B" w:rsidRPr="008079B2">
        <w:rPr>
          <w:rFonts w:cs="Times New Roman"/>
        </w:rPr>
        <w:t>互补其他媒介</w:t>
      </w:r>
      <w:r w:rsidR="00297E0C" w:rsidRPr="008079B2">
        <w:rPr>
          <w:rFonts w:cs="Times New Roman"/>
        </w:rPr>
        <w:t>可视化</w:t>
      </w:r>
      <w:r w:rsidR="002E5249" w:rsidRPr="008079B2">
        <w:rPr>
          <w:rFonts w:cs="Times New Roman"/>
        </w:rPr>
        <w:t>地</w:t>
      </w:r>
      <w:r w:rsidR="00D35E78" w:rsidRPr="008079B2">
        <w:rPr>
          <w:rFonts w:cs="Times New Roman"/>
        </w:rPr>
        <w:t>展现出</w:t>
      </w:r>
      <w:r w:rsidR="005661AD" w:rsidRPr="008079B2">
        <w:rPr>
          <w:rFonts w:cs="Times New Roman"/>
        </w:rPr>
        <w:t>话题</w:t>
      </w:r>
      <w:r w:rsidR="00D35E78" w:rsidRPr="008079B2">
        <w:rPr>
          <w:rFonts w:cs="Times New Roman"/>
        </w:rPr>
        <w:t>的</w:t>
      </w:r>
      <w:r w:rsidR="005661AD" w:rsidRPr="008079B2">
        <w:rPr>
          <w:rFonts w:cs="Times New Roman"/>
        </w:rPr>
        <w:t>趋势。</w:t>
      </w:r>
      <w:r w:rsidR="004F1C00" w:rsidRPr="008079B2">
        <w:rPr>
          <w:rFonts w:cs="Times New Roman"/>
        </w:rPr>
        <w:t>由于数以万计的人参加了数字反向渠道的会话，</w:t>
      </w:r>
      <w:r w:rsidR="00B75E28" w:rsidRPr="008079B2">
        <w:rPr>
          <w:rFonts w:cs="Times New Roman"/>
        </w:rPr>
        <w:t>跟踪话题讨论得发展一时间变得很困难。</w:t>
      </w:r>
      <w:r w:rsidR="004A5459" w:rsidRPr="008079B2">
        <w:rPr>
          <w:rFonts w:cs="Times New Roman"/>
        </w:rPr>
        <w:t>我们的工作</w:t>
      </w:r>
      <w:r w:rsidR="00B53148" w:rsidRPr="008079B2">
        <w:rPr>
          <w:rFonts w:cs="Times New Roman"/>
        </w:rPr>
        <w:t>致力于</w:t>
      </w:r>
      <w:r w:rsidR="001619C7" w:rsidRPr="008079B2">
        <w:rPr>
          <w:rFonts w:cs="Times New Roman"/>
        </w:rPr>
        <w:t>这一问题，</w:t>
      </w:r>
      <w:r w:rsidR="00FD225E" w:rsidRPr="008079B2">
        <w:rPr>
          <w:rFonts w:cs="Times New Roman"/>
        </w:rPr>
        <w:t>尝试</w:t>
      </w:r>
      <w:r w:rsidR="00F2133D" w:rsidRPr="008079B2">
        <w:rPr>
          <w:rFonts w:cs="Times New Roman"/>
        </w:rPr>
        <w:t>可视化表达</w:t>
      </w:r>
      <w:r w:rsidR="001619C7" w:rsidRPr="008079B2">
        <w:rPr>
          <w:rFonts w:cs="Times New Roman"/>
        </w:rPr>
        <w:t>绝大多数人的意见以及</w:t>
      </w:r>
      <w:r w:rsidR="00F63255" w:rsidRPr="008079B2">
        <w:rPr>
          <w:rFonts w:cs="Times New Roman"/>
        </w:rPr>
        <w:t>话题随时间的进化趋势。</w:t>
      </w:r>
    </w:p>
    <w:p w:rsidR="009A70C1" w:rsidRPr="008079B2" w:rsidRDefault="009A70C1" w:rsidP="00EC1FD4">
      <w:pPr>
        <w:pStyle w:val="a"/>
        <w:spacing w:before="100" w:beforeAutospacing="1" w:after="100" w:afterAutospacing="1"/>
        <w:ind w:firstLineChars="0" w:firstLine="0"/>
        <w:rPr>
          <w:rFonts w:cs="Times New Roman"/>
          <w:b/>
        </w:rPr>
      </w:pPr>
      <w:r w:rsidRPr="008079B2">
        <w:rPr>
          <w:rFonts w:cs="Times New Roman"/>
          <w:b/>
        </w:rPr>
        <w:t>表达话题的改变：</w:t>
      </w:r>
    </w:p>
    <w:p w:rsidR="009A70C1" w:rsidRPr="008079B2" w:rsidRDefault="00160984" w:rsidP="00EC1FD4">
      <w:pPr>
        <w:pStyle w:val="a"/>
        <w:spacing w:before="100" w:beforeAutospacing="1" w:after="100" w:afterAutospacing="1"/>
        <w:ind w:firstLineChars="0" w:firstLine="420"/>
        <w:rPr>
          <w:rFonts w:cs="Times New Roman"/>
        </w:rPr>
      </w:pPr>
      <w:r w:rsidRPr="008079B2">
        <w:rPr>
          <w:rFonts w:cs="Times New Roman"/>
        </w:rPr>
        <w:t>接下来我们</w:t>
      </w:r>
      <w:r w:rsidR="007C7BEB" w:rsidRPr="008079B2">
        <w:rPr>
          <w:rFonts w:cs="Times New Roman"/>
        </w:rPr>
        <w:t>针对</w:t>
      </w:r>
      <w:r w:rsidRPr="008079B2">
        <w:rPr>
          <w:rFonts w:cs="Times New Roman"/>
        </w:rPr>
        <w:t>信息分享的</w:t>
      </w:r>
      <w:r w:rsidR="007C7BEB" w:rsidRPr="008079B2">
        <w:rPr>
          <w:rFonts w:cs="Times New Roman"/>
        </w:rPr>
        <w:t>实时性和</w:t>
      </w:r>
      <w:r w:rsidRPr="008079B2">
        <w:rPr>
          <w:rFonts w:cs="Times New Roman"/>
        </w:rPr>
        <w:t>社会性讨论</w:t>
      </w:r>
      <w:r w:rsidR="00BF4D4C" w:rsidRPr="008079B2">
        <w:rPr>
          <w:rFonts w:cs="Times New Roman"/>
        </w:rPr>
        <w:t>可视化研究</w:t>
      </w:r>
      <w:r w:rsidR="00F75889" w:rsidRPr="008079B2">
        <w:rPr>
          <w:rFonts w:cs="Times New Roman"/>
        </w:rPr>
        <w:t>。</w:t>
      </w:r>
      <w:r w:rsidR="005B59B5" w:rsidRPr="008079B2">
        <w:rPr>
          <w:rFonts w:cs="Times New Roman"/>
        </w:rPr>
        <w:t>最具有相关性的早期工作是</w:t>
      </w:r>
      <w:proofErr w:type="spellStart"/>
      <w:r w:rsidR="005B59B5" w:rsidRPr="008079B2">
        <w:rPr>
          <w:rFonts w:cs="Times New Roman"/>
        </w:rPr>
        <w:t>ThemeRiver</w:t>
      </w:r>
      <w:proofErr w:type="spellEnd"/>
      <w:r w:rsidR="00634728" w:rsidRPr="008079B2">
        <w:rPr>
          <w:rFonts w:cs="Times New Roman"/>
        </w:rPr>
        <w:t>，它</w:t>
      </w:r>
      <w:r w:rsidR="006C7BC1" w:rsidRPr="008079B2">
        <w:rPr>
          <w:rFonts w:cs="Times New Roman"/>
        </w:rPr>
        <w:t>能够</w:t>
      </w:r>
      <w:r w:rsidR="005A3F25" w:rsidRPr="008079B2">
        <w:rPr>
          <w:rFonts w:cs="Times New Roman"/>
        </w:rPr>
        <w:t>将</w:t>
      </w:r>
      <w:r w:rsidR="00634728" w:rsidRPr="008079B2">
        <w:rPr>
          <w:rFonts w:cs="Times New Roman"/>
        </w:rPr>
        <w:t>用户选取的</w:t>
      </w:r>
      <w:r w:rsidR="006C7BC1" w:rsidRPr="008079B2">
        <w:rPr>
          <w:rFonts w:cs="Times New Roman"/>
        </w:rPr>
        <w:t>主题</w:t>
      </w:r>
      <w:r w:rsidR="005A3F25" w:rsidRPr="008079B2">
        <w:rPr>
          <w:rFonts w:cs="Times New Roman"/>
        </w:rPr>
        <w:t>可视化为</w:t>
      </w:r>
      <w:r w:rsidR="00724698" w:rsidRPr="008079B2">
        <w:rPr>
          <w:rFonts w:cs="Times New Roman"/>
        </w:rPr>
        <w:t>以水平轴为中心的堆栈图。</w:t>
      </w:r>
      <w:r w:rsidR="00227B9C" w:rsidRPr="008079B2">
        <w:rPr>
          <w:rFonts w:cs="Times New Roman"/>
        </w:rPr>
        <w:t>近期</w:t>
      </w:r>
      <w:r w:rsidR="00C9779C" w:rsidRPr="008079B2">
        <w:rPr>
          <w:rFonts w:cs="Times New Roman"/>
        </w:rPr>
        <w:t>通过</w:t>
      </w:r>
      <w:r w:rsidR="00227B9C" w:rsidRPr="008079B2">
        <w:rPr>
          <w:rFonts w:cs="Times New Roman"/>
        </w:rPr>
        <w:t>将</w:t>
      </w:r>
      <w:proofErr w:type="spellStart"/>
      <w:r w:rsidR="00227B9C" w:rsidRPr="008079B2">
        <w:rPr>
          <w:rFonts w:cs="Times New Roman"/>
        </w:rPr>
        <w:t>ThemeRiver</w:t>
      </w:r>
      <w:proofErr w:type="spellEnd"/>
      <w:r w:rsidR="00227B9C" w:rsidRPr="008079B2">
        <w:rPr>
          <w:rFonts w:cs="Times New Roman"/>
        </w:rPr>
        <w:t>中的方法应用到</w:t>
      </w:r>
      <w:r w:rsidR="002338D6" w:rsidRPr="008079B2">
        <w:rPr>
          <w:rFonts w:cs="Times New Roman"/>
        </w:rPr>
        <w:t>娱乐界的数据集中</w:t>
      </w:r>
      <w:r w:rsidR="000835E7" w:rsidRPr="008079B2">
        <w:rPr>
          <w:rFonts w:cs="Times New Roman"/>
        </w:rPr>
        <w:t>，</w:t>
      </w:r>
      <w:r w:rsidR="008E16FA" w:rsidRPr="008079B2">
        <w:rPr>
          <w:rFonts w:cs="Times New Roman"/>
        </w:rPr>
        <w:t>人们找了新方法对</w:t>
      </w:r>
      <w:r w:rsidR="00B729A5" w:rsidRPr="008079B2">
        <w:rPr>
          <w:rFonts w:cs="Times New Roman"/>
        </w:rPr>
        <w:t>流图进行排序和着色。堆栈图技术的主要约束在于</w:t>
      </w:r>
      <w:r w:rsidR="00771286" w:rsidRPr="008079B2">
        <w:rPr>
          <w:rFonts w:cs="Times New Roman"/>
        </w:rPr>
        <w:t>限定了时间范围</w:t>
      </w:r>
      <w:r w:rsidR="001A6810" w:rsidRPr="008079B2">
        <w:rPr>
          <w:rFonts w:cs="Times New Roman"/>
        </w:rPr>
        <w:t>、</w:t>
      </w:r>
      <w:r w:rsidR="004B3D46" w:rsidRPr="008079B2">
        <w:rPr>
          <w:rFonts w:cs="Times New Roman"/>
        </w:rPr>
        <w:t>主题的静态选取</w:t>
      </w:r>
      <w:r w:rsidR="001764AA" w:rsidRPr="008079B2">
        <w:rPr>
          <w:rFonts w:cs="Times New Roman"/>
        </w:rPr>
        <w:t>以及</w:t>
      </w:r>
      <w:r w:rsidR="001D4BE7" w:rsidRPr="008079B2">
        <w:rPr>
          <w:rFonts w:cs="Times New Roman"/>
        </w:rPr>
        <w:t>缺乏放缩和过滤操作。</w:t>
      </w:r>
      <w:r w:rsidR="00D93AD1" w:rsidRPr="008079B2">
        <w:rPr>
          <w:rFonts w:cs="Times New Roman"/>
        </w:rPr>
        <w:t>我们将会</w:t>
      </w:r>
      <w:r w:rsidR="00991346" w:rsidRPr="008079B2">
        <w:rPr>
          <w:rFonts w:cs="Times New Roman"/>
        </w:rPr>
        <w:t>在工作中</w:t>
      </w:r>
      <w:r w:rsidR="005F07E6" w:rsidRPr="008079B2">
        <w:rPr>
          <w:rFonts w:cs="Times New Roman"/>
        </w:rPr>
        <w:t>通过</w:t>
      </w:r>
      <w:r w:rsidR="00C8129F" w:rsidRPr="008079B2">
        <w:rPr>
          <w:rFonts w:cs="Times New Roman"/>
        </w:rPr>
        <w:t>可视化在线更新数据</w:t>
      </w:r>
      <w:r w:rsidR="00F62311" w:rsidRPr="008079B2">
        <w:rPr>
          <w:rFonts w:cs="Times New Roman"/>
        </w:rPr>
        <w:t>以及</w:t>
      </w:r>
      <w:r w:rsidR="002F1DC7" w:rsidRPr="008079B2">
        <w:rPr>
          <w:rFonts w:cs="Times New Roman"/>
        </w:rPr>
        <w:t>允许</w:t>
      </w:r>
      <w:r w:rsidR="001D1BD8" w:rsidRPr="008079B2">
        <w:rPr>
          <w:rFonts w:cs="Times New Roman"/>
        </w:rPr>
        <w:t>依据话题、</w:t>
      </w:r>
      <w:r w:rsidR="00A02D79" w:rsidRPr="008079B2">
        <w:rPr>
          <w:rFonts w:cs="Times New Roman"/>
        </w:rPr>
        <w:t>人物和查询项</w:t>
      </w:r>
      <w:r w:rsidR="002F499E" w:rsidRPr="008079B2">
        <w:rPr>
          <w:rFonts w:cs="Times New Roman"/>
        </w:rPr>
        <w:t>的</w:t>
      </w:r>
      <w:r w:rsidR="00FA5DEF" w:rsidRPr="008079B2">
        <w:rPr>
          <w:rFonts w:cs="Times New Roman"/>
        </w:rPr>
        <w:t>放缩和</w:t>
      </w:r>
      <w:r w:rsidR="00CD2DA7" w:rsidRPr="008079B2">
        <w:rPr>
          <w:rFonts w:cs="Times New Roman"/>
        </w:rPr>
        <w:t>交互式过滤</w:t>
      </w:r>
      <w:r w:rsidR="003A2631" w:rsidRPr="008079B2">
        <w:rPr>
          <w:rFonts w:cs="Times New Roman"/>
        </w:rPr>
        <w:t>，</w:t>
      </w:r>
      <w:r w:rsidR="00BF183D" w:rsidRPr="008079B2">
        <w:rPr>
          <w:rFonts w:cs="Times New Roman"/>
        </w:rPr>
        <w:t>呈现</w:t>
      </w:r>
      <w:r w:rsidR="005E28CA" w:rsidRPr="008079B2">
        <w:rPr>
          <w:rFonts w:cs="Times New Roman"/>
        </w:rPr>
        <w:t>一种实时的、</w:t>
      </w:r>
      <w:r w:rsidR="00B36537" w:rsidRPr="008079B2">
        <w:rPr>
          <w:rFonts w:cs="Times New Roman"/>
        </w:rPr>
        <w:t>动态的</w:t>
      </w:r>
      <w:r w:rsidR="003D4FAC" w:rsidRPr="008079B2">
        <w:rPr>
          <w:rFonts w:cs="Times New Roman"/>
        </w:rPr>
        <w:t>堆栈图技术</w:t>
      </w:r>
      <w:r w:rsidR="009A25D9" w:rsidRPr="008079B2">
        <w:rPr>
          <w:rFonts w:cs="Times New Roman"/>
        </w:rPr>
        <w:t>。</w:t>
      </w:r>
    </w:p>
    <w:p w:rsidR="0026400B" w:rsidRPr="008079B2" w:rsidRDefault="00E8345A" w:rsidP="00EC1FD4">
      <w:pPr>
        <w:pStyle w:val="a"/>
        <w:spacing w:before="100" w:beforeAutospacing="1" w:after="100" w:afterAutospacing="1"/>
        <w:ind w:firstLineChars="0" w:firstLine="420"/>
        <w:rPr>
          <w:rFonts w:cs="Times New Roman"/>
        </w:rPr>
      </w:pPr>
      <w:r w:rsidRPr="008079B2">
        <w:rPr>
          <w:rFonts w:cs="Times New Roman"/>
        </w:rPr>
        <w:t>可视化</w:t>
      </w:r>
      <w:r w:rsidR="009304F9" w:rsidRPr="008079B2">
        <w:rPr>
          <w:rFonts w:cs="Times New Roman"/>
        </w:rPr>
        <w:t>网络上人们</w:t>
      </w:r>
      <w:r w:rsidR="00297C15" w:rsidRPr="008079B2">
        <w:rPr>
          <w:rFonts w:cs="Times New Roman"/>
        </w:rPr>
        <w:t>交流中</w:t>
      </w:r>
      <w:r w:rsidRPr="008079B2">
        <w:rPr>
          <w:rFonts w:cs="Times New Roman"/>
        </w:rPr>
        <w:t>主观的、社会化的</w:t>
      </w:r>
      <w:r w:rsidR="00DC21D8" w:rsidRPr="008079B2">
        <w:rPr>
          <w:rFonts w:cs="Times New Roman"/>
        </w:rPr>
        <w:t>方面正在成为一大热点。</w:t>
      </w:r>
      <w:r w:rsidR="00280BD8" w:rsidRPr="008079B2">
        <w:rPr>
          <w:rFonts w:cs="Times New Roman"/>
        </w:rPr>
        <w:t>许多</w:t>
      </w:r>
      <w:r w:rsidR="008701EF" w:rsidRPr="008079B2">
        <w:rPr>
          <w:rFonts w:cs="Times New Roman"/>
        </w:rPr>
        <w:t>基于网络的可视化</w:t>
      </w:r>
      <w:r w:rsidR="00944C01" w:rsidRPr="008079B2">
        <w:rPr>
          <w:rFonts w:cs="Times New Roman"/>
        </w:rPr>
        <w:t>样例</w:t>
      </w:r>
      <w:r w:rsidR="002244F3" w:rsidRPr="008079B2">
        <w:rPr>
          <w:rFonts w:cs="Times New Roman"/>
        </w:rPr>
        <w:t>可</w:t>
      </w:r>
      <w:r w:rsidR="009E14ED" w:rsidRPr="008079B2">
        <w:rPr>
          <w:rFonts w:cs="Times New Roman"/>
        </w:rPr>
        <w:t>被</w:t>
      </w:r>
      <w:r w:rsidR="002244F3" w:rsidRPr="008079B2">
        <w:rPr>
          <w:rFonts w:cs="Times New Roman"/>
        </w:rPr>
        <w:t>称为信息可视化框架</w:t>
      </w:r>
      <w:r w:rsidR="00B23BBE" w:rsidRPr="008079B2">
        <w:rPr>
          <w:rFonts w:cs="Times New Roman"/>
        </w:rPr>
        <w:t>，它们是</w:t>
      </w:r>
      <w:r w:rsidR="00950573" w:rsidRPr="008079B2">
        <w:rPr>
          <w:rFonts w:cs="Times New Roman"/>
        </w:rPr>
        <w:t>拥有广泛用户人群</w:t>
      </w:r>
      <w:r w:rsidR="00F63973" w:rsidRPr="008079B2">
        <w:rPr>
          <w:rFonts w:cs="Times New Roman"/>
        </w:rPr>
        <w:t>以及不同</w:t>
      </w:r>
      <w:r w:rsidR="002A5D7D" w:rsidRPr="008079B2">
        <w:rPr>
          <w:rFonts w:cs="Times New Roman"/>
        </w:rPr>
        <w:t>洞察类型</w:t>
      </w:r>
      <w:r w:rsidR="00986031" w:rsidRPr="008079B2">
        <w:rPr>
          <w:rFonts w:cs="Times New Roman"/>
        </w:rPr>
        <w:t>人群</w:t>
      </w:r>
      <w:r w:rsidR="002A5D7D" w:rsidRPr="008079B2">
        <w:rPr>
          <w:rFonts w:cs="Times New Roman"/>
        </w:rPr>
        <w:t>的</w:t>
      </w:r>
      <w:r w:rsidR="00F72BF2" w:rsidRPr="008079B2">
        <w:rPr>
          <w:rFonts w:cs="Times New Roman"/>
        </w:rPr>
        <w:t>可视化实践。</w:t>
      </w:r>
      <w:r w:rsidR="0058699C" w:rsidRPr="008079B2">
        <w:rPr>
          <w:rFonts w:cs="Times New Roman"/>
        </w:rPr>
        <w:t>如一些可视化界面</w:t>
      </w:r>
      <w:r w:rsidR="00D13732" w:rsidRPr="008079B2">
        <w:rPr>
          <w:rFonts w:cs="Times New Roman"/>
        </w:rPr>
        <w:t>提供了用户和话题的网络可视化</w:t>
      </w:r>
      <w:r w:rsidR="003C07F9" w:rsidRPr="008079B2">
        <w:rPr>
          <w:rFonts w:cs="Times New Roman"/>
        </w:rPr>
        <w:t>，另</w:t>
      </w:r>
      <w:r w:rsidR="000A490B" w:rsidRPr="008079B2">
        <w:rPr>
          <w:rFonts w:cs="Times New Roman"/>
        </w:rPr>
        <w:t>一些将关键字</w:t>
      </w:r>
      <w:r w:rsidR="003C07F9" w:rsidRPr="008079B2">
        <w:rPr>
          <w:rFonts w:cs="Times New Roman"/>
        </w:rPr>
        <w:t>映射到</w:t>
      </w:r>
      <w:r w:rsidR="00A96748" w:rsidRPr="008079B2">
        <w:rPr>
          <w:rFonts w:cs="Times New Roman"/>
        </w:rPr>
        <w:t>地形</w:t>
      </w:r>
      <w:r w:rsidR="000A490B" w:rsidRPr="008079B2">
        <w:rPr>
          <w:rFonts w:cs="Times New Roman"/>
        </w:rPr>
        <w:t>图上。</w:t>
      </w:r>
    </w:p>
    <w:p w:rsidR="007E554B" w:rsidRPr="008079B2" w:rsidRDefault="00D766AD" w:rsidP="00EC1FD4">
      <w:pPr>
        <w:pStyle w:val="a"/>
        <w:spacing w:before="100" w:beforeAutospacing="1" w:after="100" w:afterAutospacing="1"/>
        <w:ind w:firstLineChars="0" w:firstLine="420"/>
        <w:rPr>
          <w:rFonts w:cs="Times New Roman"/>
        </w:rPr>
      </w:pPr>
      <w:r w:rsidRPr="008079B2">
        <w:rPr>
          <w:rFonts w:cs="Times New Roman"/>
        </w:rPr>
        <w:t>总而言之，</w:t>
      </w:r>
      <w:r w:rsidR="00672AA9" w:rsidRPr="008079B2">
        <w:rPr>
          <w:rFonts w:cs="Times New Roman"/>
        </w:rPr>
        <w:t>已有许多</w:t>
      </w:r>
      <w:r w:rsidR="00015181" w:rsidRPr="008079B2">
        <w:rPr>
          <w:rFonts w:cs="Times New Roman"/>
        </w:rPr>
        <w:t>有为的</w:t>
      </w:r>
      <w:r w:rsidR="00672AA9" w:rsidRPr="008079B2">
        <w:rPr>
          <w:rFonts w:cs="Times New Roman"/>
        </w:rPr>
        <w:t>研究是</w:t>
      </w:r>
      <w:r w:rsidR="004A7D95" w:rsidRPr="008079B2">
        <w:rPr>
          <w:rFonts w:cs="Times New Roman"/>
        </w:rPr>
        <w:t>基于可视化</w:t>
      </w:r>
      <w:r w:rsidR="0048258C" w:rsidRPr="008079B2">
        <w:rPr>
          <w:rFonts w:cs="Times New Roman"/>
        </w:rPr>
        <w:t>话题的发展历程</w:t>
      </w:r>
      <w:r w:rsidR="007746E6" w:rsidRPr="008079B2">
        <w:rPr>
          <w:rFonts w:cs="Times New Roman"/>
        </w:rPr>
        <w:t>。</w:t>
      </w:r>
      <w:r w:rsidR="00C53B31" w:rsidRPr="008079B2">
        <w:rPr>
          <w:rFonts w:cs="Times New Roman"/>
        </w:rPr>
        <w:t>在基于</w:t>
      </w:r>
      <w:r w:rsidR="00B56D2A" w:rsidRPr="008079B2">
        <w:rPr>
          <w:rFonts w:cs="Times New Roman"/>
        </w:rPr>
        <w:t>仅</w:t>
      </w:r>
      <w:r w:rsidR="000A18DC" w:rsidRPr="008079B2">
        <w:rPr>
          <w:rFonts w:cs="Times New Roman"/>
        </w:rPr>
        <w:t>使</w:t>
      </w:r>
      <w:r w:rsidR="00B56D2A" w:rsidRPr="008079B2">
        <w:rPr>
          <w:rFonts w:cs="Times New Roman"/>
        </w:rPr>
        <w:t>用</w:t>
      </w:r>
      <w:r w:rsidR="00C53B31" w:rsidRPr="008079B2">
        <w:rPr>
          <w:rFonts w:cs="Times New Roman"/>
        </w:rPr>
        <w:t>静态数据集、</w:t>
      </w:r>
      <w:r w:rsidR="00C55E20" w:rsidRPr="008079B2">
        <w:rPr>
          <w:rFonts w:cs="Times New Roman"/>
        </w:rPr>
        <w:t>时间范围</w:t>
      </w:r>
      <w:r w:rsidR="00AC55A5" w:rsidRPr="008079B2">
        <w:rPr>
          <w:rFonts w:cs="Times New Roman"/>
        </w:rPr>
        <w:t>和话题粒度</w:t>
      </w:r>
      <w:r w:rsidR="00C55E20" w:rsidRPr="008079B2">
        <w:rPr>
          <w:rFonts w:cs="Times New Roman"/>
        </w:rPr>
        <w:t>固定</w:t>
      </w:r>
      <w:r w:rsidR="00B1637F" w:rsidRPr="008079B2">
        <w:rPr>
          <w:rFonts w:cs="Times New Roman"/>
        </w:rPr>
        <w:t>的</w:t>
      </w:r>
      <w:r w:rsidR="002046A1" w:rsidRPr="008079B2">
        <w:rPr>
          <w:rFonts w:cs="Times New Roman"/>
        </w:rPr>
        <w:t>堆栈图基础上，我们引入了</w:t>
      </w:r>
      <w:r w:rsidR="006E087F" w:rsidRPr="008079B2">
        <w:rPr>
          <w:rFonts w:cs="Times New Roman"/>
        </w:rPr>
        <w:t>支持高动态、高交互的</w:t>
      </w:r>
      <w:r w:rsidR="00140396" w:rsidRPr="008079B2">
        <w:rPr>
          <w:rFonts w:cs="Times New Roman"/>
        </w:rPr>
        <w:t>堆栈图技术。</w:t>
      </w:r>
      <w:r w:rsidR="00E034E4" w:rsidRPr="008079B2">
        <w:rPr>
          <w:rFonts w:cs="Times New Roman"/>
        </w:rPr>
        <w:t>我们</w:t>
      </w:r>
      <w:r w:rsidR="00645B1E" w:rsidRPr="008079B2">
        <w:rPr>
          <w:rFonts w:cs="Times New Roman"/>
        </w:rPr>
        <w:t>希望</w:t>
      </w:r>
      <w:r w:rsidR="00FA3A06" w:rsidRPr="008079B2">
        <w:rPr>
          <w:rFonts w:cs="Times New Roman"/>
        </w:rPr>
        <w:t>在动作结束后</w:t>
      </w:r>
      <w:r w:rsidR="009E021A" w:rsidRPr="008079B2">
        <w:rPr>
          <w:rFonts w:cs="Times New Roman"/>
        </w:rPr>
        <w:t>加入</w:t>
      </w:r>
      <w:r w:rsidR="009E697B" w:rsidRPr="008079B2">
        <w:rPr>
          <w:rFonts w:cs="Times New Roman"/>
        </w:rPr>
        <w:t>新</w:t>
      </w:r>
      <w:r w:rsidR="009E021A" w:rsidRPr="008079B2">
        <w:rPr>
          <w:rFonts w:cs="Times New Roman"/>
        </w:rPr>
        <w:t>方法</w:t>
      </w:r>
      <w:r w:rsidR="00745E59" w:rsidRPr="008079B2">
        <w:rPr>
          <w:rFonts w:cs="Times New Roman"/>
        </w:rPr>
        <w:t>来</w:t>
      </w:r>
      <w:r w:rsidR="00B9663C" w:rsidRPr="008079B2">
        <w:rPr>
          <w:rFonts w:cs="Times New Roman"/>
        </w:rPr>
        <w:t>表达</w:t>
      </w:r>
      <w:r w:rsidR="00F81F90" w:rsidRPr="008079B2">
        <w:rPr>
          <w:rFonts w:cs="Times New Roman"/>
        </w:rPr>
        <w:t>近期数据变更</w:t>
      </w:r>
      <w:r w:rsidR="00646B6C" w:rsidRPr="008079B2">
        <w:rPr>
          <w:rFonts w:cs="Times New Roman"/>
        </w:rPr>
        <w:t>，从而</w:t>
      </w:r>
      <w:r w:rsidR="00D226AF" w:rsidRPr="008079B2">
        <w:rPr>
          <w:rFonts w:cs="Times New Roman"/>
        </w:rPr>
        <w:t>将工</w:t>
      </w:r>
      <w:r w:rsidR="00D226AF" w:rsidRPr="008079B2">
        <w:rPr>
          <w:rFonts w:cs="Times New Roman"/>
        </w:rPr>
        <w:lastRenderedPageBreak/>
        <w:t>作得以扩展。</w:t>
      </w:r>
      <w:r w:rsidR="00964A3D" w:rsidRPr="008079B2">
        <w:rPr>
          <w:rFonts w:cs="Times New Roman"/>
        </w:rPr>
        <w:t>这是第一篇</w:t>
      </w:r>
      <w:r w:rsidR="008A1149" w:rsidRPr="008079B2">
        <w:rPr>
          <w:rFonts w:cs="Times New Roman"/>
        </w:rPr>
        <w:t>致力于</w:t>
      </w:r>
      <w:r w:rsidR="00406453" w:rsidRPr="008079B2">
        <w:rPr>
          <w:rFonts w:cs="Times New Roman"/>
        </w:rPr>
        <w:t>将</w:t>
      </w:r>
      <w:r w:rsidR="00A26F04" w:rsidRPr="008079B2">
        <w:rPr>
          <w:rFonts w:cs="Times New Roman"/>
        </w:rPr>
        <w:t>话题</w:t>
      </w:r>
      <w:r w:rsidR="003A0F25" w:rsidRPr="008079B2">
        <w:rPr>
          <w:rFonts w:cs="Times New Roman"/>
        </w:rPr>
        <w:t>当前</w:t>
      </w:r>
      <w:r w:rsidR="00A26F04" w:rsidRPr="008079B2">
        <w:rPr>
          <w:rFonts w:cs="Times New Roman"/>
        </w:rPr>
        <w:t>内容</w:t>
      </w:r>
      <w:r w:rsidR="003A0F25" w:rsidRPr="008079B2">
        <w:rPr>
          <w:rFonts w:cs="Times New Roman"/>
        </w:rPr>
        <w:t>和过去改变</w:t>
      </w:r>
      <w:r w:rsidR="00A26F04" w:rsidRPr="008079B2">
        <w:rPr>
          <w:rFonts w:cs="Times New Roman"/>
        </w:rPr>
        <w:t>内容相结合的</w:t>
      </w:r>
      <w:r w:rsidR="00B8659A" w:rsidRPr="008079B2">
        <w:rPr>
          <w:rFonts w:cs="Times New Roman"/>
        </w:rPr>
        <w:t>进化</w:t>
      </w:r>
      <w:r w:rsidR="00F026EF" w:rsidRPr="008079B2">
        <w:rPr>
          <w:rFonts w:cs="Times New Roman"/>
        </w:rPr>
        <w:t>性</w:t>
      </w:r>
      <w:r w:rsidR="00B8659A" w:rsidRPr="008079B2">
        <w:rPr>
          <w:rFonts w:cs="Times New Roman"/>
        </w:rPr>
        <w:t>视图</w:t>
      </w:r>
      <w:r w:rsidR="00F026EF" w:rsidRPr="008079B2">
        <w:rPr>
          <w:rFonts w:cs="Times New Roman"/>
        </w:rPr>
        <w:t>。</w:t>
      </w:r>
      <w:r w:rsidR="0023167C" w:rsidRPr="008079B2">
        <w:rPr>
          <w:rFonts w:cs="Times New Roman"/>
        </w:rPr>
        <w:t>我们希望通过可视化和交互式表达集成当前、</w:t>
      </w:r>
      <w:r w:rsidR="007A3A37" w:rsidRPr="008079B2">
        <w:rPr>
          <w:rFonts w:cs="Times New Roman"/>
        </w:rPr>
        <w:t>近期以及过去</w:t>
      </w:r>
      <w:r w:rsidR="0023167C" w:rsidRPr="008079B2">
        <w:rPr>
          <w:rFonts w:cs="Times New Roman"/>
        </w:rPr>
        <w:t>话题改变</w:t>
      </w:r>
      <w:r w:rsidR="00C53582" w:rsidRPr="008079B2">
        <w:rPr>
          <w:rFonts w:cs="Times New Roman"/>
        </w:rPr>
        <w:t>的概述。</w:t>
      </w:r>
    </w:p>
    <w:p w:rsidR="00CD27B0" w:rsidRPr="008079B2" w:rsidRDefault="00CD27B0" w:rsidP="00EC1FD4">
      <w:pPr>
        <w:pStyle w:val="a"/>
        <w:spacing w:before="100" w:beforeAutospacing="1" w:after="100" w:afterAutospacing="1"/>
        <w:ind w:firstLineChars="0" w:firstLine="0"/>
        <w:rPr>
          <w:rFonts w:cs="Times New Roman"/>
        </w:rPr>
      </w:pPr>
    </w:p>
    <w:p w:rsidR="00CD27B0" w:rsidRPr="008079B2" w:rsidRDefault="00CD27B0" w:rsidP="00EC1FD4">
      <w:pPr>
        <w:pStyle w:val="a"/>
        <w:spacing w:before="100" w:beforeAutospacing="1" w:after="100" w:afterAutospacing="1"/>
        <w:ind w:firstLineChars="0" w:firstLine="0"/>
        <w:rPr>
          <w:rFonts w:cs="Times New Roman"/>
          <w:b/>
          <w:sz w:val="28"/>
        </w:rPr>
      </w:pPr>
      <w:r w:rsidRPr="008079B2">
        <w:rPr>
          <w:rFonts w:cs="Times New Roman"/>
          <w:b/>
          <w:sz w:val="28"/>
        </w:rPr>
        <w:t>[</w:t>
      </w:r>
      <w:r w:rsidRPr="008079B2">
        <w:rPr>
          <w:rFonts w:cs="Times New Roman"/>
          <w:b/>
          <w:sz w:val="28"/>
        </w:rPr>
        <w:t>问题空间和范围</w:t>
      </w:r>
      <w:r w:rsidRPr="008079B2">
        <w:rPr>
          <w:rFonts w:cs="Times New Roman"/>
          <w:b/>
          <w:sz w:val="28"/>
        </w:rPr>
        <w:t>]</w:t>
      </w:r>
    </w:p>
    <w:p w:rsidR="00CD27B0" w:rsidRPr="008079B2" w:rsidRDefault="00837371" w:rsidP="00EC1FD4">
      <w:pPr>
        <w:pStyle w:val="a"/>
        <w:spacing w:before="100" w:beforeAutospacing="1" w:after="100" w:afterAutospacing="1"/>
        <w:ind w:firstLineChars="0" w:firstLine="0"/>
        <w:rPr>
          <w:rFonts w:cs="Times New Roman"/>
        </w:rPr>
      </w:pPr>
      <w:r w:rsidRPr="008079B2">
        <w:rPr>
          <w:rFonts w:cs="Times New Roman"/>
        </w:rPr>
        <w:tab/>
      </w:r>
      <w:r w:rsidR="00F45B98" w:rsidRPr="008079B2">
        <w:rPr>
          <w:rFonts w:cs="Times New Roman"/>
        </w:rPr>
        <w:t>在研究</w:t>
      </w:r>
      <w:r w:rsidR="00A6004A" w:rsidRPr="008079B2">
        <w:rPr>
          <w:rFonts w:cs="Times New Roman"/>
        </w:rPr>
        <w:t>工程的开始我们</w:t>
      </w:r>
      <w:r w:rsidR="005B6E91" w:rsidRPr="008079B2">
        <w:rPr>
          <w:rFonts w:cs="Times New Roman"/>
        </w:rPr>
        <w:t>同</w:t>
      </w:r>
      <w:r w:rsidR="005B6E91" w:rsidRPr="008079B2">
        <w:rPr>
          <w:rFonts w:cs="Times New Roman"/>
        </w:rPr>
        <w:t>20</w:t>
      </w:r>
      <w:r w:rsidR="005B6E91" w:rsidRPr="008079B2">
        <w:rPr>
          <w:rFonts w:cs="Times New Roman"/>
        </w:rPr>
        <w:t>多名同事一起进行了自由讨论，</w:t>
      </w:r>
      <w:r w:rsidR="006D5907" w:rsidRPr="008079B2">
        <w:rPr>
          <w:rFonts w:cs="Times New Roman"/>
        </w:rPr>
        <w:t>收集了</w:t>
      </w:r>
      <w:r w:rsidR="002E5F85" w:rsidRPr="008079B2">
        <w:rPr>
          <w:rFonts w:cs="Times New Roman"/>
        </w:rPr>
        <w:t>他们期望</w:t>
      </w:r>
      <w:r w:rsidR="00C83EFC" w:rsidRPr="008079B2">
        <w:rPr>
          <w:rFonts w:cs="Times New Roman"/>
        </w:rPr>
        <w:t>数字反向渠道的</w:t>
      </w:r>
      <w:r w:rsidR="00987059" w:rsidRPr="008079B2">
        <w:rPr>
          <w:rFonts w:cs="Times New Roman"/>
        </w:rPr>
        <w:t>初始</w:t>
      </w:r>
      <w:r w:rsidR="00161656" w:rsidRPr="008079B2">
        <w:rPr>
          <w:rFonts w:cs="Times New Roman"/>
        </w:rPr>
        <w:t>反馈</w:t>
      </w:r>
      <w:r w:rsidR="00CA65B9" w:rsidRPr="008079B2">
        <w:rPr>
          <w:rFonts w:cs="Times New Roman"/>
        </w:rPr>
        <w:t>以及他们遇到的问题。</w:t>
      </w:r>
      <w:r w:rsidR="00FA6623" w:rsidRPr="008079B2">
        <w:rPr>
          <w:rFonts w:cs="Times New Roman"/>
        </w:rPr>
        <w:t>在他们的反馈信息基础上，我们</w:t>
      </w:r>
      <w:r w:rsidR="002E5F85" w:rsidRPr="008079B2">
        <w:rPr>
          <w:rFonts w:cs="Times New Roman"/>
        </w:rPr>
        <w:t>确定</w:t>
      </w:r>
      <w:r w:rsidR="00D4092F" w:rsidRPr="008079B2">
        <w:rPr>
          <w:rFonts w:cs="Times New Roman"/>
        </w:rPr>
        <w:t>了</w:t>
      </w:r>
      <w:r w:rsidR="001746EC" w:rsidRPr="008079B2">
        <w:rPr>
          <w:rFonts w:cs="Times New Roman"/>
        </w:rPr>
        <w:t>一</w:t>
      </w:r>
      <w:r w:rsidR="0082179F" w:rsidRPr="008079B2">
        <w:rPr>
          <w:rFonts w:cs="Times New Roman"/>
        </w:rPr>
        <w:t>个</w:t>
      </w:r>
      <w:r w:rsidR="001746EC" w:rsidRPr="008079B2">
        <w:rPr>
          <w:rFonts w:cs="Times New Roman"/>
        </w:rPr>
        <w:t>范围较广的时间并</w:t>
      </w:r>
      <w:r w:rsidR="003D116D" w:rsidRPr="008079B2">
        <w:rPr>
          <w:rFonts w:cs="Times New Roman"/>
        </w:rPr>
        <w:t>选取了</w:t>
      </w:r>
      <w:r w:rsidR="00AC3658" w:rsidRPr="008079B2">
        <w:rPr>
          <w:rFonts w:cs="Times New Roman"/>
        </w:rPr>
        <w:t>反向渠道</w:t>
      </w:r>
      <w:r w:rsidR="002E5F85" w:rsidRPr="008079B2">
        <w:rPr>
          <w:rFonts w:cs="Times New Roman"/>
        </w:rPr>
        <w:t>已存在</w:t>
      </w:r>
      <w:r w:rsidR="00AC3658" w:rsidRPr="008079B2">
        <w:rPr>
          <w:rFonts w:cs="Times New Roman"/>
        </w:rPr>
        <w:t>的主要问题。</w:t>
      </w:r>
      <w:r w:rsidR="007D0A7A" w:rsidRPr="008079B2">
        <w:rPr>
          <w:rFonts w:cs="Times New Roman"/>
        </w:rPr>
        <w:t>问题集中在</w:t>
      </w:r>
      <w:r w:rsidR="00634D45" w:rsidRPr="008079B2">
        <w:rPr>
          <w:rFonts w:cs="Times New Roman"/>
        </w:rPr>
        <w:t>如何跟踪正在被讨论的话题、</w:t>
      </w:r>
      <w:r w:rsidR="00FF45BE" w:rsidRPr="008079B2">
        <w:rPr>
          <w:rFonts w:cs="Times New Roman"/>
        </w:rPr>
        <w:t>了解讨论参与者</w:t>
      </w:r>
      <w:r w:rsidR="005708A0" w:rsidRPr="008079B2">
        <w:rPr>
          <w:rFonts w:cs="Times New Roman"/>
        </w:rPr>
        <w:t>以及</w:t>
      </w:r>
      <w:r w:rsidR="00601EBA" w:rsidRPr="008079B2">
        <w:rPr>
          <w:rFonts w:cs="Times New Roman"/>
        </w:rPr>
        <w:t>对</w:t>
      </w:r>
      <w:r w:rsidR="00324F17" w:rsidRPr="008079B2">
        <w:rPr>
          <w:rFonts w:cs="Times New Roman"/>
        </w:rPr>
        <w:t>主要事件和</w:t>
      </w:r>
      <w:r w:rsidR="00601EBA" w:rsidRPr="008079B2">
        <w:rPr>
          <w:rFonts w:cs="Times New Roman"/>
        </w:rPr>
        <w:t>反向渠道</w:t>
      </w:r>
      <w:r w:rsidR="00780F40" w:rsidRPr="008079B2">
        <w:rPr>
          <w:rFonts w:cs="Times New Roman"/>
        </w:rPr>
        <w:t>的</w:t>
      </w:r>
      <w:r w:rsidR="00601EBA" w:rsidRPr="008079B2">
        <w:rPr>
          <w:rFonts w:cs="Times New Roman"/>
        </w:rPr>
        <w:t>管理注意。</w:t>
      </w:r>
    </w:p>
    <w:p w:rsidR="001256A5" w:rsidRPr="008079B2" w:rsidRDefault="001256A5" w:rsidP="00EC1FD4">
      <w:pPr>
        <w:pStyle w:val="a"/>
        <w:spacing w:before="100" w:beforeAutospacing="1" w:after="100" w:afterAutospacing="1"/>
        <w:ind w:firstLineChars="0" w:firstLine="0"/>
        <w:rPr>
          <w:rFonts w:cs="Times New Roman"/>
        </w:rPr>
      </w:pPr>
      <w:r w:rsidRPr="008079B2">
        <w:rPr>
          <w:rFonts w:cs="Times New Roman"/>
        </w:rPr>
        <w:tab/>
      </w:r>
      <w:r w:rsidRPr="008079B2">
        <w:rPr>
          <w:rFonts w:cs="Times New Roman"/>
        </w:rPr>
        <w:t>信息过于丰富：</w:t>
      </w:r>
      <w:r w:rsidR="002501F4" w:rsidRPr="008079B2">
        <w:rPr>
          <w:rFonts w:cs="Times New Roman"/>
        </w:rPr>
        <w:t>由于</w:t>
      </w:r>
      <w:r w:rsidR="00563FEF" w:rsidRPr="008079B2">
        <w:rPr>
          <w:rFonts w:cs="Times New Roman"/>
        </w:rPr>
        <w:t>活跃的事件和</w:t>
      </w:r>
      <w:r w:rsidR="002D4396" w:rsidRPr="008079B2">
        <w:rPr>
          <w:rFonts w:cs="Times New Roman"/>
        </w:rPr>
        <w:t>反向渠道</w:t>
      </w:r>
      <w:r w:rsidR="002501F4" w:rsidRPr="008079B2">
        <w:rPr>
          <w:rFonts w:cs="Times New Roman"/>
        </w:rPr>
        <w:t>拥有许多的参与者，这使</w:t>
      </w:r>
      <w:r w:rsidR="008300CD" w:rsidRPr="008079B2">
        <w:rPr>
          <w:rFonts w:cs="Times New Roman"/>
        </w:rPr>
        <w:t>跟踪会话或进行有意义的评估</w:t>
      </w:r>
      <w:r w:rsidR="00CC030B" w:rsidRPr="008079B2">
        <w:rPr>
          <w:rFonts w:cs="Times New Roman"/>
        </w:rPr>
        <w:t>变得非常困难，</w:t>
      </w:r>
      <w:r w:rsidR="00390021" w:rsidRPr="008079B2">
        <w:rPr>
          <w:rFonts w:cs="Times New Roman"/>
        </w:rPr>
        <w:t>因为有太多的发言和发言者。</w:t>
      </w:r>
      <w:r w:rsidR="00F52F0D" w:rsidRPr="008079B2">
        <w:rPr>
          <w:rFonts w:cs="Times New Roman"/>
        </w:rPr>
        <w:t>因此</w:t>
      </w:r>
      <w:r w:rsidR="00584CAC" w:rsidRPr="008079B2">
        <w:rPr>
          <w:rFonts w:cs="Times New Roman"/>
        </w:rPr>
        <w:t>听从大多数人的意见是一个好的决策。</w:t>
      </w:r>
    </w:p>
    <w:p w:rsidR="00DF5555" w:rsidRPr="008079B2" w:rsidRDefault="00DF5555" w:rsidP="00EC1FD4">
      <w:pPr>
        <w:pStyle w:val="a"/>
        <w:spacing w:before="100" w:beforeAutospacing="1" w:after="100" w:afterAutospacing="1"/>
        <w:ind w:firstLineChars="0" w:firstLine="0"/>
        <w:rPr>
          <w:rFonts w:cs="Times New Roman"/>
        </w:rPr>
      </w:pPr>
      <w:r w:rsidRPr="008079B2">
        <w:rPr>
          <w:rFonts w:cs="Times New Roman"/>
        </w:rPr>
        <w:tab/>
      </w:r>
      <w:r w:rsidR="00B10D27" w:rsidRPr="008079B2">
        <w:rPr>
          <w:rFonts w:cs="Times New Roman"/>
        </w:rPr>
        <w:t>陌生人的海洋：</w:t>
      </w:r>
      <w:r w:rsidR="00650AAD" w:rsidRPr="008079B2">
        <w:rPr>
          <w:rFonts w:cs="Times New Roman"/>
        </w:rPr>
        <w:t>在</w:t>
      </w:r>
      <w:r w:rsidR="001E4BE1" w:rsidRPr="008079B2">
        <w:rPr>
          <w:rFonts w:cs="Times New Roman"/>
        </w:rPr>
        <w:t>大规模时间中</w:t>
      </w:r>
      <w:r w:rsidR="009237DA" w:rsidRPr="008079B2">
        <w:rPr>
          <w:rFonts w:cs="Times New Roman"/>
        </w:rPr>
        <w:t>，</w:t>
      </w:r>
      <w:r w:rsidR="00473236" w:rsidRPr="008079B2">
        <w:rPr>
          <w:rFonts w:cs="Times New Roman"/>
        </w:rPr>
        <w:t>由于</w:t>
      </w:r>
      <w:r w:rsidR="005622DA" w:rsidRPr="008079B2">
        <w:rPr>
          <w:rFonts w:cs="Times New Roman"/>
        </w:rPr>
        <w:t>很难得知其他的参与者，</w:t>
      </w:r>
      <w:r w:rsidR="00D52A39" w:rsidRPr="008079B2">
        <w:rPr>
          <w:rFonts w:cs="Times New Roman"/>
        </w:rPr>
        <w:t>用户</w:t>
      </w:r>
      <w:r w:rsidR="001E4BE1" w:rsidRPr="008079B2">
        <w:rPr>
          <w:rFonts w:cs="Times New Roman"/>
        </w:rPr>
        <w:t>会感觉迷失在陌生人的海洋中。</w:t>
      </w:r>
      <w:r w:rsidR="00E07676" w:rsidRPr="008079B2">
        <w:rPr>
          <w:rFonts w:cs="Times New Roman"/>
        </w:rPr>
        <w:t>比如，</w:t>
      </w:r>
      <w:r w:rsidR="00710406" w:rsidRPr="008079B2">
        <w:rPr>
          <w:rFonts w:cs="Times New Roman"/>
        </w:rPr>
        <w:t>从反向渠道中找到</w:t>
      </w:r>
      <w:r w:rsidR="00C22119" w:rsidRPr="008079B2">
        <w:rPr>
          <w:rFonts w:cs="Times New Roman"/>
        </w:rPr>
        <w:t>和自己想法类似的</w:t>
      </w:r>
      <w:r w:rsidR="00710406" w:rsidRPr="008079B2">
        <w:rPr>
          <w:rFonts w:cs="Times New Roman"/>
        </w:rPr>
        <w:t>人是一件很困难的事。体验大型事件</w:t>
      </w:r>
      <w:r w:rsidR="007F2C8C" w:rsidRPr="008079B2">
        <w:rPr>
          <w:rFonts w:cs="Times New Roman"/>
        </w:rPr>
        <w:t>为认识新朋友提供了机会，而这一点要求</w:t>
      </w:r>
      <w:r w:rsidR="006B4109" w:rsidRPr="008079B2">
        <w:rPr>
          <w:rFonts w:cs="Times New Roman"/>
        </w:rPr>
        <w:t>事件的参与者能够对其他参与者可见。</w:t>
      </w:r>
    </w:p>
    <w:p w:rsidR="00294C0F" w:rsidRPr="008079B2" w:rsidRDefault="00BA2048" w:rsidP="00EC1FD4">
      <w:pPr>
        <w:pStyle w:val="a"/>
        <w:spacing w:before="100" w:beforeAutospacing="1" w:after="100" w:afterAutospacing="1"/>
        <w:ind w:firstLineChars="0" w:firstLine="0"/>
        <w:rPr>
          <w:rFonts w:cs="Times New Roman"/>
        </w:rPr>
      </w:pPr>
      <w:r w:rsidRPr="008079B2">
        <w:rPr>
          <w:rFonts w:cs="Times New Roman"/>
        </w:rPr>
        <w:tab/>
      </w:r>
      <w:r w:rsidR="009A787F" w:rsidRPr="008079B2">
        <w:rPr>
          <w:rFonts w:cs="Times New Roman"/>
        </w:rPr>
        <w:t>失去焦点：</w:t>
      </w:r>
      <w:r w:rsidR="00743E42" w:rsidRPr="008079B2">
        <w:rPr>
          <w:rFonts w:cs="Times New Roman"/>
        </w:rPr>
        <w:t>分散性也是</w:t>
      </w:r>
      <w:bookmarkStart w:id="44" w:name="OLE_LINK24"/>
      <w:r w:rsidR="00743E42" w:rsidRPr="008079B2">
        <w:rPr>
          <w:rFonts w:cs="Times New Roman"/>
        </w:rPr>
        <w:t>反向渠道</w:t>
      </w:r>
      <w:bookmarkEnd w:id="44"/>
      <w:r w:rsidR="00743E42" w:rsidRPr="008079B2">
        <w:rPr>
          <w:rFonts w:cs="Times New Roman"/>
        </w:rPr>
        <w:t>的一个关键性难题</w:t>
      </w:r>
      <w:r w:rsidR="00221083" w:rsidRPr="008079B2">
        <w:rPr>
          <w:rFonts w:cs="Times New Roman"/>
        </w:rPr>
        <w:t>。由于有太多的</w:t>
      </w:r>
      <w:r w:rsidR="007C3C77" w:rsidRPr="008079B2">
        <w:rPr>
          <w:rFonts w:cs="Times New Roman"/>
        </w:rPr>
        <w:t>人物和</w:t>
      </w:r>
      <w:r w:rsidR="006F32B5" w:rsidRPr="008079B2">
        <w:rPr>
          <w:rFonts w:cs="Times New Roman"/>
        </w:rPr>
        <w:t>信息可以跟踪，</w:t>
      </w:r>
      <w:r w:rsidR="00A247E8" w:rsidRPr="008079B2">
        <w:rPr>
          <w:rFonts w:cs="Times New Roman"/>
        </w:rPr>
        <w:t>参与者很难决定选择什么跟踪</w:t>
      </w:r>
      <w:r w:rsidR="00B96840" w:rsidRPr="008079B2">
        <w:rPr>
          <w:rFonts w:cs="Times New Roman"/>
        </w:rPr>
        <w:t>，并同时</w:t>
      </w:r>
      <w:r w:rsidR="00A1134B" w:rsidRPr="008079B2">
        <w:rPr>
          <w:rFonts w:cs="Times New Roman"/>
        </w:rPr>
        <w:t>缺乏对事件本身的关注。</w:t>
      </w:r>
    </w:p>
    <w:p w:rsidR="001B0937" w:rsidRPr="008079B2" w:rsidRDefault="001B0937" w:rsidP="00EC1FD4">
      <w:pPr>
        <w:pStyle w:val="a"/>
        <w:spacing w:before="100" w:beforeAutospacing="1" w:after="100" w:afterAutospacing="1"/>
        <w:ind w:firstLineChars="0" w:firstLine="0"/>
        <w:rPr>
          <w:rFonts w:cs="Times New Roman"/>
        </w:rPr>
      </w:pPr>
    </w:p>
    <w:p w:rsidR="001C59D2" w:rsidRPr="008079B2" w:rsidRDefault="0061579B" w:rsidP="00EC1FD4">
      <w:pPr>
        <w:pStyle w:val="a"/>
        <w:spacing w:before="100" w:beforeAutospacing="1" w:after="100" w:afterAutospacing="1"/>
        <w:ind w:firstLineChars="0" w:firstLine="0"/>
        <w:rPr>
          <w:rFonts w:cs="Times New Roman"/>
          <w:b/>
          <w:sz w:val="28"/>
        </w:rPr>
      </w:pPr>
      <w:r w:rsidRPr="008079B2">
        <w:rPr>
          <w:rFonts w:cs="Times New Roman"/>
          <w:b/>
          <w:sz w:val="28"/>
        </w:rPr>
        <w:t>[</w:t>
      </w:r>
      <w:r w:rsidRPr="008079B2">
        <w:rPr>
          <w:rFonts w:cs="Times New Roman"/>
          <w:b/>
          <w:sz w:val="28"/>
        </w:rPr>
        <w:t>设计目标</w:t>
      </w:r>
      <w:r w:rsidRPr="008079B2">
        <w:rPr>
          <w:rFonts w:cs="Times New Roman"/>
          <w:b/>
          <w:sz w:val="28"/>
        </w:rPr>
        <w:t>]</w:t>
      </w:r>
    </w:p>
    <w:p w:rsidR="0061579B" w:rsidRPr="008079B2" w:rsidRDefault="003362ED" w:rsidP="00EC1FD4">
      <w:pPr>
        <w:pStyle w:val="a"/>
        <w:spacing w:before="100" w:beforeAutospacing="1" w:after="100" w:afterAutospacing="1"/>
        <w:ind w:firstLineChars="0" w:firstLine="0"/>
        <w:rPr>
          <w:rFonts w:cs="Times New Roman"/>
        </w:rPr>
      </w:pPr>
      <w:r w:rsidRPr="008079B2">
        <w:rPr>
          <w:rFonts w:cs="Times New Roman"/>
        </w:rPr>
        <w:tab/>
      </w:r>
      <w:r w:rsidR="007B462B" w:rsidRPr="008079B2">
        <w:rPr>
          <w:rFonts w:cs="Times New Roman"/>
        </w:rPr>
        <w:t>为了能够达到反向渠道和主要事件之间的切换，</w:t>
      </w:r>
      <w:r w:rsidR="009B45E7" w:rsidRPr="008079B2">
        <w:rPr>
          <w:rFonts w:cs="Times New Roman"/>
        </w:rPr>
        <w:t>我们试图</w:t>
      </w:r>
      <w:r w:rsidR="00837D14" w:rsidRPr="008079B2">
        <w:rPr>
          <w:rFonts w:cs="Times New Roman"/>
        </w:rPr>
        <w:t>在</w:t>
      </w:r>
      <w:r w:rsidR="00DE7540" w:rsidRPr="008079B2">
        <w:rPr>
          <w:rFonts w:cs="Times New Roman"/>
        </w:rPr>
        <w:t>“</w:t>
      </w:r>
      <w:r w:rsidR="00837D14" w:rsidRPr="008079B2">
        <w:rPr>
          <w:rFonts w:cs="Times New Roman"/>
        </w:rPr>
        <w:t>最近</w:t>
      </w:r>
      <w:r w:rsidR="00DE7540" w:rsidRPr="008079B2">
        <w:rPr>
          <w:rFonts w:cs="Times New Roman"/>
        </w:rPr>
        <w:t>”</w:t>
      </w:r>
      <w:r w:rsidR="00DE7540" w:rsidRPr="008079B2">
        <w:rPr>
          <w:rFonts w:cs="Times New Roman"/>
        </w:rPr>
        <w:t>的上下文中表现</w:t>
      </w:r>
      <w:r w:rsidR="00FD1E4E" w:rsidRPr="008079B2">
        <w:rPr>
          <w:rFonts w:cs="Times New Roman"/>
        </w:rPr>
        <w:t>“</w:t>
      </w:r>
      <w:r w:rsidR="00FD1E4E" w:rsidRPr="008079B2">
        <w:rPr>
          <w:rFonts w:cs="Times New Roman"/>
        </w:rPr>
        <w:t>当前</w:t>
      </w:r>
      <w:r w:rsidR="00FD1E4E" w:rsidRPr="008079B2">
        <w:rPr>
          <w:rFonts w:cs="Times New Roman"/>
        </w:rPr>
        <w:t>”</w:t>
      </w:r>
      <w:r w:rsidR="00FD1E4E" w:rsidRPr="008079B2">
        <w:rPr>
          <w:rFonts w:cs="Times New Roman"/>
        </w:rPr>
        <w:t>。</w:t>
      </w:r>
      <w:r w:rsidR="00D11B71" w:rsidRPr="008079B2">
        <w:rPr>
          <w:rFonts w:cs="Times New Roman"/>
        </w:rPr>
        <w:t>通过</w:t>
      </w:r>
      <w:r w:rsidR="00204307" w:rsidRPr="008079B2">
        <w:rPr>
          <w:rFonts w:cs="Times New Roman"/>
        </w:rPr>
        <w:t>对近期发展的表达</w:t>
      </w:r>
      <w:r w:rsidR="00E25B68" w:rsidRPr="008079B2">
        <w:rPr>
          <w:rFonts w:cs="Times New Roman"/>
        </w:rPr>
        <w:t>展现当前的活跃性，</w:t>
      </w:r>
      <w:r w:rsidR="00532F31" w:rsidRPr="008079B2">
        <w:rPr>
          <w:rFonts w:cs="Times New Roman"/>
        </w:rPr>
        <w:t>我们可以帮助参与者再造意识。</w:t>
      </w:r>
    </w:p>
    <w:p w:rsidR="00E61700" w:rsidRPr="008079B2" w:rsidRDefault="00B16EF9" w:rsidP="00EC1FD4">
      <w:pPr>
        <w:pStyle w:val="a"/>
        <w:spacing w:before="100" w:beforeAutospacing="1" w:after="100" w:afterAutospacing="1"/>
        <w:ind w:firstLineChars="0" w:firstLine="0"/>
        <w:rPr>
          <w:rFonts w:cs="Times New Roman"/>
        </w:rPr>
      </w:pPr>
      <w:r w:rsidRPr="008079B2">
        <w:rPr>
          <w:rFonts w:cs="Times New Roman"/>
        </w:rPr>
        <w:tab/>
      </w:r>
      <w:r w:rsidR="004C735C" w:rsidRPr="008079B2">
        <w:rPr>
          <w:rFonts w:cs="Times New Roman"/>
        </w:rPr>
        <w:t>特别地，我们想帮助</w:t>
      </w:r>
      <w:r w:rsidR="00840DD9" w:rsidRPr="008079B2">
        <w:rPr>
          <w:rFonts w:cs="Times New Roman"/>
        </w:rPr>
        <w:t>参与者</w:t>
      </w:r>
      <w:r w:rsidR="00DC294C" w:rsidRPr="008079B2">
        <w:rPr>
          <w:rFonts w:cs="Times New Roman"/>
        </w:rPr>
        <w:t>回答正在进行的会话的普遍性问题，</w:t>
      </w:r>
      <w:r w:rsidR="00E61700" w:rsidRPr="008079B2">
        <w:rPr>
          <w:rFonts w:cs="Times New Roman"/>
        </w:rPr>
        <w:t>如</w:t>
      </w:r>
      <w:r w:rsidR="00D7585C" w:rsidRPr="008079B2">
        <w:rPr>
          <w:rFonts w:cs="Times New Roman"/>
        </w:rPr>
        <w:t>现在主要的话题是什么？</w:t>
      </w:r>
      <w:r w:rsidR="00B53152" w:rsidRPr="008079B2">
        <w:rPr>
          <w:rFonts w:cs="Times New Roman"/>
        </w:rPr>
        <w:t>话题如何随时间而演化？</w:t>
      </w:r>
      <w:r w:rsidR="009D372A" w:rsidRPr="008079B2">
        <w:rPr>
          <w:rFonts w:cs="Times New Roman"/>
        </w:rPr>
        <w:t>最活跃的参与者是谁？</w:t>
      </w:r>
      <w:r w:rsidR="00253BF4" w:rsidRPr="008079B2">
        <w:rPr>
          <w:rFonts w:cs="Times New Roman"/>
        </w:rPr>
        <w:t>某几个参与者正在谈论什么？基于这些问题、</w:t>
      </w:r>
      <w:r w:rsidR="004203C1" w:rsidRPr="008079B2">
        <w:rPr>
          <w:rFonts w:cs="Times New Roman"/>
        </w:rPr>
        <w:t>前人的研究以及我们自己的实验，</w:t>
      </w:r>
      <w:r w:rsidR="00880C19" w:rsidRPr="008079B2">
        <w:rPr>
          <w:rFonts w:cs="Times New Roman"/>
        </w:rPr>
        <w:t>为</w:t>
      </w:r>
      <w:r w:rsidR="00C15826" w:rsidRPr="008079B2">
        <w:rPr>
          <w:rFonts w:cs="Times New Roman"/>
        </w:rPr>
        <w:t>可视化反向渠道提出了一下设计目标：</w:t>
      </w:r>
    </w:p>
    <w:p w:rsidR="00C15826" w:rsidRPr="008079B2" w:rsidRDefault="00607F8F" w:rsidP="00EC1FD4">
      <w:pPr>
        <w:pStyle w:val="a"/>
        <w:numPr>
          <w:ilvl w:val="0"/>
          <w:numId w:val="14"/>
        </w:numPr>
        <w:spacing w:before="100" w:beforeAutospacing="1" w:after="100" w:afterAutospacing="1"/>
        <w:ind w:firstLineChars="0"/>
        <w:rPr>
          <w:rFonts w:cs="Times New Roman"/>
        </w:rPr>
      </w:pPr>
      <w:r w:rsidRPr="008079B2">
        <w:rPr>
          <w:rFonts w:cs="Times New Roman"/>
        </w:rPr>
        <w:t>对会话进行总结：</w:t>
      </w:r>
      <w:r w:rsidR="00AF1D24" w:rsidRPr="008079B2">
        <w:rPr>
          <w:rFonts w:cs="Times New Roman"/>
        </w:rPr>
        <w:t>可视化</w:t>
      </w:r>
      <w:bookmarkStart w:id="45" w:name="OLE_LINK25"/>
      <w:bookmarkStart w:id="46" w:name="OLE_LINK26"/>
      <w:r w:rsidR="00AF1D24" w:rsidRPr="008079B2">
        <w:rPr>
          <w:rFonts w:cs="Times New Roman"/>
        </w:rPr>
        <w:t>反向渠道</w:t>
      </w:r>
      <w:bookmarkEnd w:id="45"/>
      <w:bookmarkEnd w:id="46"/>
      <w:r w:rsidR="00AF1D24" w:rsidRPr="008079B2">
        <w:rPr>
          <w:rFonts w:cs="Times New Roman"/>
        </w:rPr>
        <w:t>应该包括</w:t>
      </w:r>
      <w:r w:rsidR="00615F56" w:rsidRPr="008079B2">
        <w:rPr>
          <w:rFonts w:cs="Times New Roman"/>
        </w:rPr>
        <w:t>总结反向渠道会话实时、社会以及图像方面的视图</w:t>
      </w:r>
      <w:r w:rsidR="00741698" w:rsidRPr="008079B2">
        <w:rPr>
          <w:rFonts w:cs="Times New Roman"/>
        </w:rPr>
        <w:t>，</w:t>
      </w:r>
      <w:r w:rsidR="00593B79" w:rsidRPr="008079B2">
        <w:rPr>
          <w:rFonts w:cs="Times New Roman"/>
        </w:rPr>
        <w:t>减少</w:t>
      </w:r>
      <w:r w:rsidR="007B07FF" w:rsidRPr="008079B2">
        <w:rPr>
          <w:rFonts w:cs="Times New Roman"/>
        </w:rPr>
        <w:t>跟踪反向渠道</w:t>
      </w:r>
      <w:r w:rsidR="00936CB4" w:rsidRPr="008079B2">
        <w:rPr>
          <w:rFonts w:cs="Times New Roman"/>
        </w:rPr>
        <w:t>需要</w:t>
      </w:r>
      <w:r w:rsidR="007B07FF" w:rsidRPr="008079B2">
        <w:rPr>
          <w:rFonts w:cs="Times New Roman"/>
        </w:rPr>
        <w:t>的</w:t>
      </w:r>
      <w:r w:rsidR="00593B79" w:rsidRPr="008079B2">
        <w:rPr>
          <w:rFonts w:cs="Times New Roman"/>
        </w:rPr>
        <w:t>认知过程</w:t>
      </w:r>
      <w:r w:rsidR="00B15DB0" w:rsidRPr="008079B2">
        <w:rPr>
          <w:rFonts w:cs="Times New Roman"/>
        </w:rPr>
        <w:t>。</w:t>
      </w:r>
      <w:r w:rsidR="006C56CF" w:rsidRPr="008079B2">
        <w:rPr>
          <w:rFonts w:cs="Times New Roman"/>
        </w:rPr>
        <w:t>会话中</w:t>
      </w:r>
      <w:r w:rsidR="002746B2" w:rsidRPr="008079B2">
        <w:rPr>
          <w:rFonts w:cs="Times New Roman"/>
        </w:rPr>
        <w:t>主要话题、</w:t>
      </w:r>
      <w:r w:rsidR="002D78A3" w:rsidRPr="008079B2">
        <w:rPr>
          <w:rFonts w:cs="Times New Roman"/>
        </w:rPr>
        <w:t>最活跃的</w:t>
      </w:r>
      <w:r w:rsidR="002D78A3" w:rsidRPr="008079B2">
        <w:rPr>
          <w:rFonts w:cs="Times New Roman"/>
        </w:rPr>
        <w:lastRenderedPageBreak/>
        <w:t>参与者以及</w:t>
      </w:r>
      <w:r w:rsidR="006C56CF" w:rsidRPr="008079B2">
        <w:rPr>
          <w:rFonts w:cs="Times New Roman"/>
        </w:rPr>
        <w:t>受欢迎的图像</w:t>
      </w:r>
      <w:r w:rsidR="008C6029" w:rsidRPr="008079B2">
        <w:rPr>
          <w:rFonts w:cs="Times New Roman"/>
        </w:rPr>
        <w:t>应该被可视化，以便</w:t>
      </w:r>
      <w:r w:rsidR="00491CB4" w:rsidRPr="008079B2">
        <w:rPr>
          <w:rFonts w:cs="Times New Roman"/>
        </w:rPr>
        <w:t>表达</w:t>
      </w:r>
      <w:r w:rsidR="00A225F0" w:rsidRPr="008079B2">
        <w:rPr>
          <w:rFonts w:cs="Times New Roman"/>
        </w:rPr>
        <w:t>会话发展的进程。</w:t>
      </w:r>
    </w:p>
    <w:p w:rsidR="00535CB0" w:rsidRPr="008079B2" w:rsidRDefault="006C4EB3" w:rsidP="00EC1FD4">
      <w:pPr>
        <w:pStyle w:val="a"/>
        <w:numPr>
          <w:ilvl w:val="0"/>
          <w:numId w:val="14"/>
        </w:numPr>
        <w:spacing w:before="100" w:beforeAutospacing="1" w:after="100" w:afterAutospacing="1"/>
        <w:ind w:firstLineChars="0"/>
        <w:rPr>
          <w:rFonts w:cs="Times New Roman"/>
        </w:rPr>
      </w:pPr>
      <w:r w:rsidRPr="008079B2">
        <w:rPr>
          <w:rFonts w:cs="Times New Roman"/>
        </w:rPr>
        <w:t>集成</w:t>
      </w:r>
      <w:r w:rsidRPr="008079B2">
        <w:rPr>
          <w:rFonts w:cs="Times New Roman"/>
        </w:rPr>
        <w:t>“</w:t>
      </w:r>
      <w:r w:rsidRPr="008079B2">
        <w:rPr>
          <w:rFonts w:cs="Times New Roman"/>
        </w:rPr>
        <w:t>当前</w:t>
      </w:r>
      <w:r w:rsidRPr="008079B2">
        <w:rPr>
          <w:rFonts w:cs="Times New Roman"/>
        </w:rPr>
        <w:t>”</w:t>
      </w:r>
      <w:r w:rsidRPr="008079B2">
        <w:rPr>
          <w:rFonts w:cs="Times New Roman"/>
        </w:rPr>
        <w:t>以及</w:t>
      </w:r>
      <w:r w:rsidRPr="008079B2">
        <w:rPr>
          <w:rFonts w:cs="Times New Roman"/>
        </w:rPr>
        <w:t>“</w:t>
      </w:r>
      <w:r w:rsidRPr="008079B2">
        <w:rPr>
          <w:rFonts w:cs="Times New Roman"/>
        </w:rPr>
        <w:t>最近</w:t>
      </w:r>
      <w:r w:rsidRPr="008079B2">
        <w:rPr>
          <w:rFonts w:cs="Times New Roman"/>
        </w:rPr>
        <w:t>”</w:t>
      </w:r>
      <w:r w:rsidRPr="008079B2">
        <w:rPr>
          <w:rFonts w:cs="Times New Roman"/>
        </w:rPr>
        <w:t>：</w:t>
      </w:r>
      <w:r w:rsidR="008D3707" w:rsidRPr="008079B2">
        <w:rPr>
          <w:rFonts w:cs="Times New Roman"/>
        </w:rPr>
        <w:t>可视化</w:t>
      </w:r>
      <w:r w:rsidR="007B1CCA" w:rsidRPr="008079B2">
        <w:rPr>
          <w:rFonts w:cs="Times New Roman"/>
        </w:rPr>
        <w:t>应该通过当前和过去一段时间的发展来</w:t>
      </w:r>
      <w:r w:rsidR="00CD6F7D" w:rsidRPr="008079B2">
        <w:rPr>
          <w:rFonts w:cs="Times New Roman"/>
        </w:rPr>
        <w:t>捕获</w:t>
      </w:r>
      <w:r w:rsidR="00DE097E" w:rsidRPr="008079B2">
        <w:rPr>
          <w:rFonts w:cs="Times New Roman"/>
        </w:rPr>
        <w:t>反向渠道的演化过程。</w:t>
      </w:r>
      <w:r w:rsidR="00327BDC" w:rsidRPr="008079B2">
        <w:rPr>
          <w:rFonts w:cs="Times New Roman"/>
        </w:rPr>
        <w:t>参与者能够</w:t>
      </w:r>
      <w:r w:rsidR="002B50C0" w:rsidRPr="008079B2">
        <w:rPr>
          <w:rFonts w:cs="Times New Roman"/>
        </w:rPr>
        <w:t>通过</w:t>
      </w:r>
      <w:r w:rsidR="00E076D4" w:rsidRPr="008079B2">
        <w:rPr>
          <w:rFonts w:cs="Times New Roman"/>
        </w:rPr>
        <w:t>对</w:t>
      </w:r>
      <w:r w:rsidR="00953585" w:rsidRPr="008079B2">
        <w:rPr>
          <w:rFonts w:cs="Times New Roman"/>
        </w:rPr>
        <w:t>事件最近发展的了解</w:t>
      </w:r>
      <w:r w:rsidR="0074271B" w:rsidRPr="008079B2">
        <w:rPr>
          <w:rFonts w:cs="Times New Roman"/>
        </w:rPr>
        <w:t>而对当前的活动有更为直观的了解。</w:t>
      </w:r>
    </w:p>
    <w:p w:rsidR="00D54630" w:rsidRPr="008079B2" w:rsidRDefault="00D54630" w:rsidP="00EC1FD4">
      <w:pPr>
        <w:pStyle w:val="a"/>
        <w:numPr>
          <w:ilvl w:val="0"/>
          <w:numId w:val="14"/>
        </w:numPr>
        <w:spacing w:before="100" w:beforeAutospacing="1" w:after="100" w:afterAutospacing="1"/>
        <w:ind w:firstLineChars="0"/>
        <w:rPr>
          <w:rFonts w:cs="Times New Roman"/>
        </w:rPr>
      </w:pPr>
      <w:r w:rsidRPr="008079B2">
        <w:rPr>
          <w:rFonts w:cs="Times New Roman"/>
        </w:rPr>
        <w:t>对当前进行扩展：</w:t>
      </w:r>
      <w:r w:rsidR="00153778" w:rsidRPr="008079B2">
        <w:rPr>
          <w:rFonts w:cs="Times New Roman"/>
        </w:rPr>
        <w:t>因为</w:t>
      </w:r>
      <w:r w:rsidR="00153778" w:rsidRPr="008079B2">
        <w:rPr>
          <w:rFonts w:cs="Times New Roman"/>
        </w:rPr>
        <w:t>“</w:t>
      </w:r>
      <w:r w:rsidR="00153778" w:rsidRPr="008079B2">
        <w:rPr>
          <w:rFonts w:cs="Times New Roman"/>
        </w:rPr>
        <w:t>现在</w:t>
      </w:r>
      <w:r w:rsidR="00153778" w:rsidRPr="008079B2">
        <w:rPr>
          <w:rFonts w:cs="Times New Roman"/>
        </w:rPr>
        <w:t>”</w:t>
      </w:r>
      <w:r w:rsidR="00153778" w:rsidRPr="008079B2">
        <w:rPr>
          <w:rFonts w:cs="Times New Roman"/>
        </w:rPr>
        <w:t>非常短暂，可视化的重点应该放在</w:t>
      </w:r>
      <w:r w:rsidR="00D12963" w:rsidRPr="008079B2">
        <w:rPr>
          <w:rFonts w:cs="Times New Roman"/>
        </w:rPr>
        <w:t>当前的活跃性上，如</w:t>
      </w:r>
      <w:r w:rsidR="00804FC1" w:rsidRPr="008079B2">
        <w:rPr>
          <w:rFonts w:cs="Times New Roman"/>
        </w:rPr>
        <w:t>正要来临的发言和</w:t>
      </w:r>
      <w:r w:rsidR="00F22BCF" w:rsidRPr="008079B2">
        <w:rPr>
          <w:rFonts w:cs="Times New Roman"/>
        </w:rPr>
        <w:t>可视化中随后的改变。</w:t>
      </w:r>
      <w:r w:rsidR="00B80531" w:rsidRPr="008079B2">
        <w:rPr>
          <w:rFonts w:cs="Times New Roman"/>
        </w:rPr>
        <w:t>这种方式可使当前的</w:t>
      </w:r>
      <w:r w:rsidR="001B12F8" w:rsidRPr="008079B2">
        <w:rPr>
          <w:rFonts w:cs="Times New Roman"/>
        </w:rPr>
        <w:t>反向渠道活动更加利于理解。</w:t>
      </w:r>
    </w:p>
    <w:p w:rsidR="00D26FD8" w:rsidRPr="008079B2" w:rsidRDefault="008D529F" w:rsidP="00EC1FD4">
      <w:pPr>
        <w:pStyle w:val="a"/>
        <w:numPr>
          <w:ilvl w:val="0"/>
          <w:numId w:val="14"/>
        </w:numPr>
        <w:spacing w:before="100" w:beforeAutospacing="1" w:after="100" w:afterAutospacing="1"/>
        <w:ind w:firstLineChars="0"/>
        <w:rPr>
          <w:rFonts w:cs="Times New Roman"/>
        </w:rPr>
      </w:pPr>
      <w:r w:rsidRPr="008079B2">
        <w:rPr>
          <w:rFonts w:cs="Times New Roman"/>
        </w:rPr>
        <w:t>提供</w:t>
      </w:r>
      <w:r w:rsidR="00D12329" w:rsidRPr="008079B2">
        <w:rPr>
          <w:rFonts w:cs="Times New Roman"/>
        </w:rPr>
        <w:t>灵活时间窗口：</w:t>
      </w:r>
      <w:r w:rsidR="005F7561" w:rsidRPr="008079B2">
        <w:rPr>
          <w:rFonts w:cs="Times New Roman"/>
        </w:rPr>
        <w:t>考虑到话题可能会</w:t>
      </w:r>
      <w:r w:rsidR="0044612D" w:rsidRPr="008079B2">
        <w:rPr>
          <w:rFonts w:cs="Times New Roman"/>
        </w:rPr>
        <w:t>持续几分钟到几周，</w:t>
      </w:r>
      <w:r w:rsidR="007A2E7E" w:rsidRPr="008079B2">
        <w:rPr>
          <w:rFonts w:cs="Times New Roman"/>
        </w:rPr>
        <w:t>界面应该提供灵活的方法</w:t>
      </w:r>
      <w:r w:rsidR="00934E29" w:rsidRPr="008079B2">
        <w:rPr>
          <w:rFonts w:cs="Times New Roman"/>
        </w:rPr>
        <w:t>用于修改时间窗口</w:t>
      </w:r>
      <w:r w:rsidR="007A2E7E" w:rsidRPr="008079B2">
        <w:rPr>
          <w:rFonts w:cs="Times New Roman"/>
        </w:rPr>
        <w:t>。</w:t>
      </w:r>
      <w:r w:rsidR="00377167" w:rsidRPr="008079B2">
        <w:rPr>
          <w:rFonts w:cs="Times New Roman"/>
        </w:rPr>
        <w:t>时间区间的选择</w:t>
      </w:r>
      <w:r w:rsidR="009B1700" w:rsidRPr="008079B2">
        <w:rPr>
          <w:rFonts w:cs="Times New Roman"/>
        </w:rPr>
        <w:t>将会影响</w:t>
      </w:r>
      <w:r w:rsidR="009E73FD" w:rsidRPr="008079B2">
        <w:rPr>
          <w:rFonts w:cs="Times New Roman"/>
        </w:rPr>
        <w:t>可视化改变的范围。</w:t>
      </w:r>
      <w:r w:rsidR="006A6C0C" w:rsidRPr="008079B2">
        <w:rPr>
          <w:rFonts w:cs="Times New Roman"/>
        </w:rPr>
        <w:t>时间间隔越窄，</w:t>
      </w:r>
      <w:r w:rsidR="00B86BE7" w:rsidRPr="008079B2">
        <w:rPr>
          <w:rFonts w:cs="Times New Roman"/>
        </w:rPr>
        <w:t>更多的活动被期望可视化。</w:t>
      </w:r>
    </w:p>
    <w:p w:rsidR="00096FF5" w:rsidRPr="008079B2" w:rsidRDefault="00D47C67" w:rsidP="00EC1FD4">
      <w:pPr>
        <w:pStyle w:val="a"/>
        <w:numPr>
          <w:ilvl w:val="0"/>
          <w:numId w:val="14"/>
        </w:numPr>
        <w:spacing w:before="100" w:beforeAutospacing="1" w:after="100" w:afterAutospacing="1"/>
        <w:ind w:firstLineChars="0"/>
        <w:rPr>
          <w:rFonts w:cs="Times New Roman"/>
        </w:rPr>
      </w:pPr>
      <w:r w:rsidRPr="008079B2">
        <w:rPr>
          <w:rFonts w:cs="Times New Roman"/>
        </w:rPr>
        <w:t>使可视化活动可调整：</w:t>
      </w:r>
      <w:r w:rsidR="008F32EC" w:rsidRPr="008079B2">
        <w:rPr>
          <w:rFonts w:cs="Times New Roman"/>
        </w:rPr>
        <w:t>当展现当前事件时，</w:t>
      </w:r>
      <w:r w:rsidR="00FB1603" w:rsidRPr="008079B2">
        <w:rPr>
          <w:rFonts w:cs="Times New Roman"/>
        </w:rPr>
        <w:t>界面应该允许用户</w:t>
      </w:r>
      <w:r w:rsidR="003615C2" w:rsidRPr="008079B2">
        <w:rPr>
          <w:rFonts w:cs="Times New Roman"/>
        </w:rPr>
        <w:t>通过确定时间窗口、</w:t>
      </w:r>
      <w:r w:rsidR="0029173C" w:rsidRPr="008079B2">
        <w:rPr>
          <w:rFonts w:cs="Times New Roman"/>
        </w:rPr>
        <w:t>根据话题和参与者过滤以及键入搜索项</w:t>
      </w:r>
      <w:r w:rsidR="00180B6C" w:rsidRPr="008079B2">
        <w:rPr>
          <w:rFonts w:cs="Times New Roman"/>
        </w:rPr>
        <w:t>来</w:t>
      </w:r>
      <w:r w:rsidR="00C5371A" w:rsidRPr="008079B2">
        <w:rPr>
          <w:rFonts w:cs="Times New Roman"/>
        </w:rPr>
        <w:t>调整</w:t>
      </w:r>
      <w:r w:rsidR="004F00A9" w:rsidRPr="008079B2">
        <w:rPr>
          <w:rFonts w:cs="Times New Roman"/>
        </w:rPr>
        <w:t>可视化活动。</w:t>
      </w:r>
      <w:r w:rsidR="00F25BC5" w:rsidRPr="008079B2">
        <w:rPr>
          <w:rFonts w:cs="Times New Roman"/>
        </w:rPr>
        <w:t>我们期望</w:t>
      </w:r>
      <w:r w:rsidR="00CC5407" w:rsidRPr="008079B2">
        <w:rPr>
          <w:rFonts w:cs="Times New Roman"/>
        </w:rPr>
        <w:t>更少的可视化活动</w:t>
      </w:r>
      <w:r w:rsidR="009C6E8A" w:rsidRPr="008079B2">
        <w:rPr>
          <w:rFonts w:cs="Times New Roman"/>
        </w:rPr>
        <w:t>、更大的时间窗口以及</w:t>
      </w:r>
      <w:r w:rsidR="00ED7555" w:rsidRPr="008079B2">
        <w:rPr>
          <w:rFonts w:cs="Times New Roman"/>
        </w:rPr>
        <w:t>更多的</w:t>
      </w:r>
      <w:r w:rsidR="001F0B10" w:rsidRPr="008079B2">
        <w:rPr>
          <w:rFonts w:cs="Times New Roman"/>
        </w:rPr>
        <w:t>过滤约束。</w:t>
      </w:r>
    </w:p>
    <w:p w:rsidR="00693547" w:rsidRPr="008079B2" w:rsidRDefault="00693547" w:rsidP="00EC1FD4">
      <w:pPr>
        <w:pStyle w:val="a"/>
        <w:numPr>
          <w:ilvl w:val="0"/>
          <w:numId w:val="14"/>
        </w:numPr>
        <w:spacing w:before="100" w:beforeAutospacing="1" w:after="100" w:afterAutospacing="1"/>
        <w:ind w:firstLineChars="0"/>
        <w:rPr>
          <w:rFonts w:cs="Times New Roman"/>
        </w:rPr>
      </w:pPr>
      <w:r w:rsidRPr="008079B2">
        <w:rPr>
          <w:rFonts w:cs="Times New Roman"/>
        </w:rPr>
        <w:t>创建有机的感觉：</w:t>
      </w:r>
      <w:r w:rsidR="00A40479" w:rsidRPr="008079B2">
        <w:rPr>
          <w:rFonts w:cs="Times New Roman"/>
        </w:rPr>
        <w:t>我们期望可视化反向渠道能够提供动态且吸引人的界面。</w:t>
      </w:r>
      <w:r w:rsidR="009A6B9F" w:rsidRPr="008079B2">
        <w:rPr>
          <w:rFonts w:cs="Times New Roman"/>
        </w:rPr>
        <w:t>色彩、形状和布局应该要达到</w:t>
      </w:r>
      <w:r w:rsidR="000D38FB" w:rsidRPr="008079B2">
        <w:rPr>
          <w:rFonts w:cs="Times New Roman"/>
        </w:rPr>
        <w:t>易理解、吸引人并给人带来视觉愉悦等</w:t>
      </w:r>
      <w:r w:rsidR="009A6B9F" w:rsidRPr="008079B2">
        <w:rPr>
          <w:rFonts w:cs="Times New Roman"/>
        </w:rPr>
        <w:t>要求。</w:t>
      </w:r>
      <w:r w:rsidR="00062C31" w:rsidRPr="008079B2">
        <w:rPr>
          <w:rFonts w:cs="Times New Roman"/>
        </w:rPr>
        <w:t>由</w:t>
      </w:r>
      <w:r w:rsidR="0076643B" w:rsidRPr="008079B2">
        <w:rPr>
          <w:rFonts w:cs="Times New Roman"/>
        </w:rPr>
        <w:t>界面改变引起的</w:t>
      </w:r>
      <w:r w:rsidR="0083374E" w:rsidRPr="008079B2">
        <w:rPr>
          <w:rFonts w:cs="Times New Roman"/>
        </w:rPr>
        <w:t>数据更新和</w:t>
      </w:r>
      <w:r w:rsidR="00F41F44" w:rsidRPr="008079B2">
        <w:rPr>
          <w:rFonts w:cs="Times New Roman"/>
        </w:rPr>
        <w:t>交换过滤</w:t>
      </w:r>
      <w:r w:rsidR="00B415F0" w:rsidRPr="008079B2">
        <w:rPr>
          <w:rFonts w:cs="Times New Roman"/>
        </w:rPr>
        <w:t>需要</w:t>
      </w:r>
      <w:r w:rsidR="009F53A8" w:rsidRPr="008079B2">
        <w:rPr>
          <w:rFonts w:cs="Times New Roman"/>
        </w:rPr>
        <w:t>通过</w:t>
      </w:r>
      <w:r w:rsidR="00B415F0" w:rsidRPr="008079B2">
        <w:rPr>
          <w:rFonts w:cs="Times New Roman"/>
        </w:rPr>
        <w:t>动画过滤</w:t>
      </w:r>
      <w:r w:rsidR="009F53A8" w:rsidRPr="008079B2">
        <w:rPr>
          <w:rFonts w:cs="Times New Roman"/>
        </w:rPr>
        <w:t>实现</w:t>
      </w:r>
      <w:r w:rsidR="00FC6FA4" w:rsidRPr="008079B2">
        <w:rPr>
          <w:rFonts w:cs="Times New Roman"/>
        </w:rPr>
        <w:t>。</w:t>
      </w:r>
    </w:p>
    <w:p w:rsidR="00C60F4E" w:rsidRPr="008079B2" w:rsidRDefault="00C60F4E" w:rsidP="00EC1FD4">
      <w:pPr>
        <w:pStyle w:val="a"/>
        <w:spacing w:before="100" w:beforeAutospacing="1" w:after="100" w:afterAutospacing="1"/>
        <w:ind w:left="360" w:firstLineChars="0" w:firstLine="0"/>
        <w:rPr>
          <w:rFonts w:cs="Times New Roman"/>
        </w:rPr>
      </w:pPr>
    </w:p>
    <w:p w:rsidR="00C60F4E" w:rsidRPr="008079B2" w:rsidRDefault="00C60F4E" w:rsidP="00EC1FD4">
      <w:pPr>
        <w:pStyle w:val="a"/>
        <w:spacing w:before="100" w:beforeAutospacing="1" w:after="100" w:afterAutospacing="1"/>
        <w:ind w:firstLineChars="0"/>
        <w:rPr>
          <w:rFonts w:cs="Times New Roman"/>
          <w:b/>
          <w:sz w:val="28"/>
        </w:rPr>
      </w:pPr>
      <w:r w:rsidRPr="008079B2">
        <w:rPr>
          <w:rFonts w:cs="Times New Roman"/>
          <w:b/>
          <w:sz w:val="28"/>
        </w:rPr>
        <w:t>[Tweets</w:t>
      </w:r>
      <w:r w:rsidRPr="008079B2">
        <w:rPr>
          <w:rFonts w:cs="Times New Roman"/>
          <w:b/>
          <w:sz w:val="28"/>
        </w:rPr>
        <w:t>数据</w:t>
      </w:r>
      <w:r w:rsidRPr="008079B2">
        <w:rPr>
          <w:rFonts w:cs="Times New Roman"/>
          <w:b/>
          <w:sz w:val="28"/>
        </w:rPr>
        <w:t>]</w:t>
      </w:r>
    </w:p>
    <w:p w:rsidR="00A667E8" w:rsidRPr="008079B2" w:rsidRDefault="00100FE3" w:rsidP="00EC1FD4">
      <w:pPr>
        <w:pStyle w:val="a"/>
        <w:spacing w:before="100" w:beforeAutospacing="1" w:after="100" w:afterAutospacing="1"/>
        <w:ind w:firstLineChars="0" w:firstLine="420"/>
        <w:rPr>
          <w:rFonts w:cs="Times New Roman"/>
        </w:rPr>
      </w:pPr>
      <w:r w:rsidRPr="008079B2">
        <w:rPr>
          <w:rFonts w:cs="Times New Roman"/>
        </w:rPr>
        <w:t>我们用微博</w:t>
      </w:r>
      <w:r w:rsidRPr="008079B2">
        <w:rPr>
          <w:rFonts w:cs="Times New Roman"/>
        </w:rPr>
        <w:t>Twitter</w:t>
      </w:r>
      <w:r w:rsidRPr="008079B2">
        <w:rPr>
          <w:rFonts w:cs="Times New Roman"/>
        </w:rPr>
        <w:t>的数据</w:t>
      </w:r>
      <w:r w:rsidR="00FA3D45" w:rsidRPr="008079B2">
        <w:rPr>
          <w:rFonts w:cs="Times New Roman"/>
        </w:rPr>
        <w:t>作为数据源。</w:t>
      </w:r>
      <w:r w:rsidR="00B923EC" w:rsidRPr="008079B2">
        <w:rPr>
          <w:rFonts w:cs="Times New Roman"/>
        </w:rPr>
        <w:t>除了</w:t>
      </w:r>
      <w:r w:rsidR="00B923EC" w:rsidRPr="008079B2">
        <w:rPr>
          <w:rFonts w:cs="Times New Roman"/>
        </w:rPr>
        <w:t>Twitter</w:t>
      </w:r>
      <w:r w:rsidR="00B923EC" w:rsidRPr="008079B2">
        <w:rPr>
          <w:rFonts w:cs="Times New Roman"/>
        </w:rPr>
        <w:t>被广泛使用这一原因</w:t>
      </w:r>
      <w:r w:rsidR="00490EDE" w:rsidRPr="008079B2">
        <w:rPr>
          <w:rFonts w:cs="Times New Roman"/>
        </w:rPr>
        <w:t>外</w:t>
      </w:r>
      <w:r w:rsidR="00B923EC" w:rsidRPr="008079B2">
        <w:rPr>
          <w:rFonts w:cs="Times New Roman"/>
        </w:rPr>
        <w:t>，</w:t>
      </w:r>
      <w:r w:rsidR="00C575C7" w:rsidRPr="008079B2">
        <w:rPr>
          <w:rFonts w:cs="Times New Roman"/>
        </w:rPr>
        <w:t>Twitter</w:t>
      </w:r>
      <w:r w:rsidR="00C575C7" w:rsidRPr="008079B2">
        <w:rPr>
          <w:rFonts w:cs="Times New Roman"/>
        </w:rPr>
        <w:t>还提供了公开的</w:t>
      </w:r>
      <w:r w:rsidR="00C575C7" w:rsidRPr="008079B2">
        <w:rPr>
          <w:rFonts w:cs="Times New Roman"/>
        </w:rPr>
        <w:t>API</w:t>
      </w:r>
      <w:r w:rsidR="00C575C7" w:rsidRPr="008079B2">
        <w:rPr>
          <w:rFonts w:cs="Times New Roman"/>
        </w:rPr>
        <w:t>可以简化</w:t>
      </w:r>
      <w:r w:rsidR="000E3AA9" w:rsidRPr="008079B2">
        <w:rPr>
          <w:rFonts w:cs="Times New Roman"/>
        </w:rPr>
        <w:t>对公众</w:t>
      </w:r>
      <w:r w:rsidR="003A0C12" w:rsidRPr="008079B2">
        <w:rPr>
          <w:rFonts w:cs="Times New Roman"/>
        </w:rPr>
        <w:t>Tweet</w:t>
      </w:r>
      <w:r w:rsidR="003A0C12" w:rsidRPr="008079B2">
        <w:rPr>
          <w:rFonts w:cs="Times New Roman"/>
        </w:rPr>
        <w:t>信息的访问。</w:t>
      </w:r>
    </w:p>
    <w:p w:rsidR="00AB103C" w:rsidRPr="008079B2" w:rsidRDefault="00771163" w:rsidP="00EC1FD4">
      <w:pPr>
        <w:pStyle w:val="a"/>
        <w:spacing w:before="100" w:beforeAutospacing="1" w:after="100" w:afterAutospacing="1"/>
        <w:ind w:firstLineChars="0" w:firstLine="0"/>
        <w:rPr>
          <w:rFonts w:cs="Times New Roman"/>
        </w:rPr>
      </w:pPr>
      <w:r w:rsidRPr="008079B2">
        <w:rPr>
          <w:rFonts w:cs="Times New Roman"/>
        </w:rPr>
        <w:tab/>
      </w:r>
      <w:r w:rsidR="00746EA6" w:rsidRPr="008079B2">
        <w:rPr>
          <w:rFonts w:cs="Times New Roman"/>
        </w:rPr>
        <w:t>短实时更新：</w:t>
      </w:r>
      <w:r w:rsidR="00B23233" w:rsidRPr="008079B2">
        <w:rPr>
          <w:rFonts w:cs="Times New Roman"/>
        </w:rPr>
        <w:t>Tweets</w:t>
      </w:r>
      <w:r w:rsidR="00B23233" w:rsidRPr="008079B2">
        <w:rPr>
          <w:rFonts w:cs="Times New Roman"/>
        </w:rPr>
        <w:t>是</w:t>
      </w:r>
      <w:r w:rsidR="008A305B" w:rsidRPr="008079B2">
        <w:rPr>
          <w:rFonts w:cs="Times New Roman"/>
        </w:rPr>
        <w:t>用户</w:t>
      </w:r>
      <w:r w:rsidR="00B23233" w:rsidRPr="008079B2">
        <w:rPr>
          <w:rFonts w:cs="Times New Roman"/>
        </w:rPr>
        <w:t>在</w:t>
      </w:r>
      <w:r w:rsidR="00B23233" w:rsidRPr="008079B2">
        <w:rPr>
          <w:rFonts w:cs="Times New Roman"/>
        </w:rPr>
        <w:t>Twitter</w:t>
      </w:r>
      <w:r w:rsidR="00B23233" w:rsidRPr="008079B2">
        <w:rPr>
          <w:rFonts w:cs="Times New Roman"/>
        </w:rPr>
        <w:t>上发布的信息，</w:t>
      </w:r>
      <w:r w:rsidR="00A26C20" w:rsidRPr="008079B2">
        <w:rPr>
          <w:rFonts w:cs="Times New Roman"/>
        </w:rPr>
        <w:t>它</w:t>
      </w:r>
      <w:r w:rsidR="008A305B" w:rsidRPr="008079B2">
        <w:rPr>
          <w:rFonts w:cs="Times New Roman"/>
        </w:rPr>
        <w:t>已经</w:t>
      </w:r>
      <w:r w:rsidR="00A26C20" w:rsidRPr="008079B2">
        <w:rPr>
          <w:rFonts w:cs="Times New Roman"/>
        </w:rPr>
        <w:t>成为信息可视化研究领域关注的热点，因为</w:t>
      </w:r>
      <w:r w:rsidR="005525D6" w:rsidRPr="008079B2">
        <w:rPr>
          <w:rFonts w:cs="Times New Roman"/>
        </w:rPr>
        <w:t>它具有简洁性、社会性、实时性和公众性。</w:t>
      </w:r>
      <w:r w:rsidR="00842DC2" w:rsidRPr="008079B2">
        <w:rPr>
          <w:rFonts w:cs="Times New Roman"/>
        </w:rPr>
        <w:t>在使用初期为了与</w:t>
      </w:r>
      <w:r w:rsidR="00842DC2" w:rsidRPr="008079B2">
        <w:rPr>
          <w:rFonts w:cs="Times New Roman"/>
        </w:rPr>
        <w:t>SMS</w:t>
      </w:r>
      <w:r w:rsidR="00842DC2" w:rsidRPr="008079B2">
        <w:rPr>
          <w:rFonts w:cs="Times New Roman"/>
        </w:rPr>
        <w:t>文本兼容，</w:t>
      </w:r>
      <w:r w:rsidR="0034051D" w:rsidRPr="008079B2">
        <w:rPr>
          <w:rFonts w:cs="Times New Roman"/>
        </w:rPr>
        <w:t>Tweets</w:t>
      </w:r>
      <w:r w:rsidR="0034051D" w:rsidRPr="008079B2">
        <w:rPr>
          <w:rFonts w:cs="Times New Roman"/>
        </w:rPr>
        <w:t>的长度</w:t>
      </w:r>
      <w:r w:rsidR="007E4530" w:rsidRPr="008079B2">
        <w:rPr>
          <w:rFonts w:cs="Times New Roman"/>
        </w:rPr>
        <w:t>被规定</w:t>
      </w:r>
      <w:r w:rsidR="0034051D" w:rsidRPr="008079B2">
        <w:rPr>
          <w:rFonts w:cs="Times New Roman"/>
        </w:rPr>
        <w:t>在</w:t>
      </w:r>
      <w:r w:rsidR="0034051D" w:rsidRPr="008079B2">
        <w:rPr>
          <w:rFonts w:cs="Times New Roman"/>
        </w:rPr>
        <w:t>140</w:t>
      </w:r>
      <w:r w:rsidR="0034051D" w:rsidRPr="008079B2">
        <w:rPr>
          <w:rFonts w:cs="Times New Roman"/>
        </w:rPr>
        <w:t>字符内，</w:t>
      </w:r>
      <w:r w:rsidR="00F95AAF" w:rsidRPr="008079B2">
        <w:rPr>
          <w:rFonts w:cs="Times New Roman"/>
        </w:rPr>
        <w:t>这一限制现在</w:t>
      </w:r>
      <w:r w:rsidR="00196D78" w:rsidRPr="008079B2">
        <w:rPr>
          <w:rFonts w:cs="Times New Roman"/>
        </w:rPr>
        <w:t>也可以被看为</w:t>
      </w:r>
      <w:r w:rsidR="009068CA" w:rsidRPr="008079B2">
        <w:rPr>
          <w:rFonts w:cs="Times New Roman"/>
        </w:rPr>
        <w:t>管理注意力的方法。</w:t>
      </w:r>
      <w:r w:rsidR="003A0A19" w:rsidRPr="008079B2">
        <w:rPr>
          <w:rFonts w:cs="Times New Roman"/>
        </w:rPr>
        <w:t>我们致力于关注</w:t>
      </w:r>
      <w:r w:rsidR="003A0A19" w:rsidRPr="008079B2">
        <w:rPr>
          <w:rFonts w:cs="Times New Roman"/>
        </w:rPr>
        <w:t>Tweet</w:t>
      </w:r>
      <w:r w:rsidR="003A0A19" w:rsidRPr="008079B2">
        <w:rPr>
          <w:rFonts w:cs="Times New Roman"/>
        </w:rPr>
        <w:t>的作者、时间标签和文本内容。</w:t>
      </w:r>
    </w:p>
    <w:p w:rsidR="00840A77" w:rsidRPr="008079B2" w:rsidRDefault="00104B4D" w:rsidP="00EC1FD4">
      <w:pPr>
        <w:pStyle w:val="a"/>
        <w:spacing w:before="100" w:beforeAutospacing="1" w:after="100" w:afterAutospacing="1"/>
        <w:ind w:firstLineChars="0" w:firstLine="420"/>
        <w:rPr>
          <w:rFonts w:cs="Times New Roman"/>
        </w:rPr>
      </w:pPr>
      <w:r w:rsidRPr="008079B2">
        <w:rPr>
          <w:rFonts w:cs="Times New Roman"/>
        </w:rPr>
        <w:t>Tweet</w:t>
      </w:r>
      <w:r w:rsidRPr="008079B2">
        <w:rPr>
          <w:rFonts w:cs="Times New Roman"/>
        </w:rPr>
        <w:t>的文本</w:t>
      </w:r>
      <w:r w:rsidR="00AB103C" w:rsidRPr="008079B2">
        <w:rPr>
          <w:rFonts w:cs="Times New Roman"/>
        </w:rPr>
        <w:t>有丰富的附加信息。</w:t>
      </w:r>
      <w:r w:rsidR="007D5B88" w:rsidRPr="008079B2">
        <w:rPr>
          <w:rFonts w:cs="Times New Roman"/>
        </w:rPr>
        <w:t>文本可以集中表达会话内容，</w:t>
      </w:r>
      <w:r w:rsidR="000F59E3" w:rsidRPr="008079B2">
        <w:rPr>
          <w:rFonts w:cs="Times New Roman"/>
        </w:rPr>
        <w:t>并在与时间标签结合的情况下</w:t>
      </w:r>
      <w:r w:rsidR="00A60C81" w:rsidRPr="008079B2">
        <w:rPr>
          <w:rFonts w:cs="Times New Roman"/>
        </w:rPr>
        <w:t>表示</w:t>
      </w:r>
      <w:r w:rsidR="006731CA" w:rsidRPr="008079B2">
        <w:rPr>
          <w:rFonts w:cs="Times New Roman"/>
        </w:rPr>
        <w:t>话题的进化情况。</w:t>
      </w:r>
      <w:r w:rsidR="00BB09F6" w:rsidRPr="008079B2">
        <w:rPr>
          <w:rFonts w:cs="Times New Roman"/>
        </w:rPr>
        <w:t>Tweet</w:t>
      </w:r>
      <w:r w:rsidR="00BB09F6" w:rsidRPr="008079B2">
        <w:rPr>
          <w:rFonts w:cs="Times New Roman"/>
        </w:rPr>
        <w:t>还可以包含</w:t>
      </w:r>
      <w:r w:rsidR="000D4BCE" w:rsidRPr="008079B2">
        <w:rPr>
          <w:rFonts w:cs="Times New Roman"/>
        </w:rPr>
        <w:t>图像链接</w:t>
      </w:r>
      <w:r w:rsidR="00E200E6" w:rsidRPr="008079B2">
        <w:rPr>
          <w:rFonts w:cs="Times New Roman"/>
        </w:rPr>
        <w:t>（</w:t>
      </w:r>
      <w:r w:rsidR="00900602" w:rsidRPr="008079B2">
        <w:rPr>
          <w:rFonts w:cs="Times New Roman"/>
        </w:rPr>
        <w:t>图像可</w:t>
      </w:r>
      <w:r w:rsidR="005E7D22" w:rsidRPr="008079B2">
        <w:rPr>
          <w:rFonts w:cs="Times New Roman"/>
        </w:rPr>
        <w:t>来源于手机</w:t>
      </w:r>
      <w:r w:rsidR="00900602" w:rsidRPr="008079B2">
        <w:rPr>
          <w:rFonts w:cs="Times New Roman"/>
        </w:rPr>
        <w:t>的</w:t>
      </w:r>
      <w:r w:rsidR="005E7D22" w:rsidRPr="008079B2">
        <w:rPr>
          <w:rFonts w:cs="Times New Roman"/>
        </w:rPr>
        <w:t>拍摄</w:t>
      </w:r>
      <w:r w:rsidR="00E200E6" w:rsidRPr="008079B2">
        <w:rPr>
          <w:rFonts w:cs="Times New Roman"/>
        </w:rPr>
        <w:t>）</w:t>
      </w:r>
      <w:r w:rsidR="002C26A2" w:rsidRPr="008079B2">
        <w:rPr>
          <w:rFonts w:cs="Times New Roman"/>
        </w:rPr>
        <w:t>，</w:t>
      </w:r>
      <w:r w:rsidR="00972376" w:rsidRPr="008079B2">
        <w:rPr>
          <w:rFonts w:cs="Times New Roman"/>
        </w:rPr>
        <w:t>因此能够以图像形式</w:t>
      </w:r>
      <w:r w:rsidR="0064713F" w:rsidRPr="008079B2">
        <w:rPr>
          <w:rFonts w:cs="Times New Roman"/>
        </w:rPr>
        <w:t>展现</w:t>
      </w:r>
      <w:r w:rsidR="00F373FF" w:rsidRPr="008079B2">
        <w:rPr>
          <w:rFonts w:cs="Times New Roman"/>
        </w:rPr>
        <w:t>事件的参与者。</w:t>
      </w:r>
      <w:r w:rsidR="001C11C0" w:rsidRPr="008079B2">
        <w:rPr>
          <w:rFonts w:cs="Times New Roman"/>
        </w:rPr>
        <w:t>不仅如此，</w:t>
      </w:r>
      <w:r w:rsidR="001C11C0" w:rsidRPr="008079B2">
        <w:rPr>
          <w:rFonts w:cs="Times New Roman"/>
        </w:rPr>
        <w:t>Tweet</w:t>
      </w:r>
      <w:r w:rsidR="001C11C0" w:rsidRPr="008079B2">
        <w:rPr>
          <w:rFonts w:cs="Times New Roman"/>
        </w:rPr>
        <w:t>用</w:t>
      </w:r>
      <w:r w:rsidR="001C11C0" w:rsidRPr="008079B2">
        <w:rPr>
          <w:rFonts w:cs="Times New Roman"/>
        </w:rPr>
        <w:t>RT</w:t>
      </w:r>
      <w:r w:rsidR="001C11C0" w:rsidRPr="008079B2">
        <w:rPr>
          <w:rFonts w:cs="Times New Roman"/>
        </w:rPr>
        <w:t>符号来表示</w:t>
      </w:r>
      <w:r w:rsidR="00C00737" w:rsidRPr="008079B2">
        <w:rPr>
          <w:rFonts w:cs="Times New Roman"/>
        </w:rPr>
        <w:t>tweet</w:t>
      </w:r>
      <w:r w:rsidR="00C00737" w:rsidRPr="008079B2">
        <w:rPr>
          <w:rFonts w:cs="Times New Roman"/>
        </w:rPr>
        <w:t>内容是引用</w:t>
      </w:r>
      <w:r w:rsidR="00CB060B" w:rsidRPr="008079B2">
        <w:rPr>
          <w:rFonts w:cs="Times New Roman"/>
        </w:rPr>
        <w:t>自其他用户</w:t>
      </w:r>
      <w:r w:rsidR="00C00737" w:rsidRPr="008079B2">
        <w:rPr>
          <w:rFonts w:cs="Times New Roman"/>
        </w:rPr>
        <w:t>。</w:t>
      </w:r>
    </w:p>
    <w:p w:rsidR="00A35913" w:rsidRPr="008079B2" w:rsidRDefault="00562CC1" w:rsidP="00EC1FD4">
      <w:pPr>
        <w:pStyle w:val="a"/>
        <w:spacing w:before="100" w:beforeAutospacing="1" w:after="100" w:afterAutospacing="1"/>
        <w:ind w:firstLineChars="0" w:firstLine="420"/>
        <w:rPr>
          <w:rFonts w:cs="Times New Roman"/>
        </w:rPr>
      </w:pPr>
      <w:r w:rsidRPr="008079B2">
        <w:rPr>
          <w:rFonts w:cs="Times New Roman"/>
        </w:rPr>
        <w:t>另外</w:t>
      </w:r>
      <w:r w:rsidR="00A35913" w:rsidRPr="008079B2">
        <w:rPr>
          <w:rFonts w:cs="Times New Roman"/>
        </w:rPr>
        <w:t>Twitter</w:t>
      </w:r>
      <w:r w:rsidR="00A35913" w:rsidRPr="008079B2">
        <w:rPr>
          <w:rFonts w:cs="Times New Roman"/>
        </w:rPr>
        <w:t>还提供了</w:t>
      </w:r>
      <w:proofErr w:type="spellStart"/>
      <w:r w:rsidRPr="008079B2">
        <w:rPr>
          <w:rFonts w:cs="Times New Roman"/>
        </w:rPr>
        <w:t>hashtag</w:t>
      </w:r>
      <w:proofErr w:type="spellEnd"/>
      <w:r w:rsidRPr="008079B2">
        <w:rPr>
          <w:rFonts w:cs="Times New Roman"/>
        </w:rPr>
        <w:t>机制</w:t>
      </w:r>
      <w:r w:rsidR="00685DF8" w:rsidRPr="008079B2">
        <w:rPr>
          <w:rFonts w:cs="Times New Roman"/>
        </w:rPr>
        <w:t>，</w:t>
      </w:r>
      <w:r w:rsidR="00D21D06" w:rsidRPr="008079B2">
        <w:rPr>
          <w:rFonts w:cs="Times New Roman"/>
        </w:rPr>
        <w:t>如</w:t>
      </w:r>
      <w:r w:rsidR="00D21D06" w:rsidRPr="008079B2">
        <w:rPr>
          <w:rFonts w:cs="Times New Roman"/>
        </w:rPr>
        <w:t>#</w:t>
      </w:r>
      <w:proofErr w:type="spellStart"/>
      <w:r w:rsidR="00D21D06" w:rsidRPr="008079B2">
        <w:rPr>
          <w:rFonts w:cs="Times New Roman"/>
        </w:rPr>
        <w:t>visweek</w:t>
      </w:r>
      <w:proofErr w:type="spellEnd"/>
      <w:r w:rsidR="004A2889" w:rsidRPr="008079B2">
        <w:rPr>
          <w:rFonts w:cs="Times New Roman"/>
        </w:rPr>
        <w:t>，用于在</w:t>
      </w:r>
      <w:r w:rsidR="004A2889" w:rsidRPr="008079B2">
        <w:rPr>
          <w:rFonts w:cs="Times New Roman"/>
        </w:rPr>
        <w:t>tweet</w:t>
      </w:r>
      <w:r w:rsidR="004A2889" w:rsidRPr="008079B2">
        <w:rPr>
          <w:rFonts w:cs="Times New Roman"/>
        </w:rPr>
        <w:t>中引用</w:t>
      </w:r>
      <w:r w:rsidR="00B04757" w:rsidRPr="008079B2">
        <w:rPr>
          <w:rFonts w:cs="Times New Roman"/>
        </w:rPr>
        <w:t>地点、话题、事件等专有名词。</w:t>
      </w:r>
      <w:proofErr w:type="spellStart"/>
      <w:r w:rsidR="00B04757" w:rsidRPr="008079B2">
        <w:rPr>
          <w:rFonts w:cs="Times New Roman"/>
        </w:rPr>
        <w:t>Hashtag</w:t>
      </w:r>
      <w:proofErr w:type="spellEnd"/>
      <w:r w:rsidR="003150B6" w:rsidRPr="008079B2">
        <w:rPr>
          <w:rFonts w:cs="Times New Roman"/>
        </w:rPr>
        <w:t>已成为一种重要的组织机制</w:t>
      </w:r>
      <w:r w:rsidR="00EE7526" w:rsidRPr="008079B2">
        <w:rPr>
          <w:rFonts w:cs="Times New Roman"/>
        </w:rPr>
        <w:t>，它允许</w:t>
      </w:r>
      <w:r w:rsidR="00673ADC" w:rsidRPr="008079B2">
        <w:rPr>
          <w:rFonts w:cs="Times New Roman"/>
        </w:rPr>
        <w:t>Twitter</w:t>
      </w:r>
      <w:r w:rsidR="00673ADC" w:rsidRPr="008079B2">
        <w:rPr>
          <w:rFonts w:cs="Times New Roman"/>
        </w:rPr>
        <w:t>用户</w:t>
      </w:r>
      <w:r w:rsidR="00C945DD" w:rsidRPr="008079B2">
        <w:rPr>
          <w:rFonts w:cs="Times New Roman"/>
        </w:rPr>
        <w:t>根据特定的</w:t>
      </w:r>
      <w:proofErr w:type="spellStart"/>
      <w:r w:rsidR="00C945DD" w:rsidRPr="008079B2">
        <w:rPr>
          <w:rFonts w:cs="Times New Roman"/>
        </w:rPr>
        <w:t>hashtag</w:t>
      </w:r>
      <w:proofErr w:type="spellEnd"/>
      <w:r w:rsidR="00673ADC" w:rsidRPr="008079B2">
        <w:rPr>
          <w:rFonts w:cs="Times New Roman"/>
        </w:rPr>
        <w:t>跟踪</w:t>
      </w:r>
      <w:r w:rsidR="00C945DD" w:rsidRPr="008079B2">
        <w:rPr>
          <w:rFonts w:cs="Times New Roman"/>
        </w:rPr>
        <w:t>tweets</w:t>
      </w:r>
      <w:r w:rsidR="009049B2" w:rsidRPr="008079B2">
        <w:rPr>
          <w:rFonts w:cs="Times New Roman"/>
        </w:rPr>
        <w:t>子集</w:t>
      </w:r>
      <w:r w:rsidR="006D37D9" w:rsidRPr="008079B2">
        <w:rPr>
          <w:rFonts w:cs="Times New Roman"/>
        </w:rPr>
        <w:t>，</w:t>
      </w:r>
      <w:r w:rsidR="009049B2" w:rsidRPr="008079B2">
        <w:rPr>
          <w:rFonts w:cs="Times New Roman"/>
        </w:rPr>
        <w:t>及由</w:t>
      </w:r>
      <w:r w:rsidR="00B42587" w:rsidRPr="008079B2">
        <w:rPr>
          <w:rFonts w:cs="Times New Roman"/>
        </w:rPr>
        <w:t>围绕</w:t>
      </w:r>
      <w:r w:rsidR="009049B2" w:rsidRPr="008079B2">
        <w:rPr>
          <w:rFonts w:cs="Times New Roman"/>
        </w:rPr>
        <w:t>某一特定的</w:t>
      </w:r>
      <w:proofErr w:type="spellStart"/>
      <w:r w:rsidR="009049B2" w:rsidRPr="008079B2">
        <w:rPr>
          <w:rFonts w:cs="Times New Roman"/>
        </w:rPr>
        <w:t>hashtag</w:t>
      </w:r>
      <w:proofErr w:type="spellEnd"/>
      <w:r w:rsidR="00B42587" w:rsidRPr="008079B2">
        <w:rPr>
          <w:rFonts w:cs="Times New Roman"/>
        </w:rPr>
        <w:t>构成的</w:t>
      </w:r>
      <w:r w:rsidR="00B42587" w:rsidRPr="008079B2">
        <w:rPr>
          <w:rFonts w:cs="Times New Roman"/>
        </w:rPr>
        <w:t>tweet</w:t>
      </w:r>
      <w:r w:rsidR="00B42587" w:rsidRPr="008079B2">
        <w:rPr>
          <w:rFonts w:cs="Times New Roman"/>
        </w:rPr>
        <w:t>子集。</w:t>
      </w:r>
      <w:r w:rsidR="00316D94" w:rsidRPr="008079B2">
        <w:rPr>
          <w:rFonts w:cs="Times New Roman"/>
        </w:rPr>
        <w:t>据统计，</w:t>
      </w:r>
      <w:r w:rsidR="005B270A" w:rsidRPr="008079B2">
        <w:rPr>
          <w:rFonts w:cs="Times New Roman"/>
        </w:rPr>
        <w:lastRenderedPageBreak/>
        <w:t>17%</w:t>
      </w:r>
      <w:r w:rsidR="005B270A" w:rsidRPr="008079B2">
        <w:rPr>
          <w:rFonts w:cs="Times New Roman"/>
        </w:rPr>
        <w:t>的</w:t>
      </w:r>
      <w:r w:rsidR="005B270A" w:rsidRPr="008079B2">
        <w:rPr>
          <w:rFonts w:cs="Times New Roman"/>
        </w:rPr>
        <w:t>tweet</w:t>
      </w:r>
      <w:r w:rsidR="005B270A" w:rsidRPr="008079B2">
        <w:rPr>
          <w:rFonts w:cs="Times New Roman"/>
        </w:rPr>
        <w:t>包含</w:t>
      </w:r>
      <w:proofErr w:type="spellStart"/>
      <w:r w:rsidR="005B270A" w:rsidRPr="008079B2">
        <w:rPr>
          <w:rFonts w:cs="Times New Roman"/>
        </w:rPr>
        <w:t>hashtag</w:t>
      </w:r>
      <w:proofErr w:type="spellEnd"/>
      <w:r w:rsidR="005B270A" w:rsidRPr="008079B2">
        <w:rPr>
          <w:rFonts w:cs="Times New Roman"/>
        </w:rPr>
        <w:t>，</w:t>
      </w:r>
      <w:r w:rsidR="0039468E" w:rsidRPr="008079B2">
        <w:rPr>
          <w:rFonts w:cs="Times New Roman"/>
        </w:rPr>
        <w:t>每条</w:t>
      </w:r>
      <w:r w:rsidR="0039468E" w:rsidRPr="008079B2">
        <w:rPr>
          <w:rFonts w:cs="Times New Roman"/>
        </w:rPr>
        <w:t>tweet</w:t>
      </w:r>
      <w:r w:rsidR="00D009E3" w:rsidRPr="008079B2">
        <w:rPr>
          <w:rFonts w:cs="Times New Roman"/>
        </w:rPr>
        <w:t>所包含</w:t>
      </w:r>
      <w:proofErr w:type="spellStart"/>
      <w:r w:rsidR="0039468E" w:rsidRPr="008079B2">
        <w:rPr>
          <w:rFonts w:cs="Times New Roman"/>
        </w:rPr>
        <w:t>hashtag</w:t>
      </w:r>
      <w:proofErr w:type="spellEnd"/>
      <w:r w:rsidR="0039468E" w:rsidRPr="008079B2">
        <w:rPr>
          <w:rFonts w:cs="Times New Roman"/>
        </w:rPr>
        <w:t>的平均数为</w:t>
      </w:r>
      <w:r w:rsidR="0039468E" w:rsidRPr="008079B2">
        <w:rPr>
          <w:rFonts w:cs="Times New Roman"/>
        </w:rPr>
        <w:t>1.3</w:t>
      </w:r>
      <w:r w:rsidR="0039468E" w:rsidRPr="008079B2">
        <w:rPr>
          <w:rFonts w:cs="Times New Roman"/>
        </w:rPr>
        <w:t>个。</w:t>
      </w:r>
      <w:r w:rsidR="00324788" w:rsidRPr="008079B2">
        <w:rPr>
          <w:rFonts w:cs="Times New Roman"/>
        </w:rPr>
        <w:t>我们可以使用</w:t>
      </w:r>
      <w:proofErr w:type="spellStart"/>
      <w:r w:rsidR="00324788" w:rsidRPr="008079B2">
        <w:rPr>
          <w:rFonts w:cs="Times New Roman"/>
        </w:rPr>
        <w:t>hashtag</w:t>
      </w:r>
      <w:proofErr w:type="spellEnd"/>
      <w:r w:rsidR="00324788" w:rsidRPr="008079B2">
        <w:rPr>
          <w:rFonts w:cs="Times New Roman"/>
        </w:rPr>
        <w:t>或搜索关键字来继承属于某一事件的</w:t>
      </w:r>
      <w:r w:rsidR="00324788" w:rsidRPr="008079B2">
        <w:rPr>
          <w:rFonts w:cs="Times New Roman"/>
        </w:rPr>
        <w:t>tweet</w:t>
      </w:r>
      <w:r w:rsidR="00324788" w:rsidRPr="008079B2">
        <w:rPr>
          <w:rFonts w:cs="Times New Roman"/>
        </w:rPr>
        <w:t>。</w:t>
      </w:r>
      <w:r w:rsidR="001E7B5E" w:rsidRPr="008079B2">
        <w:rPr>
          <w:rFonts w:cs="Times New Roman"/>
        </w:rPr>
        <w:t>在文本分析中，我们将</w:t>
      </w:r>
      <w:proofErr w:type="spellStart"/>
      <w:r w:rsidR="001810F3" w:rsidRPr="008079B2">
        <w:rPr>
          <w:rFonts w:cs="Times New Roman"/>
        </w:rPr>
        <w:t>hashtag</w:t>
      </w:r>
      <w:proofErr w:type="spellEnd"/>
      <w:r w:rsidR="001810F3" w:rsidRPr="008079B2">
        <w:rPr>
          <w:rFonts w:cs="Times New Roman"/>
        </w:rPr>
        <w:t>看成单词。</w:t>
      </w:r>
    </w:p>
    <w:p w:rsidR="006D37D9" w:rsidRPr="008079B2" w:rsidRDefault="006D37D9" w:rsidP="00EC1FD4">
      <w:pPr>
        <w:pStyle w:val="a"/>
        <w:spacing w:before="100" w:beforeAutospacing="1" w:after="100" w:afterAutospacing="1"/>
        <w:ind w:firstLineChars="0" w:firstLine="420"/>
        <w:rPr>
          <w:rFonts w:cs="Times New Roman"/>
        </w:rPr>
      </w:pPr>
    </w:p>
    <w:p w:rsidR="00632B12" w:rsidRPr="008079B2" w:rsidRDefault="00632B12" w:rsidP="00EC1FD4">
      <w:pPr>
        <w:pStyle w:val="a"/>
        <w:spacing w:before="100" w:beforeAutospacing="1" w:after="100" w:afterAutospacing="1"/>
        <w:ind w:firstLineChars="0" w:firstLine="0"/>
        <w:rPr>
          <w:rFonts w:cs="Times New Roman"/>
          <w:b/>
          <w:sz w:val="28"/>
        </w:rPr>
      </w:pPr>
      <w:r w:rsidRPr="008079B2">
        <w:rPr>
          <w:rFonts w:cs="Times New Roman"/>
          <w:b/>
          <w:sz w:val="28"/>
        </w:rPr>
        <w:t>[</w:t>
      </w:r>
      <w:r w:rsidRPr="008079B2">
        <w:rPr>
          <w:rFonts w:cs="Times New Roman"/>
          <w:b/>
          <w:sz w:val="28"/>
        </w:rPr>
        <w:t>文本分析</w:t>
      </w:r>
      <w:r w:rsidRPr="008079B2">
        <w:rPr>
          <w:rFonts w:cs="Times New Roman"/>
          <w:b/>
          <w:sz w:val="28"/>
        </w:rPr>
        <w:t>]</w:t>
      </w:r>
    </w:p>
    <w:p w:rsidR="00632B12" w:rsidRPr="008079B2" w:rsidRDefault="00CF7F93" w:rsidP="00EC1FD4">
      <w:pPr>
        <w:pStyle w:val="a"/>
        <w:spacing w:before="100" w:beforeAutospacing="1" w:after="100" w:afterAutospacing="1"/>
        <w:ind w:firstLineChars="0" w:firstLine="0"/>
        <w:rPr>
          <w:rFonts w:cs="Times New Roman"/>
        </w:rPr>
      </w:pPr>
      <w:r w:rsidRPr="008079B2">
        <w:rPr>
          <w:rFonts w:cs="Times New Roman"/>
        </w:rPr>
        <w:tab/>
      </w:r>
      <w:r w:rsidR="00511260" w:rsidRPr="008079B2">
        <w:rPr>
          <w:rFonts w:cs="Times New Roman"/>
        </w:rPr>
        <w:t>我们所分析的文档有</w:t>
      </w:r>
      <w:r w:rsidR="00511260" w:rsidRPr="008079B2">
        <w:rPr>
          <w:rFonts w:cs="Times New Roman"/>
        </w:rPr>
        <w:t>140</w:t>
      </w:r>
      <w:r w:rsidR="00511260" w:rsidRPr="008079B2">
        <w:rPr>
          <w:rFonts w:cs="Times New Roman"/>
        </w:rPr>
        <w:t>字符长度的限制，</w:t>
      </w:r>
      <w:r w:rsidR="009C6EB5" w:rsidRPr="008079B2">
        <w:rPr>
          <w:rFonts w:cs="Times New Roman"/>
        </w:rPr>
        <w:t>并且不包含显式关键字</w:t>
      </w:r>
      <w:r w:rsidR="00395945" w:rsidRPr="008079B2">
        <w:rPr>
          <w:rFonts w:cs="Times New Roman"/>
        </w:rPr>
        <w:t>、标题或</w:t>
      </w:r>
      <w:r w:rsidR="00901903" w:rsidRPr="008079B2">
        <w:rPr>
          <w:rFonts w:cs="Times New Roman"/>
        </w:rPr>
        <w:t>除了</w:t>
      </w:r>
      <w:proofErr w:type="spellStart"/>
      <w:r w:rsidR="00901903" w:rsidRPr="008079B2">
        <w:rPr>
          <w:rFonts w:cs="Times New Roman"/>
        </w:rPr>
        <w:t>hashtag</w:t>
      </w:r>
      <w:proofErr w:type="spellEnd"/>
      <w:r w:rsidR="00901903" w:rsidRPr="008079B2">
        <w:rPr>
          <w:rFonts w:cs="Times New Roman"/>
        </w:rPr>
        <w:t>之外的标签。</w:t>
      </w:r>
      <w:r w:rsidR="000D56D3" w:rsidRPr="008079B2">
        <w:rPr>
          <w:rFonts w:cs="Times New Roman"/>
        </w:rPr>
        <w:t>我们</w:t>
      </w:r>
      <w:r w:rsidR="000800A5" w:rsidRPr="008079B2">
        <w:rPr>
          <w:rFonts w:cs="Times New Roman"/>
        </w:rPr>
        <w:t>用</w:t>
      </w:r>
      <w:r w:rsidR="00240A1B" w:rsidRPr="008079B2">
        <w:rPr>
          <w:rFonts w:cs="Times New Roman"/>
        </w:rPr>
        <w:t>参与者</w:t>
      </w:r>
      <w:r w:rsidR="000800A5" w:rsidRPr="008079B2">
        <w:rPr>
          <w:rFonts w:cs="Times New Roman"/>
        </w:rPr>
        <w:t>在</w:t>
      </w:r>
      <w:r w:rsidR="000800A5" w:rsidRPr="008079B2">
        <w:rPr>
          <w:rFonts w:cs="Times New Roman"/>
        </w:rPr>
        <w:t>tweet</w:t>
      </w:r>
      <w:r w:rsidR="000800A5" w:rsidRPr="008079B2">
        <w:rPr>
          <w:rFonts w:cs="Times New Roman"/>
        </w:rPr>
        <w:t>中多次重复的单词来</w:t>
      </w:r>
      <w:r w:rsidR="00240A1B" w:rsidRPr="008079B2">
        <w:rPr>
          <w:rFonts w:cs="Times New Roman"/>
        </w:rPr>
        <w:t>代表</w:t>
      </w:r>
      <w:r w:rsidR="00CA6602" w:rsidRPr="008079B2">
        <w:rPr>
          <w:rFonts w:cs="Times New Roman"/>
        </w:rPr>
        <w:t>话题，相信可以有力表现</w:t>
      </w:r>
      <w:r w:rsidR="00240A1B" w:rsidRPr="008079B2">
        <w:rPr>
          <w:rFonts w:cs="Times New Roman"/>
        </w:rPr>
        <w:t>可视化反向渠道</w:t>
      </w:r>
      <w:r w:rsidR="00CA6602" w:rsidRPr="008079B2">
        <w:rPr>
          <w:rFonts w:cs="Times New Roman"/>
        </w:rPr>
        <w:t>的</w:t>
      </w:r>
      <w:r w:rsidR="00240A1B" w:rsidRPr="008079B2">
        <w:rPr>
          <w:rFonts w:cs="Times New Roman"/>
        </w:rPr>
        <w:t>会话。</w:t>
      </w:r>
      <w:r w:rsidR="006128A5" w:rsidRPr="008079B2">
        <w:rPr>
          <w:rFonts w:cs="Times New Roman"/>
        </w:rPr>
        <w:t>用自由文本取代预选取的分类</w:t>
      </w:r>
      <w:r w:rsidR="00850375" w:rsidRPr="008079B2">
        <w:rPr>
          <w:rFonts w:cs="Times New Roman"/>
        </w:rPr>
        <w:t>，</w:t>
      </w:r>
      <w:r w:rsidR="000224DF" w:rsidRPr="008079B2">
        <w:rPr>
          <w:rFonts w:cs="Times New Roman"/>
        </w:rPr>
        <w:t>会使</w:t>
      </w:r>
      <w:r w:rsidR="006575A0" w:rsidRPr="008079B2">
        <w:rPr>
          <w:rFonts w:cs="Times New Roman"/>
        </w:rPr>
        <w:t>话题层面的结果有较高的噪音和变种。</w:t>
      </w:r>
      <w:r w:rsidR="00D67A4F" w:rsidRPr="008079B2">
        <w:rPr>
          <w:rFonts w:cs="Times New Roman"/>
        </w:rPr>
        <w:t>以</w:t>
      </w:r>
      <w:r w:rsidR="008D0D2F" w:rsidRPr="008079B2">
        <w:rPr>
          <w:rFonts w:cs="Times New Roman"/>
        </w:rPr>
        <w:t>下几个处理步骤的目标在于</w:t>
      </w:r>
      <w:r w:rsidR="00F40DD8" w:rsidRPr="008079B2">
        <w:rPr>
          <w:rFonts w:cs="Times New Roman"/>
        </w:rPr>
        <w:t>减少噪音并</w:t>
      </w:r>
      <w:r w:rsidR="001600DD" w:rsidRPr="008079B2">
        <w:rPr>
          <w:rFonts w:cs="Times New Roman"/>
        </w:rPr>
        <w:t>从</w:t>
      </w:r>
      <w:r w:rsidR="001600DD" w:rsidRPr="008079B2">
        <w:rPr>
          <w:rFonts w:cs="Times New Roman"/>
        </w:rPr>
        <w:t>tweet</w:t>
      </w:r>
      <w:r w:rsidR="001600DD" w:rsidRPr="008079B2">
        <w:rPr>
          <w:rFonts w:cs="Times New Roman"/>
        </w:rPr>
        <w:t>中</w:t>
      </w:r>
      <w:r w:rsidR="003E630B" w:rsidRPr="008079B2">
        <w:rPr>
          <w:rFonts w:cs="Times New Roman"/>
        </w:rPr>
        <w:t>抽取有意义的话题：</w:t>
      </w:r>
    </w:p>
    <w:p w:rsidR="003E630B" w:rsidRPr="008079B2" w:rsidRDefault="003E630B" w:rsidP="00EC1FD4">
      <w:pPr>
        <w:pStyle w:val="a"/>
        <w:numPr>
          <w:ilvl w:val="0"/>
          <w:numId w:val="15"/>
        </w:numPr>
        <w:spacing w:before="100" w:beforeAutospacing="1" w:after="100" w:afterAutospacing="1"/>
        <w:ind w:firstLineChars="0"/>
        <w:rPr>
          <w:rFonts w:cs="Times New Roman"/>
        </w:rPr>
      </w:pPr>
      <w:r w:rsidRPr="008079B2">
        <w:rPr>
          <w:rFonts w:cs="Times New Roman"/>
        </w:rPr>
        <w:t>图像和</w:t>
      </w:r>
      <w:proofErr w:type="spellStart"/>
      <w:r w:rsidRPr="008079B2">
        <w:rPr>
          <w:rFonts w:cs="Times New Roman"/>
        </w:rPr>
        <w:t>Retweet</w:t>
      </w:r>
      <w:proofErr w:type="spellEnd"/>
      <w:r w:rsidRPr="008079B2">
        <w:rPr>
          <w:rFonts w:cs="Times New Roman"/>
        </w:rPr>
        <w:t>：</w:t>
      </w:r>
      <w:r w:rsidR="00483355" w:rsidRPr="008079B2">
        <w:rPr>
          <w:rFonts w:cs="Times New Roman"/>
        </w:rPr>
        <w:t>首先我们抽取</w:t>
      </w:r>
      <w:r w:rsidR="00232F2E" w:rsidRPr="008079B2">
        <w:rPr>
          <w:rFonts w:cs="Times New Roman"/>
        </w:rPr>
        <w:t>出</w:t>
      </w:r>
      <w:r w:rsidR="00063313" w:rsidRPr="008079B2">
        <w:rPr>
          <w:rFonts w:cs="Times New Roman"/>
        </w:rPr>
        <w:t>tweet</w:t>
      </w:r>
      <w:r w:rsidR="00063313" w:rsidRPr="008079B2">
        <w:rPr>
          <w:rFonts w:cs="Times New Roman"/>
        </w:rPr>
        <w:t>中链接到图像服务器</w:t>
      </w:r>
      <w:r w:rsidR="00542B3B" w:rsidRPr="008079B2">
        <w:rPr>
          <w:rFonts w:cs="Times New Roman"/>
        </w:rPr>
        <w:t>（如</w:t>
      </w:r>
      <w:proofErr w:type="spellStart"/>
      <w:r w:rsidR="00542B3B" w:rsidRPr="008079B2">
        <w:rPr>
          <w:rFonts w:cs="Times New Roman"/>
        </w:rPr>
        <w:t>Twitpic</w:t>
      </w:r>
      <w:proofErr w:type="spellEnd"/>
      <w:r w:rsidR="00542B3B" w:rsidRPr="008079B2">
        <w:rPr>
          <w:rFonts w:cs="Times New Roman"/>
        </w:rPr>
        <w:t>）</w:t>
      </w:r>
      <w:r w:rsidR="00063313" w:rsidRPr="008079B2">
        <w:rPr>
          <w:rFonts w:cs="Times New Roman"/>
        </w:rPr>
        <w:t>的</w:t>
      </w:r>
      <w:r w:rsidR="00483355" w:rsidRPr="008079B2">
        <w:rPr>
          <w:rFonts w:cs="Times New Roman"/>
        </w:rPr>
        <w:t>事件照片</w:t>
      </w:r>
      <w:r w:rsidR="0036796E" w:rsidRPr="008079B2">
        <w:rPr>
          <w:rFonts w:cs="Times New Roman"/>
        </w:rPr>
        <w:t>，</w:t>
      </w:r>
      <w:r w:rsidR="00A046EF" w:rsidRPr="008079B2">
        <w:rPr>
          <w:rFonts w:cs="Times New Roman"/>
        </w:rPr>
        <w:t>然后查找</w:t>
      </w:r>
      <w:r w:rsidR="00A046EF" w:rsidRPr="008079B2">
        <w:rPr>
          <w:rFonts w:cs="Times New Roman"/>
        </w:rPr>
        <w:t>RT</w:t>
      </w:r>
      <w:r w:rsidR="00A046EF" w:rsidRPr="008079B2">
        <w:rPr>
          <w:rFonts w:cs="Times New Roman"/>
        </w:rPr>
        <w:t>符号，判断</w:t>
      </w:r>
      <w:r w:rsidR="008B44C2" w:rsidRPr="008079B2">
        <w:rPr>
          <w:rFonts w:cs="Times New Roman"/>
        </w:rPr>
        <w:t>信息是否</w:t>
      </w:r>
      <w:r w:rsidR="002A7750" w:rsidRPr="008079B2">
        <w:rPr>
          <w:rFonts w:cs="Times New Roman"/>
        </w:rPr>
        <w:t>引用自其它人。</w:t>
      </w:r>
      <w:r w:rsidR="008E329D" w:rsidRPr="008079B2">
        <w:rPr>
          <w:rFonts w:cs="Times New Roman"/>
        </w:rPr>
        <w:t>这一操作提前于以</w:t>
      </w:r>
      <w:r w:rsidR="00176C60" w:rsidRPr="008079B2">
        <w:rPr>
          <w:rFonts w:cs="Times New Roman"/>
        </w:rPr>
        <w:t>下几个步骤，</w:t>
      </w:r>
      <w:r w:rsidR="00E63C94" w:rsidRPr="008079B2">
        <w:rPr>
          <w:rFonts w:cs="Times New Roman"/>
        </w:rPr>
        <w:t>因为链接和</w:t>
      </w:r>
      <w:r w:rsidR="00E63C94" w:rsidRPr="008079B2">
        <w:rPr>
          <w:rFonts w:cs="Times New Roman"/>
        </w:rPr>
        <w:t>RT</w:t>
      </w:r>
      <w:r w:rsidR="00E63C94" w:rsidRPr="008079B2">
        <w:rPr>
          <w:rFonts w:cs="Times New Roman"/>
        </w:rPr>
        <w:t>不考虑在话题流中。</w:t>
      </w:r>
    </w:p>
    <w:p w:rsidR="00E36FBC" w:rsidRPr="008079B2" w:rsidRDefault="00AA4C79" w:rsidP="00EC1FD4">
      <w:pPr>
        <w:pStyle w:val="a"/>
        <w:numPr>
          <w:ilvl w:val="0"/>
          <w:numId w:val="15"/>
        </w:numPr>
        <w:spacing w:before="100" w:beforeAutospacing="1" w:after="100" w:afterAutospacing="1"/>
        <w:ind w:firstLineChars="0"/>
        <w:rPr>
          <w:rFonts w:cs="Times New Roman"/>
        </w:rPr>
      </w:pPr>
      <w:r w:rsidRPr="008079B2">
        <w:rPr>
          <w:rFonts w:cs="Times New Roman"/>
        </w:rPr>
        <w:t>字符串清理：</w:t>
      </w:r>
      <w:r w:rsidR="001A78A9" w:rsidRPr="008079B2">
        <w:rPr>
          <w:rFonts w:cs="Times New Roman"/>
        </w:rPr>
        <w:t>由于我们集成了大量数据，噪音是不可避免的。</w:t>
      </w:r>
      <w:r w:rsidR="00B85F5A" w:rsidRPr="008079B2">
        <w:rPr>
          <w:rFonts w:cs="Times New Roman"/>
        </w:rPr>
        <w:t>我们先</w:t>
      </w:r>
      <w:r w:rsidR="008B26A4" w:rsidRPr="008079B2">
        <w:rPr>
          <w:rFonts w:cs="Times New Roman"/>
        </w:rPr>
        <w:t>移除特殊字符和</w:t>
      </w:r>
      <w:r w:rsidR="008250BE" w:rsidRPr="008079B2">
        <w:rPr>
          <w:rFonts w:cs="Times New Roman"/>
        </w:rPr>
        <w:t>超链接、</w:t>
      </w:r>
      <w:r w:rsidR="008B26A4" w:rsidRPr="008079B2">
        <w:rPr>
          <w:rFonts w:cs="Times New Roman"/>
        </w:rPr>
        <w:t>并将文本转换成小写</w:t>
      </w:r>
      <w:r w:rsidR="008250BE" w:rsidRPr="008079B2">
        <w:rPr>
          <w:rFonts w:cs="Times New Roman"/>
        </w:rPr>
        <w:t>，得到的字符串仅由</w:t>
      </w:r>
      <w:r w:rsidR="003706F6" w:rsidRPr="008079B2">
        <w:rPr>
          <w:rFonts w:cs="Times New Roman"/>
        </w:rPr>
        <w:t>字符和数字组成。</w:t>
      </w:r>
      <w:r w:rsidR="00B85F5A" w:rsidRPr="008079B2">
        <w:rPr>
          <w:rFonts w:cs="Times New Roman"/>
        </w:rPr>
        <w:t>然后用空格作为分隔符将</w:t>
      </w:r>
      <w:r w:rsidR="007C5CF6" w:rsidRPr="008079B2">
        <w:rPr>
          <w:rFonts w:cs="Times New Roman"/>
        </w:rPr>
        <w:t>字符串分割，</w:t>
      </w:r>
      <w:r w:rsidR="008549E7" w:rsidRPr="008079B2">
        <w:rPr>
          <w:rFonts w:cs="Times New Roman"/>
        </w:rPr>
        <w:t>以便得到</w:t>
      </w:r>
      <w:r w:rsidR="00C376C8" w:rsidRPr="008079B2">
        <w:rPr>
          <w:rFonts w:cs="Times New Roman"/>
        </w:rPr>
        <w:t>独立的单词。</w:t>
      </w:r>
    </w:p>
    <w:p w:rsidR="000A5A09" w:rsidRPr="008079B2" w:rsidRDefault="00FC27C4" w:rsidP="00EC1FD4">
      <w:pPr>
        <w:pStyle w:val="a"/>
        <w:numPr>
          <w:ilvl w:val="0"/>
          <w:numId w:val="15"/>
        </w:numPr>
        <w:spacing w:before="100" w:beforeAutospacing="1" w:after="100" w:afterAutospacing="1"/>
        <w:ind w:firstLineChars="0"/>
        <w:rPr>
          <w:rFonts w:cs="Times New Roman"/>
        </w:rPr>
      </w:pPr>
      <w:r w:rsidRPr="008079B2">
        <w:rPr>
          <w:rFonts w:cs="Times New Roman"/>
        </w:rPr>
        <w:t>停顿词移除：</w:t>
      </w:r>
      <w:r w:rsidR="00BE4BF1" w:rsidRPr="008079B2">
        <w:rPr>
          <w:rFonts w:cs="Times New Roman"/>
        </w:rPr>
        <w:t>为减少</w:t>
      </w:r>
      <w:r w:rsidR="0062430C" w:rsidRPr="008079B2">
        <w:rPr>
          <w:rFonts w:cs="Times New Roman"/>
        </w:rPr>
        <w:t>无内容的单词，我们移除了</w:t>
      </w:r>
      <w:r w:rsidR="0062430C" w:rsidRPr="008079B2">
        <w:rPr>
          <w:rFonts w:cs="Times New Roman"/>
        </w:rPr>
        <w:t>120</w:t>
      </w:r>
      <w:r w:rsidR="0062430C" w:rsidRPr="008079B2">
        <w:rPr>
          <w:rFonts w:cs="Times New Roman"/>
        </w:rPr>
        <w:t>个停顿词</w:t>
      </w:r>
      <w:r w:rsidR="002B788D" w:rsidRPr="008079B2">
        <w:rPr>
          <w:rFonts w:cs="Times New Roman"/>
        </w:rPr>
        <w:t>和</w:t>
      </w:r>
      <w:r w:rsidR="0062430C" w:rsidRPr="008079B2">
        <w:rPr>
          <w:rFonts w:cs="Times New Roman"/>
        </w:rPr>
        <w:t>通用词（如</w:t>
      </w:r>
      <w:r w:rsidR="0062430C" w:rsidRPr="008079B2">
        <w:rPr>
          <w:rFonts w:cs="Times New Roman"/>
        </w:rPr>
        <w:t>”a”</w:t>
      </w:r>
      <w:r w:rsidR="0062430C" w:rsidRPr="008079B2">
        <w:rPr>
          <w:rFonts w:cs="Times New Roman"/>
        </w:rPr>
        <w:t>，</w:t>
      </w:r>
      <w:r w:rsidR="0062430C" w:rsidRPr="008079B2">
        <w:rPr>
          <w:rFonts w:cs="Times New Roman"/>
        </w:rPr>
        <w:t>”is”</w:t>
      </w:r>
      <w:r w:rsidR="0062430C" w:rsidRPr="008079B2">
        <w:rPr>
          <w:rFonts w:cs="Times New Roman"/>
        </w:rPr>
        <w:t>，</w:t>
      </w:r>
      <w:r w:rsidR="0062430C" w:rsidRPr="008079B2">
        <w:rPr>
          <w:rFonts w:cs="Times New Roman"/>
        </w:rPr>
        <w:t xml:space="preserve"> “can”</w:t>
      </w:r>
      <w:r w:rsidR="0062430C" w:rsidRPr="008079B2">
        <w:rPr>
          <w:rFonts w:cs="Times New Roman"/>
        </w:rPr>
        <w:t>等</w:t>
      </w:r>
      <w:r w:rsidR="002B788D" w:rsidRPr="008079B2">
        <w:rPr>
          <w:rFonts w:cs="Times New Roman"/>
        </w:rPr>
        <w:t>）。</w:t>
      </w:r>
      <w:r w:rsidR="007422BD" w:rsidRPr="008079B2">
        <w:rPr>
          <w:rFonts w:cs="Times New Roman"/>
        </w:rPr>
        <w:t>我们也将作为搜索项的单词除去，因为</w:t>
      </w:r>
      <w:r w:rsidR="0036358A" w:rsidRPr="008079B2">
        <w:rPr>
          <w:rFonts w:cs="Times New Roman"/>
        </w:rPr>
        <w:t>它</w:t>
      </w:r>
      <w:r w:rsidR="00083EDE" w:rsidRPr="008079B2">
        <w:rPr>
          <w:rFonts w:cs="Times New Roman"/>
        </w:rPr>
        <w:t>将与所有时间的</w:t>
      </w:r>
      <w:r w:rsidR="00083EDE" w:rsidRPr="008079B2">
        <w:rPr>
          <w:rFonts w:cs="Times New Roman"/>
        </w:rPr>
        <w:t>tweet</w:t>
      </w:r>
      <w:r w:rsidR="00083EDE" w:rsidRPr="008079B2">
        <w:rPr>
          <w:rFonts w:cs="Times New Roman"/>
        </w:rPr>
        <w:t>相关联而又没有增加任何信息。</w:t>
      </w:r>
    </w:p>
    <w:p w:rsidR="00083EDE" w:rsidRPr="008079B2" w:rsidRDefault="00AD1A2F" w:rsidP="00EC1FD4">
      <w:pPr>
        <w:pStyle w:val="a"/>
        <w:numPr>
          <w:ilvl w:val="0"/>
          <w:numId w:val="15"/>
        </w:numPr>
        <w:spacing w:before="100" w:beforeAutospacing="1" w:after="100" w:afterAutospacing="1"/>
        <w:ind w:firstLineChars="0"/>
        <w:rPr>
          <w:rFonts w:cs="Times New Roman"/>
        </w:rPr>
      </w:pPr>
      <w:r w:rsidRPr="008079B2">
        <w:rPr>
          <w:rFonts w:cs="Times New Roman"/>
        </w:rPr>
        <w:t>词</w:t>
      </w:r>
      <w:r w:rsidR="00A14A20" w:rsidRPr="008079B2">
        <w:rPr>
          <w:rFonts w:cs="Times New Roman"/>
        </w:rPr>
        <w:t>干</w:t>
      </w:r>
      <w:r w:rsidR="00475E58" w:rsidRPr="008079B2">
        <w:rPr>
          <w:rFonts w:cs="Times New Roman"/>
        </w:rPr>
        <w:t>：</w:t>
      </w:r>
      <w:r w:rsidRPr="008079B2">
        <w:rPr>
          <w:rFonts w:cs="Times New Roman"/>
        </w:rPr>
        <w:t>我们进一步用波特词干算法（</w:t>
      </w:r>
      <w:r w:rsidRPr="008079B2">
        <w:rPr>
          <w:rFonts w:cs="Times New Roman"/>
        </w:rPr>
        <w:t>Porter stemmer algorithm</w:t>
      </w:r>
      <w:r w:rsidRPr="008079B2">
        <w:rPr>
          <w:rFonts w:cs="Times New Roman"/>
        </w:rPr>
        <w:t>）合并带有相同意义的单词</w:t>
      </w:r>
      <w:r w:rsidR="003B17A9" w:rsidRPr="008079B2">
        <w:rPr>
          <w:rFonts w:cs="Times New Roman"/>
        </w:rPr>
        <w:t>，从而</w:t>
      </w:r>
      <w:r w:rsidRPr="008079B2">
        <w:rPr>
          <w:rFonts w:cs="Times New Roman"/>
        </w:rPr>
        <w:t>减少单词量</w:t>
      </w:r>
      <w:r w:rsidR="002702DF" w:rsidRPr="008079B2">
        <w:rPr>
          <w:rFonts w:cs="Times New Roman"/>
        </w:rPr>
        <w:t>。比如，</w:t>
      </w:r>
      <w:r w:rsidR="00E453F7" w:rsidRPr="008079B2">
        <w:rPr>
          <w:rFonts w:cs="Times New Roman"/>
        </w:rPr>
        <w:t>单词的单复数</w:t>
      </w:r>
      <w:r w:rsidR="00F4732D" w:rsidRPr="008079B2">
        <w:rPr>
          <w:rFonts w:cs="Times New Roman"/>
        </w:rPr>
        <w:t>形式</w:t>
      </w:r>
      <w:r w:rsidR="00E453F7" w:rsidRPr="008079B2">
        <w:rPr>
          <w:rFonts w:cs="Times New Roman"/>
        </w:rPr>
        <w:t>和名词、形容词、动词形式都将</w:t>
      </w:r>
      <w:r w:rsidR="00E3721C" w:rsidRPr="008079B2">
        <w:rPr>
          <w:rFonts w:cs="Times New Roman"/>
        </w:rPr>
        <w:t>被</w:t>
      </w:r>
      <w:r w:rsidR="00E453F7" w:rsidRPr="008079B2">
        <w:rPr>
          <w:rFonts w:cs="Times New Roman"/>
        </w:rPr>
        <w:t>合并为一个词。</w:t>
      </w:r>
    </w:p>
    <w:p w:rsidR="006B7558" w:rsidRPr="008079B2" w:rsidRDefault="003A6A54" w:rsidP="00EC1FD4">
      <w:pPr>
        <w:pStyle w:val="a"/>
        <w:numPr>
          <w:ilvl w:val="0"/>
          <w:numId w:val="15"/>
        </w:numPr>
        <w:spacing w:before="100" w:beforeAutospacing="1" w:after="100" w:afterAutospacing="1"/>
        <w:ind w:firstLineChars="0"/>
        <w:rPr>
          <w:rFonts w:cs="Times New Roman"/>
        </w:rPr>
      </w:pPr>
      <w:r w:rsidRPr="008079B2">
        <w:rPr>
          <w:rFonts w:cs="Times New Roman"/>
        </w:rPr>
        <w:t>联合：</w:t>
      </w:r>
      <w:r w:rsidR="00BA2FC7" w:rsidRPr="008079B2">
        <w:rPr>
          <w:rFonts w:cs="Times New Roman"/>
        </w:rPr>
        <w:t>我们将抽取的信息和原始</w:t>
      </w:r>
      <w:r w:rsidR="00BA2FC7" w:rsidRPr="008079B2">
        <w:rPr>
          <w:rFonts w:cs="Times New Roman"/>
        </w:rPr>
        <w:t>tweet</w:t>
      </w:r>
      <w:r w:rsidR="00BA2FC7" w:rsidRPr="008079B2">
        <w:rPr>
          <w:rFonts w:cs="Times New Roman"/>
        </w:rPr>
        <w:t>本身</w:t>
      </w:r>
      <w:r w:rsidR="00505C1D" w:rsidRPr="008079B2">
        <w:rPr>
          <w:rFonts w:cs="Times New Roman"/>
        </w:rPr>
        <w:t>存入关系数据库。</w:t>
      </w:r>
      <w:r w:rsidR="003758AE" w:rsidRPr="008079B2">
        <w:rPr>
          <w:rFonts w:cs="Times New Roman"/>
        </w:rPr>
        <w:t>总体上</w:t>
      </w:r>
      <w:r w:rsidR="008A435B" w:rsidRPr="008079B2">
        <w:rPr>
          <w:rFonts w:cs="Times New Roman"/>
        </w:rPr>
        <w:t>讲</w:t>
      </w:r>
      <w:r w:rsidR="003758AE" w:rsidRPr="008079B2">
        <w:rPr>
          <w:rFonts w:cs="Times New Roman"/>
        </w:rPr>
        <w:t>现在</w:t>
      </w:r>
      <w:r w:rsidR="001F6637" w:rsidRPr="008079B2">
        <w:rPr>
          <w:rFonts w:cs="Times New Roman"/>
        </w:rPr>
        <w:t>对每一个</w:t>
      </w:r>
      <w:r w:rsidR="001F6637" w:rsidRPr="008079B2">
        <w:rPr>
          <w:rFonts w:cs="Times New Roman"/>
        </w:rPr>
        <w:t>tweet</w:t>
      </w:r>
      <w:r w:rsidR="003758AE" w:rsidRPr="008079B2">
        <w:rPr>
          <w:rFonts w:cs="Times New Roman"/>
        </w:rPr>
        <w:t>有</w:t>
      </w:r>
      <w:r w:rsidR="00026B30" w:rsidRPr="008079B2">
        <w:rPr>
          <w:rFonts w:cs="Times New Roman"/>
        </w:rPr>
        <w:t>以</w:t>
      </w:r>
      <w:r w:rsidR="001F6637" w:rsidRPr="008079B2">
        <w:rPr>
          <w:rFonts w:cs="Times New Roman"/>
        </w:rPr>
        <w:t>下信息：</w:t>
      </w:r>
      <w:r w:rsidR="00B4515C" w:rsidRPr="008079B2">
        <w:rPr>
          <w:rFonts w:cs="Times New Roman"/>
        </w:rPr>
        <w:t>发布时间、</w:t>
      </w:r>
      <w:r w:rsidR="00FE710F" w:rsidRPr="008079B2">
        <w:rPr>
          <w:rFonts w:cs="Times New Roman"/>
        </w:rPr>
        <w:t>原始文本内容、</w:t>
      </w:r>
      <w:r w:rsidR="008720E7" w:rsidRPr="008079B2">
        <w:rPr>
          <w:rFonts w:cs="Times New Roman"/>
        </w:rPr>
        <w:t>抽取的信息、</w:t>
      </w:r>
      <w:r w:rsidR="00AC4947" w:rsidRPr="008079B2">
        <w:rPr>
          <w:rFonts w:cs="Times New Roman"/>
        </w:rPr>
        <w:t>作者名称、</w:t>
      </w:r>
      <w:r w:rsidR="007166F8" w:rsidRPr="008079B2">
        <w:rPr>
          <w:rFonts w:cs="Times New Roman"/>
        </w:rPr>
        <w:t>图像链接以及它是否为引用等。</w:t>
      </w:r>
    </w:p>
    <w:p w:rsidR="00E11D41" w:rsidRPr="008079B2" w:rsidRDefault="00E11D41" w:rsidP="00EC1FD4">
      <w:pPr>
        <w:pStyle w:val="a"/>
        <w:spacing w:before="100" w:beforeAutospacing="1" w:after="100" w:afterAutospacing="1"/>
        <w:ind w:firstLineChars="0" w:firstLine="0"/>
        <w:rPr>
          <w:rFonts w:cs="Times New Roman"/>
        </w:rPr>
      </w:pPr>
    </w:p>
    <w:p w:rsidR="00E11D41" w:rsidRPr="008079B2" w:rsidRDefault="00E11D41" w:rsidP="00EC1FD4">
      <w:pPr>
        <w:pStyle w:val="a"/>
        <w:spacing w:before="100" w:beforeAutospacing="1" w:after="100" w:afterAutospacing="1"/>
        <w:ind w:firstLineChars="0" w:firstLine="0"/>
        <w:rPr>
          <w:rFonts w:cs="Times New Roman"/>
          <w:b/>
          <w:sz w:val="28"/>
        </w:rPr>
      </w:pPr>
      <w:r w:rsidRPr="008079B2">
        <w:rPr>
          <w:rFonts w:cs="Times New Roman"/>
          <w:b/>
          <w:sz w:val="28"/>
        </w:rPr>
        <w:t>[</w:t>
      </w:r>
      <w:r w:rsidRPr="008079B2">
        <w:rPr>
          <w:rFonts w:cs="Times New Roman"/>
          <w:b/>
          <w:sz w:val="28"/>
        </w:rPr>
        <w:t>可视化反向渠道设计</w:t>
      </w:r>
      <w:r w:rsidRPr="008079B2">
        <w:rPr>
          <w:rFonts w:cs="Times New Roman"/>
          <w:b/>
          <w:sz w:val="28"/>
        </w:rPr>
        <w:t>]</w:t>
      </w:r>
    </w:p>
    <w:p w:rsidR="00E11D41" w:rsidRPr="008079B2" w:rsidRDefault="00A17CEA" w:rsidP="00EC1FD4">
      <w:pPr>
        <w:pStyle w:val="a"/>
        <w:spacing w:before="100" w:beforeAutospacing="1" w:after="100" w:afterAutospacing="1"/>
        <w:ind w:firstLineChars="0" w:firstLine="0"/>
        <w:rPr>
          <w:rFonts w:cs="Times New Roman"/>
        </w:rPr>
      </w:pPr>
      <w:r w:rsidRPr="008079B2">
        <w:rPr>
          <w:rFonts w:cs="Times New Roman"/>
        </w:rPr>
        <w:tab/>
      </w:r>
      <w:r w:rsidRPr="008079B2">
        <w:rPr>
          <w:rFonts w:cs="Times New Roman"/>
        </w:rPr>
        <w:t>这一节我们主要讨论以坐标系视图接口设计可视化反向渠道</w:t>
      </w:r>
      <w:r w:rsidR="00296F87" w:rsidRPr="008079B2">
        <w:rPr>
          <w:rFonts w:cs="Times New Roman"/>
        </w:rPr>
        <w:t>，</w:t>
      </w:r>
      <w:r w:rsidR="004C7958" w:rsidRPr="008079B2">
        <w:rPr>
          <w:rFonts w:cs="Times New Roman"/>
        </w:rPr>
        <w:t>为当前活跃</w:t>
      </w:r>
      <w:r w:rsidR="00DF0F9D" w:rsidRPr="008079B2">
        <w:rPr>
          <w:rFonts w:cs="Times New Roman"/>
        </w:rPr>
        <w:t>的</w:t>
      </w:r>
      <w:r w:rsidR="004C7958" w:rsidRPr="008079B2">
        <w:rPr>
          <w:rFonts w:cs="Times New Roman"/>
        </w:rPr>
        <w:t>、正在发展的反向渠道会话提供</w:t>
      </w:r>
      <w:r w:rsidR="001A36F2" w:rsidRPr="008079B2">
        <w:rPr>
          <w:rFonts w:cs="Times New Roman"/>
        </w:rPr>
        <w:t>交互的可视化方法。</w:t>
      </w:r>
      <w:r w:rsidR="00372644" w:rsidRPr="008079B2">
        <w:rPr>
          <w:rFonts w:cs="Times New Roman"/>
        </w:rPr>
        <w:t>除了传统的</w:t>
      </w:r>
      <w:r w:rsidR="00CE576C" w:rsidRPr="008079B2">
        <w:rPr>
          <w:rFonts w:cs="Times New Roman"/>
        </w:rPr>
        <w:t>反向渠道信息列表，</w:t>
      </w:r>
      <w:r w:rsidR="00DF75A4" w:rsidRPr="008079B2">
        <w:rPr>
          <w:rFonts w:cs="Times New Roman"/>
        </w:rPr>
        <w:t>该可视化反向渠道</w:t>
      </w:r>
      <w:r w:rsidR="00D626E7" w:rsidRPr="008079B2">
        <w:rPr>
          <w:rFonts w:cs="Times New Roman"/>
        </w:rPr>
        <w:t>界面由</w:t>
      </w:r>
      <w:r w:rsidR="00DF75A4" w:rsidRPr="008079B2">
        <w:rPr>
          <w:rFonts w:cs="Times New Roman"/>
        </w:rPr>
        <w:t>三个新颖的</w:t>
      </w:r>
      <w:r w:rsidR="00E3625C" w:rsidRPr="008079B2">
        <w:rPr>
          <w:rFonts w:cs="Times New Roman"/>
        </w:rPr>
        <w:t>可视化工具组成</w:t>
      </w:r>
      <w:r w:rsidR="00D626E7" w:rsidRPr="008079B2">
        <w:rPr>
          <w:rFonts w:cs="Times New Roman"/>
        </w:rPr>
        <w:t>，</w:t>
      </w:r>
      <w:r w:rsidR="008822AC" w:rsidRPr="008079B2">
        <w:rPr>
          <w:rFonts w:cs="Times New Roman"/>
        </w:rPr>
        <w:t>并在它们之间建立相互</w:t>
      </w:r>
      <w:r w:rsidR="00EF2965" w:rsidRPr="008079B2">
        <w:rPr>
          <w:rFonts w:cs="Times New Roman"/>
        </w:rPr>
        <w:t>的链接</w:t>
      </w:r>
      <w:r w:rsidR="008822AC" w:rsidRPr="008079B2">
        <w:rPr>
          <w:rFonts w:cs="Times New Roman"/>
        </w:rPr>
        <w:t>以便</w:t>
      </w:r>
      <w:r w:rsidR="008B00FB" w:rsidRPr="008079B2">
        <w:rPr>
          <w:rFonts w:cs="Times New Roman"/>
        </w:rPr>
        <w:lastRenderedPageBreak/>
        <w:t>支持</w:t>
      </w:r>
      <w:r w:rsidR="000C256E" w:rsidRPr="008079B2">
        <w:rPr>
          <w:rFonts w:cs="Times New Roman"/>
        </w:rPr>
        <w:t>交叉过滤和</w:t>
      </w:r>
      <w:r w:rsidR="00AC78A4" w:rsidRPr="008079B2">
        <w:rPr>
          <w:rFonts w:cs="Times New Roman"/>
        </w:rPr>
        <w:t>高亮。</w:t>
      </w:r>
    </w:p>
    <w:p w:rsidR="009E33D9" w:rsidRPr="008079B2" w:rsidRDefault="009E33D9" w:rsidP="00EC1FD4">
      <w:pPr>
        <w:pStyle w:val="a"/>
        <w:spacing w:before="100" w:beforeAutospacing="1" w:after="100" w:afterAutospacing="1"/>
        <w:ind w:firstLineChars="0" w:firstLine="0"/>
        <w:rPr>
          <w:rFonts w:cs="Times New Roman"/>
        </w:rPr>
      </w:pPr>
      <w:r w:rsidRPr="008079B2">
        <w:rPr>
          <w:rFonts w:cs="Times New Roman"/>
        </w:rPr>
        <w:t>话题流：</w:t>
      </w:r>
      <w:r w:rsidR="005A0172" w:rsidRPr="008079B2">
        <w:rPr>
          <w:rFonts w:cs="Times New Roman"/>
        </w:rPr>
        <w:t>是</w:t>
      </w:r>
      <w:r w:rsidR="005C3D24" w:rsidRPr="008079B2">
        <w:rPr>
          <w:rFonts w:cs="Times New Roman"/>
        </w:rPr>
        <w:t>可视化反向渠道的主要视图，</w:t>
      </w:r>
      <w:r w:rsidR="00490F30" w:rsidRPr="008079B2">
        <w:rPr>
          <w:rFonts w:cs="Times New Roman"/>
        </w:rPr>
        <w:t>它是一个</w:t>
      </w:r>
      <w:r w:rsidR="001D2727" w:rsidRPr="008079B2">
        <w:rPr>
          <w:rFonts w:cs="Times New Roman"/>
        </w:rPr>
        <w:t>用于可视化</w:t>
      </w:r>
      <w:r w:rsidR="002E58FF" w:rsidRPr="008079B2">
        <w:rPr>
          <w:rFonts w:cs="Times New Roman"/>
        </w:rPr>
        <w:t>文本数据在某段时间内的动态改变</w:t>
      </w:r>
      <w:r w:rsidR="00FA1A98" w:rsidRPr="008079B2">
        <w:rPr>
          <w:rFonts w:cs="Times New Roman"/>
        </w:rPr>
        <w:t>的</w:t>
      </w:r>
      <w:r w:rsidR="00B65C93" w:rsidRPr="008079B2">
        <w:rPr>
          <w:rFonts w:cs="Times New Roman"/>
        </w:rPr>
        <w:t>可交互的</w:t>
      </w:r>
      <w:r w:rsidR="00FA1A98" w:rsidRPr="008079B2">
        <w:rPr>
          <w:rFonts w:cs="Times New Roman"/>
        </w:rPr>
        <w:t>堆栈图，</w:t>
      </w:r>
      <w:r w:rsidR="002E58FF" w:rsidRPr="008079B2">
        <w:rPr>
          <w:rFonts w:cs="Times New Roman"/>
        </w:rPr>
        <w:t>并通过支持</w:t>
      </w:r>
      <w:r w:rsidR="00FA1A98" w:rsidRPr="008079B2">
        <w:rPr>
          <w:rFonts w:cs="Times New Roman"/>
        </w:rPr>
        <w:t>时间的</w:t>
      </w:r>
      <w:r w:rsidR="00096D44" w:rsidRPr="008079B2">
        <w:rPr>
          <w:rFonts w:cs="Times New Roman"/>
        </w:rPr>
        <w:t>放缩、</w:t>
      </w:r>
      <w:r w:rsidR="00FA1A98" w:rsidRPr="008079B2">
        <w:rPr>
          <w:rFonts w:cs="Times New Roman"/>
        </w:rPr>
        <w:t>平移</w:t>
      </w:r>
      <w:r w:rsidR="00096D44" w:rsidRPr="008079B2">
        <w:rPr>
          <w:rFonts w:cs="Times New Roman"/>
        </w:rPr>
        <w:t>和话题过滤</w:t>
      </w:r>
      <w:r w:rsidR="00393E1B" w:rsidRPr="008079B2">
        <w:rPr>
          <w:rFonts w:cs="Times New Roman"/>
        </w:rPr>
        <w:t>支持</w:t>
      </w:r>
      <w:r w:rsidR="002E58FF" w:rsidRPr="008079B2">
        <w:rPr>
          <w:rFonts w:cs="Times New Roman"/>
        </w:rPr>
        <w:t>交互式</w:t>
      </w:r>
      <w:r w:rsidR="00CD1F3A" w:rsidRPr="008079B2">
        <w:rPr>
          <w:rFonts w:cs="Times New Roman"/>
        </w:rPr>
        <w:t>查询。</w:t>
      </w:r>
      <w:r w:rsidR="00F325D6" w:rsidRPr="008079B2">
        <w:rPr>
          <w:rFonts w:cs="Times New Roman"/>
        </w:rPr>
        <w:t>以前的堆栈图技术</w:t>
      </w:r>
      <w:r w:rsidR="00D46F9D" w:rsidRPr="008079B2">
        <w:rPr>
          <w:rFonts w:cs="Times New Roman"/>
        </w:rPr>
        <w:t>主要依赖于</w:t>
      </w:r>
      <w:r w:rsidR="0072548C" w:rsidRPr="008079B2">
        <w:rPr>
          <w:rFonts w:cs="Times New Roman"/>
        </w:rPr>
        <w:t>固定的时间间隔和预定义</w:t>
      </w:r>
      <w:r w:rsidR="005A4C98" w:rsidRPr="008079B2">
        <w:rPr>
          <w:rFonts w:cs="Times New Roman"/>
        </w:rPr>
        <w:t>分类，</w:t>
      </w:r>
      <w:r w:rsidR="00E85EAB" w:rsidRPr="008079B2">
        <w:rPr>
          <w:rFonts w:cs="Times New Roman"/>
        </w:rPr>
        <w:t>如新话题、电影名称及艺术家姓名等。</w:t>
      </w:r>
      <w:r w:rsidR="0084169C" w:rsidRPr="008079B2">
        <w:rPr>
          <w:rFonts w:cs="Times New Roman"/>
        </w:rPr>
        <w:t>与它们相比，</w:t>
      </w:r>
      <w:r w:rsidR="004268D3" w:rsidRPr="008079B2">
        <w:rPr>
          <w:rFonts w:cs="Times New Roman"/>
        </w:rPr>
        <w:t>话题流</w:t>
      </w:r>
      <w:r w:rsidR="008C1510" w:rsidRPr="008079B2">
        <w:rPr>
          <w:rFonts w:cs="Times New Roman"/>
        </w:rPr>
        <w:t>支持多级</w:t>
      </w:r>
      <w:r w:rsidR="00EB7EC4" w:rsidRPr="008079B2">
        <w:rPr>
          <w:rFonts w:cs="Times New Roman"/>
        </w:rPr>
        <w:t>时间放缩而且是基于不断更新的</w:t>
      </w:r>
      <w:r w:rsidR="00EB7EC4" w:rsidRPr="008079B2">
        <w:rPr>
          <w:rFonts w:cs="Times New Roman"/>
        </w:rPr>
        <w:t>tweet</w:t>
      </w:r>
      <w:r w:rsidR="00EB7EC4" w:rsidRPr="008079B2">
        <w:rPr>
          <w:rFonts w:cs="Times New Roman"/>
        </w:rPr>
        <w:t>文本内容。</w:t>
      </w:r>
    </w:p>
    <w:p w:rsidR="0006114C" w:rsidRPr="008079B2" w:rsidRDefault="0006114C" w:rsidP="00EC1FD4">
      <w:pPr>
        <w:pStyle w:val="a"/>
        <w:spacing w:before="100" w:beforeAutospacing="1" w:after="100" w:afterAutospacing="1"/>
        <w:ind w:firstLineChars="0" w:firstLine="0"/>
        <w:rPr>
          <w:rFonts w:cs="Times New Roman"/>
        </w:rPr>
      </w:pPr>
      <w:r w:rsidRPr="008079B2">
        <w:rPr>
          <w:rFonts w:cs="Times New Roman"/>
        </w:rPr>
        <w:t>人物螺旋：</w:t>
      </w:r>
      <w:r w:rsidR="002B3397" w:rsidRPr="008079B2">
        <w:rPr>
          <w:rFonts w:cs="Times New Roman"/>
        </w:rPr>
        <w:t>为了</w:t>
      </w:r>
      <w:r w:rsidR="00522DFA" w:rsidRPr="008079B2">
        <w:rPr>
          <w:rFonts w:cs="Times New Roman"/>
        </w:rPr>
        <w:t>达到</w:t>
      </w:r>
      <w:r w:rsidR="003F6F23" w:rsidRPr="008079B2">
        <w:rPr>
          <w:rFonts w:cs="Times New Roman"/>
        </w:rPr>
        <w:t>美观地</w:t>
      </w:r>
      <w:r w:rsidR="00D3703B" w:rsidRPr="008079B2">
        <w:rPr>
          <w:rFonts w:cs="Times New Roman"/>
        </w:rPr>
        <w:t>展示参与者</w:t>
      </w:r>
      <w:r w:rsidR="002B3397" w:rsidRPr="008079B2">
        <w:rPr>
          <w:rFonts w:cs="Times New Roman"/>
        </w:rPr>
        <w:t>这一目标</w:t>
      </w:r>
      <w:r w:rsidR="002D64A2" w:rsidRPr="008079B2">
        <w:rPr>
          <w:rFonts w:cs="Times New Roman"/>
        </w:rPr>
        <w:t>，我们设计了</w:t>
      </w:r>
      <w:r w:rsidR="00A62312" w:rsidRPr="008079B2">
        <w:rPr>
          <w:rFonts w:cs="Times New Roman"/>
        </w:rPr>
        <w:t>由</w:t>
      </w:r>
      <w:r w:rsidR="002D64A2" w:rsidRPr="008079B2">
        <w:rPr>
          <w:rFonts w:cs="Times New Roman"/>
        </w:rPr>
        <w:t>点和标签</w:t>
      </w:r>
      <w:r w:rsidR="007C2D58" w:rsidRPr="008079B2">
        <w:rPr>
          <w:rFonts w:cs="Times New Roman"/>
        </w:rPr>
        <w:t>组成的人物螺旋</w:t>
      </w:r>
      <w:r w:rsidR="00726314" w:rsidRPr="008079B2">
        <w:rPr>
          <w:rFonts w:cs="Times New Roman"/>
        </w:rPr>
        <w:t>布局，</w:t>
      </w:r>
      <w:r w:rsidR="009D63F7" w:rsidRPr="008079B2">
        <w:rPr>
          <w:rFonts w:cs="Times New Roman"/>
        </w:rPr>
        <w:t>从而</w:t>
      </w:r>
      <w:r w:rsidR="0091222D" w:rsidRPr="008079B2">
        <w:rPr>
          <w:rFonts w:cs="Times New Roman"/>
        </w:rPr>
        <w:t>显示了反向渠道参与者和他们的活跃性。</w:t>
      </w:r>
      <w:r w:rsidR="001A1A35" w:rsidRPr="008079B2">
        <w:rPr>
          <w:rFonts w:cs="Times New Roman"/>
        </w:rPr>
        <w:t>螺旋中的每个点代表一个参与者，点的大小</w:t>
      </w:r>
      <w:r w:rsidR="005D7124" w:rsidRPr="008079B2">
        <w:rPr>
          <w:rFonts w:cs="Times New Roman"/>
        </w:rPr>
        <w:t>代表</w:t>
      </w:r>
      <w:r w:rsidR="00D72708" w:rsidRPr="008079B2">
        <w:rPr>
          <w:rFonts w:cs="Times New Roman"/>
        </w:rPr>
        <w:t>他们在反向渠道中</w:t>
      </w:r>
      <w:r w:rsidR="00B52C13" w:rsidRPr="008079B2">
        <w:rPr>
          <w:rFonts w:cs="Times New Roman"/>
        </w:rPr>
        <w:t>针对某一话题</w:t>
      </w:r>
      <w:r w:rsidR="00D72708" w:rsidRPr="008079B2">
        <w:rPr>
          <w:rFonts w:cs="Times New Roman"/>
        </w:rPr>
        <w:t>的活跃度</w:t>
      </w:r>
      <w:r w:rsidR="00C32491" w:rsidRPr="008079B2">
        <w:rPr>
          <w:rFonts w:cs="Times New Roman"/>
        </w:rPr>
        <w:t>（</w:t>
      </w:r>
      <w:r w:rsidR="00E818F0" w:rsidRPr="008079B2">
        <w:rPr>
          <w:rFonts w:cs="Times New Roman"/>
        </w:rPr>
        <w:t>由</w:t>
      </w:r>
      <w:r w:rsidR="006366BA" w:rsidRPr="008079B2">
        <w:rPr>
          <w:rFonts w:cs="Times New Roman"/>
        </w:rPr>
        <w:t>当前时间窗口内的相对</w:t>
      </w:r>
      <w:r w:rsidR="00367085" w:rsidRPr="008079B2">
        <w:rPr>
          <w:rFonts w:cs="Times New Roman"/>
        </w:rPr>
        <w:t>tweet</w:t>
      </w:r>
      <w:r w:rsidR="00367085" w:rsidRPr="008079B2">
        <w:rPr>
          <w:rFonts w:cs="Times New Roman"/>
        </w:rPr>
        <w:t>数量决定</w:t>
      </w:r>
      <w:r w:rsidR="00C32491" w:rsidRPr="008079B2">
        <w:rPr>
          <w:rFonts w:cs="Times New Roman"/>
        </w:rPr>
        <w:t>）</w:t>
      </w:r>
      <w:r w:rsidR="00B52C13" w:rsidRPr="008079B2">
        <w:rPr>
          <w:rFonts w:cs="Times New Roman"/>
        </w:rPr>
        <w:t>。</w:t>
      </w:r>
      <w:r w:rsidR="009C106B" w:rsidRPr="008079B2">
        <w:rPr>
          <w:rFonts w:cs="Times New Roman"/>
        </w:rPr>
        <w:t>点的颜色</w:t>
      </w:r>
      <w:r w:rsidR="00191AB0" w:rsidRPr="008079B2">
        <w:rPr>
          <w:rFonts w:cs="Times New Roman"/>
        </w:rPr>
        <w:t>表现用户发帖的原创性。</w:t>
      </w:r>
      <w:r w:rsidR="005C3AF6" w:rsidRPr="008079B2">
        <w:rPr>
          <w:rFonts w:cs="Times New Roman"/>
        </w:rPr>
        <w:t>如果用户</w:t>
      </w:r>
      <w:r w:rsidR="0001432F" w:rsidRPr="008079B2">
        <w:rPr>
          <w:rFonts w:cs="Times New Roman"/>
        </w:rPr>
        <w:t>引用得越多，</w:t>
      </w:r>
      <w:r w:rsidR="0095415B" w:rsidRPr="008079B2">
        <w:rPr>
          <w:rFonts w:cs="Times New Roman"/>
        </w:rPr>
        <w:t>点的饱和度越低。</w:t>
      </w:r>
      <w:r w:rsidR="00D51E1C" w:rsidRPr="008079B2">
        <w:rPr>
          <w:rFonts w:cs="Times New Roman"/>
        </w:rPr>
        <w:t>颜色的基色为蓝色。</w:t>
      </w:r>
      <w:r w:rsidR="00C91EF6" w:rsidRPr="008079B2">
        <w:rPr>
          <w:rFonts w:cs="Times New Roman"/>
        </w:rPr>
        <w:t>这一表达可以展示</w:t>
      </w:r>
      <w:r w:rsidR="00822852" w:rsidRPr="008079B2">
        <w:rPr>
          <w:rFonts w:cs="Times New Roman"/>
        </w:rPr>
        <w:t>参与者</w:t>
      </w:r>
      <w:r w:rsidR="008874CA" w:rsidRPr="008079B2">
        <w:rPr>
          <w:rFonts w:cs="Times New Roman"/>
        </w:rPr>
        <w:t>在反向渠道中</w:t>
      </w:r>
      <w:r w:rsidR="00544729" w:rsidRPr="008079B2">
        <w:rPr>
          <w:rFonts w:cs="Times New Roman"/>
        </w:rPr>
        <w:t>对新信息的贡献度</w:t>
      </w:r>
      <w:r w:rsidR="00C611C1" w:rsidRPr="008079B2">
        <w:rPr>
          <w:rFonts w:cs="Times New Roman"/>
        </w:rPr>
        <w:t>。</w:t>
      </w:r>
    </w:p>
    <w:p w:rsidR="00982AE9" w:rsidRPr="008079B2" w:rsidRDefault="008E0B20" w:rsidP="00EC1FD4">
      <w:pPr>
        <w:pStyle w:val="a"/>
        <w:spacing w:before="100" w:beforeAutospacing="1" w:after="100" w:afterAutospacing="1"/>
        <w:ind w:firstLineChars="0" w:firstLine="0"/>
        <w:rPr>
          <w:rFonts w:cs="Times New Roman"/>
        </w:rPr>
      </w:pPr>
      <w:r w:rsidRPr="008079B2">
        <w:rPr>
          <w:rFonts w:cs="Times New Roman"/>
        </w:rPr>
        <w:t>图像云：</w:t>
      </w:r>
      <w:r w:rsidR="00685A20" w:rsidRPr="008079B2">
        <w:rPr>
          <w:rFonts w:cs="Times New Roman"/>
        </w:rPr>
        <w:t>图像云是基于</w:t>
      </w:r>
      <w:r w:rsidR="003D4180" w:rsidRPr="008079B2">
        <w:rPr>
          <w:rFonts w:cs="Times New Roman"/>
        </w:rPr>
        <w:t>网络上广泛使用的</w:t>
      </w:r>
      <w:r w:rsidR="00B56710" w:rsidRPr="008079B2">
        <w:rPr>
          <w:rFonts w:cs="Times New Roman"/>
        </w:rPr>
        <w:t>标签云（</w:t>
      </w:r>
      <w:r w:rsidR="00B56710" w:rsidRPr="008079B2">
        <w:rPr>
          <w:rFonts w:cs="Times New Roman"/>
        </w:rPr>
        <w:t>tag cloud</w:t>
      </w:r>
      <w:r w:rsidR="00B56710" w:rsidRPr="008079B2">
        <w:rPr>
          <w:rFonts w:cs="Times New Roman"/>
        </w:rPr>
        <w:t>）思想创建的，</w:t>
      </w:r>
      <w:r w:rsidR="00776470" w:rsidRPr="008079B2">
        <w:rPr>
          <w:rFonts w:cs="Times New Roman"/>
        </w:rPr>
        <w:t>它是</w:t>
      </w:r>
      <w:r w:rsidR="00A67C71" w:rsidRPr="008079B2">
        <w:rPr>
          <w:rFonts w:cs="Times New Roman"/>
        </w:rPr>
        <w:t>社会共享</w:t>
      </w:r>
      <w:r w:rsidR="002B49FE" w:rsidRPr="008079B2">
        <w:rPr>
          <w:rFonts w:cs="Times New Roman"/>
        </w:rPr>
        <w:t>图片</w:t>
      </w:r>
      <w:r w:rsidR="00776470" w:rsidRPr="008079B2">
        <w:rPr>
          <w:rFonts w:cs="Times New Roman"/>
        </w:rPr>
        <w:t>的轻量级</w:t>
      </w:r>
      <w:r w:rsidR="00A14302" w:rsidRPr="008079B2">
        <w:rPr>
          <w:rFonts w:cs="Times New Roman"/>
        </w:rPr>
        <w:t>视图</w:t>
      </w:r>
      <w:r w:rsidR="002B49FE" w:rsidRPr="008079B2">
        <w:rPr>
          <w:rFonts w:cs="Times New Roman"/>
        </w:rPr>
        <w:t>。</w:t>
      </w:r>
      <w:r w:rsidR="00433BBD" w:rsidRPr="008079B2">
        <w:rPr>
          <w:rFonts w:cs="Times New Roman"/>
        </w:rPr>
        <w:t>标签云用</w:t>
      </w:r>
      <w:r w:rsidR="00012C32" w:rsidRPr="008079B2">
        <w:rPr>
          <w:rFonts w:cs="Times New Roman"/>
        </w:rPr>
        <w:t>字体大小</w:t>
      </w:r>
      <w:r w:rsidR="00E11A69" w:rsidRPr="008079B2">
        <w:rPr>
          <w:rFonts w:cs="Times New Roman"/>
        </w:rPr>
        <w:t>表现</w:t>
      </w:r>
      <w:r w:rsidR="00B51BB9" w:rsidRPr="008079B2">
        <w:rPr>
          <w:rFonts w:cs="Times New Roman"/>
        </w:rPr>
        <w:t>标签的重要性，</w:t>
      </w:r>
      <w:r w:rsidR="00271AFE" w:rsidRPr="008079B2">
        <w:rPr>
          <w:rFonts w:cs="Times New Roman"/>
        </w:rPr>
        <w:t>我们通过</w:t>
      </w:r>
      <w:r w:rsidR="006B710C" w:rsidRPr="008079B2">
        <w:rPr>
          <w:rFonts w:cs="Times New Roman"/>
        </w:rPr>
        <w:t>设置图像的大小来指示</w:t>
      </w:r>
      <w:r w:rsidR="009A32D3" w:rsidRPr="008079B2">
        <w:rPr>
          <w:rFonts w:cs="Times New Roman"/>
        </w:rPr>
        <w:t>该图像相对于其它图像被</w:t>
      </w:r>
      <w:r w:rsidR="00817A82" w:rsidRPr="008079B2">
        <w:rPr>
          <w:rFonts w:cs="Times New Roman"/>
        </w:rPr>
        <w:t>分享的频率。</w:t>
      </w:r>
      <w:r w:rsidR="00BF2612" w:rsidRPr="008079B2">
        <w:rPr>
          <w:rFonts w:cs="Times New Roman"/>
        </w:rPr>
        <w:t>因为</w:t>
      </w:r>
      <w:r w:rsidR="00BF2612" w:rsidRPr="008079B2">
        <w:rPr>
          <w:rFonts w:cs="Times New Roman"/>
        </w:rPr>
        <w:t>twitter</w:t>
      </w:r>
      <w:r w:rsidR="00BF2612" w:rsidRPr="008079B2">
        <w:rPr>
          <w:rFonts w:cs="Times New Roman"/>
        </w:rPr>
        <w:t>信息中可以包含</w:t>
      </w:r>
      <w:r w:rsidR="00F2487F" w:rsidRPr="008079B2">
        <w:rPr>
          <w:rFonts w:cs="Times New Roman"/>
        </w:rPr>
        <w:t>图像链接，</w:t>
      </w:r>
      <w:r w:rsidR="005A3CB7" w:rsidRPr="008079B2">
        <w:rPr>
          <w:rFonts w:cs="Times New Roman"/>
        </w:rPr>
        <w:t>图像和照片在事件上下文中</w:t>
      </w:r>
      <w:r w:rsidR="001A6B3C" w:rsidRPr="008079B2">
        <w:rPr>
          <w:rFonts w:cs="Times New Roman"/>
        </w:rPr>
        <w:t>有重要的社会意义。</w:t>
      </w:r>
    </w:p>
    <w:p w:rsidR="004136D3" w:rsidRPr="008079B2" w:rsidRDefault="004136D3" w:rsidP="00EC1FD4">
      <w:pPr>
        <w:pStyle w:val="a"/>
        <w:spacing w:before="100" w:beforeAutospacing="1" w:after="100" w:afterAutospacing="1"/>
        <w:ind w:firstLineChars="0" w:firstLine="0"/>
        <w:rPr>
          <w:rFonts w:cs="Times New Roman"/>
        </w:rPr>
      </w:pPr>
    </w:p>
    <w:p w:rsidR="004136D3" w:rsidRPr="008079B2" w:rsidRDefault="004136D3" w:rsidP="00EC1FD4">
      <w:pPr>
        <w:pStyle w:val="a"/>
        <w:spacing w:before="100" w:beforeAutospacing="1" w:after="100" w:afterAutospacing="1"/>
        <w:ind w:firstLineChars="0" w:firstLine="0"/>
        <w:rPr>
          <w:rFonts w:cs="Times New Roman"/>
          <w:b/>
          <w:sz w:val="28"/>
        </w:rPr>
      </w:pPr>
      <w:r w:rsidRPr="008079B2">
        <w:rPr>
          <w:rFonts w:cs="Times New Roman"/>
          <w:b/>
          <w:sz w:val="28"/>
        </w:rPr>
        <w:t>[</w:t>
      </w:r>
      <w:r w:rsidRPr="008079B2">
        <w:rPr>
          <w:rFonts w:cs="Times New Roman"/>
          <w:b/>
          <w:sz w:val="28"/>
        </w:rPr>
        <w:t>总结</w:t>
      </w:r>
      <w:r w:rsidRPr="008079B2">
        <w:rPr>
          <w:rFonts w:cs="Times New Roman"/>
          <w:b/>
          <w:sz w:val="28"/>
        </w:rPr>
        <w:t>]</w:t>
      </w:r>
    </w:p>
    <w:p w:rsidR="004136D3" w:rsidRPr="008079B2" w:rsidRDefault="00CD6192" w:rsidP="00EC1FD4">
      <w:pPr>
        <w:pStyle w:val="a"/>
        <w:spacing w:before="100" w:beforeAutospacing="1" w:after="100" w:afterAutospacing="1"/>
        <w:ind w:firstLineChars="0" w:firstLine="0"/>
        <w:rPr>
          <w:rFonts w:cs="Times New Roman"/>
        </w:rPr>
      </w:pPr>
      <w:r w:rsidRPr="008079B2">
        <w:rPr>
          <w:rFonts w:cs="Times New Roman"/>
        </w:rPr>
        <w:tab/>
      </w:r>
      <w:r w:rsidR="00025DD3" w:rsidRPr="008079B2">
        <w:rPr>
          <w:rFonts w:cs="Times New Roman"/>
        </w:rPr>
        <w:t>本文中我们展示了可视化</w:t>
      </w:r>
      <w:bookmarkStart w:id="47" w:name="OLE_LINK27"/>
      <w:r w:rsidR="00025DD3" w:rsidRPr="008079B2">
        <w:rPr>
          <w:rFonts w:cs="Times New Roman"/>
        </w:rPr>
        <w:t>反向渠道</w:t>
      </w:r>
      <w:bookmarkEnd w:id="47"/>
      <w:r w:rsidR="00025DD3" w:rsidRPr="008079B2">
        <w:rPr>
          <w:rFonts w:cs="Times New Roman"/>
        </w:rPr>
        <w:t>，一种新颖的探索</w:t>
      </w:r>
      <w:r w:rsidR="00C6402B" w:rsidRPr="008079B2">
        <w:rPr>
          <w:rFonts w:cs="Times New Roman"/>
        </w:rPr>
        <w:t>事件</w:t>
      </w:r>
      <w:r w:rsidR="00025DD3" w:rsidRPr="008079B2">
        <w:rPr>
          <w:rFonts w:cs="Times New Roman"/>
        </w:rPr>
        <w:t>大型会话的媒介。</w:t>
      </w:r>
      <w:r w:rsidR="00B2380B" w:rsidRPr="008079B2">
        <w:rPr>
          <w:rFonts w:cs="Times New Roman"/>
        </w:rPr>
        <w:t>它使</w:t>
      </w:r>
      <w:r w:rsidR="005C3AF6" w:rsidRPr="008079B2">
        <w:rPr>
          <w:rFonts w:cs="Times New Roman"/>
        </w:rPr>
        <w:t>以</w:t>
      </w:r>
      <w:r w:rsidR="00B2380B" w:rsidRPr="008079B2">
        <w:rPr>
          <w:rFonts w:cs="Times New Roman"/>
        </w:rPr>
        <w:t>下方面成为可能：</w:t>
      </w:r>
    </w:p>
    <w:p w:rsidR="00B2380B" w:rsidRPr="008079B2" w:rsidRDefault="000975D2" w:rsidP="00EC1FD4">
      <w:pPr>
        <w:pStyle w:val="a"/>
        <w:numPr>
          <w:ilvl w:val="0"/>
          <w:numId w:val="16"/>
        </w:numPr>
        <w:spacing w:before="100" w:beforeAutospacing="1" w:after="100" w:afterAutospacing="1"/>
        <w:ind w:firstLineChars="0"/>
        <w:rPr>
          <w:rFonts w:cs="Times New Roman"/>
        </w:rPr>
      </w:pPr>
      <w:r w:rsidRPr="008079B2">
        <w:rPr>
          <w:rFonts w:cs="Times New Roman"/>
        </w:rPr>
        <w:t>得到一段时间内反向渠道会话的可视化表示；</w:t>
      </w:r>
    </w:p>
    <w:p w:rsidR="000975D2" w:rsidRPr="008079B2" w:rsidRDefault="004A51C9" w:rsidP="00EC1FD4">
      <w:pPr>
        <w:pStyle w:val="a"/>
        <w:numPr>
          <w:ilvl w:val="0"/>
          <w:numId w:val="16"/>
        </w:numPr>
        <w:spacing w:before="100" w:beforeAutospacing="1" w:after="100" w:afterAutospacing="1"/>
        <w:ind w:firstLineChars="0"/>
        <w:rPr>
          <w:rFonts w:cs="Times New Roman"/>
        </w:rPr>
      </w:pPr>
      <w:r w:rsidRPr="008079B2">
        <w:rPr>
          <w:rFonts w:cs="Times New Roman"/>
        </w:rPr>
        <w:t>跟踪</w:t>
      </w:r>
      <w:r w:rsidR="00EE1266" w:rsidRPr="008079B2">
        <w:rPr>
          <w:rFonts w:cs="Times New Roman"/>
        </w:rPr>
        <w:t>实时、连续改变的</w:t>
      </w:r>
      <w:r w:rsidR="00E90E3A" w:rsidRPr="008079B2">
        <w:rPr>
          <w:rFonts w:cs="Times New Roman"/>
        </w:rPr>
        <w:t>数据集</w:t>
      </w:r>
      <w:r w:rsidR="008440F6" w:rsidRPr="008079B2">
        <w:rPr>
          <w:rFonts w:cs="Times New Roman"/>
        </w:rPr>
        <w:t>的</w:t>
      </w:r>
      <w:r w:rsidR="00B559F7" w:rsidRPr="008079B2">
        <w:rPr>
          <w:rFonts w:cs="Times New Roman"/>
        </w:rPr>
        <w:t>进化表达</w:t>
      </w:r>
      <w:r w:rsidR="00EE1266" w:rsidRPr="008079B2">
        <w:rPr>
          <w:rFonts w:cs="Times New Roman"/>
        </w:rPr>
        <w:t>；</w:t>
      </w:r>
    </w:p>
    <w:p w:rsidR="00EE1266" w:rsidRPr="008079B2" w:rsidRDefault="001369F5" w:rsidP="00EC1FD4">
      <w:pPr>
        <w:pStyle w:val="a"/>
        <w:numPr>
          <w:ilvl w:val="0"/>
          <w:numId w:val="16"/>
        </w:numPr>
        <w:spacing w:before="100" w:beforeAutospacing="1" w:after="100" w:afterAutospacing="1"/>
        <w:ind w:firstLineChars="0"/>
        <w:rPr>
          <w:rFonts w:cs="Times New Roman"/>
        </w:rPr>
      </w:pPr>
      <w:r w:rsidRPr="008079B2">
        <w:rPr>
          <w:rFonts w:cs="Times New Roman"/>
        </w:rPr>
        <w:t>探索话题</w:t>
      </w:r>
      <w:r w:rsidR="00405E4D" w:rsidRPr="008079B2">
        <w:rPr>
          <w:rFonts w:cs="Times New Roman"/>
        </w:rPr>
        <w:t>的</w:t>
      </w:r>
      <w:r w:rsidR="00275762" w:rsidRPr="008079B2">
        <w:rPr>
          <w:rFonts w:cs="Times New Roman"/>
        </w:rPr>
        <w:t>实时性、话题性、</w:t>
      </w:r>
      <w:r w:rsidR="00A964B4" w:rsidRPr="008079B2">
        <w:rPr>
          <w:rFonts w:cs="Times New Roman"/>
        </w:rPr>
        <w:t>社会性和</w:t>
      </w:r>
      <w:r w:rsidR="004B2665" w:rsidRPr="008079B2">
        <w:rPr>
          <w:rFonts w:cs="Times New Roman"/>
        </w:rPr>
        <w:t>图像等方面。</w:t>
      </w:r>
    </w:p>
    <w:p w:rsidR="002B3D15" w:rsidRPr="008079B2" w:rsidRDefault="002B3D15" w:rsidP="00EC1FD4">
      <w:pPr>
        <w:pStyle w:val="a"/>
        <w:spacing w:before="100" w:beforeAutospacing="1" w:after="100" w:afterAutospacing="1"/>
        <w:ind w:firstLineChars="0" w:firstLine="360"/>
        <w:rPr>
          <w:rFonts w:cs="Times New Roman"/>
        </w:rPr>
      </w:pPr>
      <w:r w:rsidRPr="008079B2">
        <w:rPr>
          <w:rFonts w:cs="Times New Roman"/>
        </w:rPr>
        <w:t>为了可视化地总结</w:t>
      </w:r>
      <w:r w:rsidR="000A1B3A" w:rsidRPr="008079B2">
        <w:rPr>
          <w:rFonts w:cs="Times New Roman"/>
        </w:rPr>
        <w:t>反向渠道会话</w:t>
      </w:r>
      <w:r w:rsidR="00C2487A" w:rsidRPr="008079B2">
        <w:rPr>
          <w:rFonts w:cs="Times New Roman"/>
        </w:rPr>
        <w:t>演变</w:t>
      </w:r>
      <w:r w:rsidR="005A5630" w:rsidRPr="008079B2">
        <w:rPr>
          <w:rFonts w:cs="Times New Roman"/>
        </w:rPr>
        <w:t>的过程，</w:t>
      </w:r>
      <w:r w:rsidR="003D5BC6" w:rsidRPr="008079B2">
        <w:rPr>
          <w:rFonts w:cs="Times New Roman"/>
        </w:rPr>
        <w:t>我们介绍了话题流</w:t>
      </w:r>
      <w:r w:rsidR="009B5661" w:rsidRPr="008079B2">
        <w:rPr>
          <w:rFonts w:cs="Times New Roman"/>
        </w:rPr>
        <w:t>、人物螺旋和</w:t>
      </w:r>
      <w:r w:rsidR="004D6CC2" w:rsidRPr="008079B2">
        <w:rPr>
          <w:rFonts w:cs="Times New Roman"/>
        </w:rPr>
        <w:t>堆栈图</w:t>
      </w:r>
      <w:r w:rsidR="00B167EF" w:rsidRPr="008079B2">
        <w:rPr>
          <w:rFonts w:cs="Times New Roman"/>
        </w:rPr>
        <w:t>。</w:t>
      </w:r>
      <w:r w:rsidR="001164E4" w:rsidRPr="008079B2">
        <w:rPr>
          <w:rFonts w:cs="Times New Roman"/>
        </w:rPr>
        <w:t>这三个</w:t>
      </w:r>
      <w:r w:rsidR="00054E96" w:rsidRPr="008079B2">
        <w:rPr>
          <w:rFonts w:cs="Times New Roman"/>
        </w:rPr>
        <w:t>可视化表达</w:t>
      </w:r>
      <w:r w:rsidR="00F532F2" w:rsidRPr="008079B2">
        <w:rPr>
          <w:rFonts w:cs="Times New Roman"/>
        </w:rPr>
        <w:t>为不断更新的</w:t>
      </w:r>
      <w:r w:rsidR="007052E5" w:rsidRPr="008079B2">
        <w:rPr>
          <w:rFonts w:cs="Times New Roman"/>
        </w:rPr>
        <w:t>信息列表</w:t>
      </w:r>
      <w:r w:rsidR="00F532F2" w:rsidRPr="008079B2">
        <w:rPr>
          <w:rFonts w:cs="Times New Roman"/>
        </w:rPr>
        <w:t>提供了</w:t>
      </w:r>
      <w:r w:rsidR="001D3112" w:rsidRPr="008079B2">
        <w:rPr>
          <w:rFonts w:cs="Times New Roman"/>
        </w:rPr>
        <w:t>上下文</w:t>
      </w:r>
      <w:r w:rsidR="00254B86" w:rsidRPr="008079B2">
        <w:rPr>
          <w:rFonts w:cs="Times New Roman"/>
        </w:rPr>
        <w:t>环境</w:t>
      </w:r>
      <w:r w:rsidR="001D3112" w:rsidRPr="008079B2">
        <w:rPr>
          <w:rFonts w:cs="Times New Roman"/>
        </w:rPr>
        <w:t>，</w:t>
      </w:r>
      <w:r w:rsidR="0006603F" w:rsidRPr="008079B2">
        <w:rPr>
          <w:rFonts w:cs="Times New Roman"/>
        </w:rPr>
        <w:t>并且它们自身也在</w:t>
      </w:r>
      <w:r w:rsidR="008D4F04" w:rsidRPr="008079B2">
        <w:rPr>
          <w:rFonts w:cs="Times New Roman"/>
        </w:rPr>
        <w:t>不断地</w:t>
      </w:r>
      <w:r w:rsidR="00963750" w:rsidRPr="008079B2">
        <w:rPr>
          <w:rFonts w:cs="Times New Roman"/>
        </w:rPr>
        <w:t>更新和进化。</w:t>
      </w:r>
      <w:r w:rsidR="00BE2CB4" w:rsidRPr="008079B2">
        <w:rPr>
          <w:rFonts w:cs="Times New Roman"/>
        </w:rPr>
        <w:t>用户能够通过</w:t>
      </w:r>
      <w:r w:rsidR="007614F3" w:rsidRPr="008079B2">
        <w:rPr>
          <w:rFonts w:cs="Times New Roman"/>
        </w:rPr>
        <w:t>选取时间间隔、参与者和</w:t>
      </w:r>
      <w:r w:rsidR="0097119E" w:rsidRPr="008079B2">
        <w:rPr>
          <w:rFonts w:cs="Times New Roman"/>
        </w:rPr>
        <w:t>兴趣话题</w:t>
      </w:r>
      <w:r w:rsidR="004F139B" w:rsidRPr="008079B2">
        <w:rPr>
          <w:rFonts w:cs="Times New Roman"/>
        </w:rPr>
        <w:t>将注意力集中到</w:t>
      </w:r>
      <w:r w:rsidR="00016C0C" w:rsidRPr="008079B2">
        <w:rPr>
          <w:rFonts w:cs="Times New Roman"/>
        </w:rPr>
        <w:t>反向渠道会话的子集上。</w:t>
      </w:r>
    </w:p>
    <w:sectPr w:rsidR="002B3D15" w:rsidRPr="008079B2" w:rsidSect="009C3009">
      <w:endnotePr>
        <w:numFmt w:val="decimal"/>
      </w:endnotePr>
      <w:pgSz w:w="11906" w:h="16838" w:code="9"/>
      <w:pgMar w:top="1440" w:right="1230" w:bottom="936" w:left="1230" w:header="851" w:footer="992" w:gutter="567"/>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ABE" w:rsidRDefault="00A77ABE">
      <w:r>
        <w:separator/>
      </w:r>
    </w:p>
  </w:endnote>
  <w:endnote w:type="continuationSeparator" w:id="0">
    <w:p w:rsidR="00A77ABE" w:rsidRDefault="00A77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华文仿宋">
    <w:altName w:val="Arial Unicode MS"/>
    <w:charset w:val="86"/>
    <w:family w:val="auto"/>
    <w:pitch w:val="variable"/>
    <w:sig w:usb0="00000000" w:usb1="080F0000" w:usb2="00000010" w:usb3="00000000" w:csb0="0004009F" w:csb1="00000000"/>
  </w:font>
  <w:font w:name="NimbusSanL-Regu">
    <w:altName w:val="Times New Roman"/>
    <w:panose1 w:val="00000000000000000000"/>
    <w:charset w:val="00"/>
    <w:family w:val="auto"/>
    <w:notTrueType/>
    <w:pitch w:val="default"/>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65B" w:rsidRDefault="00DA465B">
    <w:pPr>
      <w:pStyle w:val="Footer"/>
      <w:framePr w:wrap="around" w:vAnchor="text" w:hAnchor="margin" w:xAlign="outside" w:y="1"/>
      <w:rPr>
        <w:rStyle w:val="PageNumber"/>
      </w:rPr>
    </w:pPr>
    <w:r>
      <w:rPr>
        <w:rStyle w:val="PageNumber"/>
        <w:rFonts w:hint="eastAsia"/>
      </w:rPr>
      <w:t>-</w:t>
    </w:r>
  </w:p>
  <w:p w:rsidR="00DA465B" w:rsidRDefault="00DA46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65B" w:rsidRDefault="00DA465B">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65B" w:rsidRDefault="00DA465B">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65B" w:rsidRDefault="00DA465B">
    <w:pPr>
      <w:pStyle w:val="Footer"/>
      <w:framePr w:wrap="around" w:vAnchor="text" w:hAnchor="margin" w:xAlign="outside" w:y="1"/>
      <w:rPr>
        <w:rStyle w:val="PageNumber"/>
      </w:rPr>
    </w:pPr>
    <w:r>
      <w:rPr>
        <w:rStyle w:val="PageNumber"/>
        <w:rFonts w:hint="eastAsia"/>
      </w:rPr>
      <w:t>-</w:t>
    </w:r>
  </w:p>
  <w:p w:rsidR="00DA465B" w:rsidRDefault="00DA465B">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65B" w:rsidRDefault="00DA465B">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ABE" w:rsidRDefault="00A77ABE">
      <w:r>
        <w:separator/>
      </w:r>
    </w:p>
  </w:footnote>
  <w:footnote w:type="continuationSeparator" w:id="0">
    <w:p w:rsidR="00A77ABE" w:rsidRDefault="00A77A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65B" w:rsidRDefault="00DA465B">
    <w:pPr>
      <w:pStyle w:val="Header"/>
    </w:pPr>
    <w:r>
      <w:rPr>
        <w:rFonts w:hint="eastAsia"/>
      </w:rPr>
      <w:t>浙江大学本科毕业论文（设计）开题报告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65B" w:rsidRDefault="00DA465B">
    <w:pPr>
      <w:pStyle w:val="Header"/>
    </w:pPr>
    <w:r>
      <w:rPr>
        <w:rFonts w:hint="eastAsia"/>
      </w:rPr>
      <w:t>浙江大学本科毕业论文开题报告</w:t>
    </w:r>
    <w:r w:rsidR="005A6809">
      <w:rPr>
        <w:rFonts w:hint="eastAsia"/>
      </w:rPr>
      <w:t xml:space="preserve"> </w:t>
    </w:r>
    <w:r w:rsidR="005A6809">
      <w:rPr>
        <w:rFonts w:hint="eastAsia"/>
      </w:rPr>
      <w:t>魏昊</w:t>
    </w:r>
    <w:r w:rsidR="005A6809">
      <w:rPr>
        <w:rFonts w:hint="eastAsia"/>
      </w:rPr>
      <w:t xml:space="preserve"> 3073031107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D2E3C"/>
    <w:multiLevelType w:val="hybridMultilevel"/>
    <w:tmpl w:val="7C14A01E"/>
    <w:lvl w:ilvl="0" w:tplc="396AF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29437F"/>
    <w:multiLevelType w:val="hybridMultilevel"/>
    <w:tmpl w:val="6D8C2EF4"/>
    <w:lvl w:ilvl="0" w:tplc="ED4875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433C15"/>
    <w:multiLevelType w:val="hybridMultilevel"/>
    <w:tmpl w:val="88F0D92A"/>
    <w:lvl w:ilvl="0" w:tplc="FB3499B0">
      <w:start w:val="1"/>
      <w:numFmt w:val="decimal"/>
      <w:lvlText w:val="%1）"/>
      <w:lvlJc w:val="left"/>
      <w:pPr>
        <w:ind w:left="1275" w:hanging="795"/>
      </w:pPr>
      <w:rPr>
        <w:rFonts w:ascii="Times New Roman" w:hAnsi="Times New Roman"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DED4122"/>
    <w:multiLevelType w:val="hybridMultilevel"/>
    <w:tmpl w:val="0D66649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2CD51B52"/>
    <w:multiLevelType w:val="hybridMultilevel"/>
    <w:tmpl w:val="7F16EE3A"/>
    <w:lvl w:ilvl="0" w:tplc="5F2C72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E262C92"/>
    <w:multiLevelType w:val="hybridMultilevel"/>
    <w:tmpl w:val="C78485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9C57979"/>
    <w:multiLevelType w:val="hybridMultilevel"/>
    <w:tmpl w:val="F4587CEE"/>
    <w:lvl w:ilvl="0" w:tplc="3EBE79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0652F7F"/>
    <w:multiLevelType w:val="hybridMultilevel"/>
    <w:tmpl w:val="DA744CB2"/>
    <w:lvl w:ilvl="0" w:tplc="37FAFA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4ADA4F8E"/>
    <w:multiLevelType w:val="hybridMultilevel"/>
    <w:tmpl w:val="0F3026DE"/>
    <w:lvl w:ilvl="0" w:tplc="52945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2112CF7"/>
    <w:multiLevelType w:val="hybridMultilevel"/>
    <w:tmpl w:val="C6645EAC"/>
    <w:lvl w:ilvl="0" w:tplc="62BC4F0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
    <w:nsid w:val="5A0F2D6C"/>
    <w:multiLevelType w:val="hybridMultilevel"/>
    <w:tmpl w:val="BFACC25C"/>
    <w:lvl w:ilvl="0" w:tplc="F3384A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3EA49BC"/>
    <w:multiLevelType w:val="hybridMultilevel"/>
    <w:tmpl w:val="D1647D5C"/>
    <w:lvl w:ilvl="0" w:tplc="E8B2A27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71860131"/>
    <w:multiLevelType w:val="hybridMultilevel"/>
    <w:tmpl w:val="CFC09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28D4B30"/>
    <w:multiLevelType w:val="hybridMultilevel"/>
    <w:tmpl w:val="0900BD6A"/>
    <w:lvl w:ilvl="0" w:tplc="F00460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2DD6772"/>
    <w:multiLevelType w:val="hybridMultilevel"/>
    <w:tmpl w:val="ED1257DC"/>
    <w:lvl w:ilvl="0" w:tplc="72523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E0D1E02"/>
    <w:multiLevelType w:val="hybridMultilevel"/>
    <w:tmpl w:val="0F4AF348"/>
    <w:lvl w:ilvl="0" w:tplc="ED1A8F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7"/>
  </w:num>
  <w:num w:numId="5">
    <w:abstractNumId w:val="9"/>
  </w:num>
  <w:num w:numId="6">
    <w:abstractNumId w:val="6"/>
  </w:num>
  <w:num w:numId="7">
    <w:abstractNumId w:val="5"/>
  </w:num>
  <w:num w:numId="8">
    <w:abstractNumId w:val="15"/>
  </w:num>
  <w:num w:numId="9">
    <w:abstractNumId w:val="11"/>
  </w:num>
  <w:num w:numId="10">
    <w:abstractNumId w:val="4"/>
  </w:num>
  <w:num w:numId="11">
    <w:abstractNumId w:val="10"/>
  </w:num>
  <w:num w:numId="12">
    <w:abstractNumId w:val="12"/>
  </w:num>
  <w:num w:numId="13">
    <w:abstractNumId w:val="1"/>
  </w:num>
  <w:num w:numId="14">
    <w:abstractNumId w:val="14"/>
  </w:num>
  <w:num w:numId="15">
    <w:abstractNumId w:val="13"/>
  </w:num>
  <w:num w:numId="16">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B15"/>
    <w:rsid w:val="00003F91"/>
    <w:rsid w:val="00004011"/>
    <w:rsid w:val="000057C0"/>
    <w:rsid w:val="00006187"/>
    <w:rsid w:val="00006AC3"/>
    <w:rsid w:val="00012A55"/>
    <w:rsid w:val="00012C32"/>
    <w:rsid w:val="000142FE"/>
    <w:rsid w:val="0001432F"/>
    <w:rsid w:val="00014B0E"/>
    <w:rsid w:val="00015181"/>
    <w:rsid w:val="000155CA"/>
    <w:rsid w:val="00015E08"/>
    <w:rsid w:val="00016C0C"/>
    <w:rsid w:val="000224DF"/>
    <w:rsid w:val="00025AA0"/>
    <w:rsid w:val="00025DD3"/>
    <w:rsid w:val="0002661F"/>
    <w:rsid w:val="00026B30"/>
    <w:rsid w:val="000308F4"/>
    <w:rsid w:val="0003154E"/>
    <w:rsid w:val="00031D1C"/>
    <w:rsid w:val="0003318D"/>
    <w:rsid w:val="0003410F"/>
    <w:rsid w:val="000367D2"/>
    <w:rsid w:val="00037AEA"/>
    <w:rsid w:val="000409BB"/>
    <w:rsid w:val="00041B71"/>
    <w:rsid w:val="0004201F"/>
    <w:rsid w:val="0005092F"/>
    <w:rsid w:val="00054842"/>
    <w:rsid w:val="00054E96"/>
    <w:rsid w:val="00057C95"/>
    <w:rsid w:val="0006076B"/>
    <w:rsid w:val="0006114C"/>
    <w:rsid w:val="000613EE"/>
    <w:rsid w:val="00062C31"/>
    <w:rsid w:val="00063313"/>
    <w:rsid w:val="00065236"/>
    <w:rsid w:val="0006603F"/>
    <w:rsid w:val="00070C76"/>
    <w:rsid w:val="000710CD"/>
    <w:rsid w:val="00071A21"/>
    <w:rsid w:val="000729C2"/>
    <w:rsid w:val="000800A5"/>
    <w:rsid w:val="00080E6B"/>
    <w:rsid w:val="000812E1"/>
    <w:rsid w:val="00082F28"/>
    <w:rsid w:val="000835E7"/>
    <w:rsid w:val="00083EDE"/>
    <w:rsid w:val="00084B7F"/>
    <w:rsid w:val="00084DCD"/>
    <w:rsid w:val="00085044"/>
    <w:rsid w:val="000871E2"/>
    <w:rsid w:val="00087513"/>
    <w:rsid w:val="000875A5"/>
    <w:rsid w:val="00096D44"/>
    <w:rsid w:val="00096FF5"/>
    <w:rsid w:val="000975D2"/>
    <w:rsid w:val="000A0C93"/>
    <w:rsid w:val="000A18DC"/>
    <w:rsid w:val="000A1B3A"/>
    <w:rsid w:val="000A31B2"/>
    <w:rsid w:val="000A3C53"/>
    <w:rsid w:val="000A48CA"/>
    <w:rsid w:val="000A490B"/>
    <w:rsid w:val="000A4DC3"/>
    <w:rsid w:val="000A5A09"/>
    <w:rsid w:val="000B367B"/>
    <w:rsid w:val="000B61D8"/>
    <w:rsid w:val="000B6D12"/>
    <w:rsid w:val="000B7FE4"/>
    <w:rsid w:val="000C00A2"/>
    <w:rsid w:val="000C08B3"/>
    <w:rsid w:val="000C256E"/>
    <w:rsid w:val="000C49FC"/>
    <w:rsid w:val="000D0775"/>
    <w:rsid w:val="000D38FB"/>
    <w:rsid w:val="000D3FC4"/>
    <w:rsid w:val="000D4BCE"/>
    <w:rsid w:val="000D56D3"/>
    <w:rsid w:val="000D6752"/>
    <w:rsid w:val="000E0A70"/>
    <w:rsid w:val="000E18AB"/>
    <w:rsid w:val="000E1ECA"/>
    <w:rsid w:val="000E2FD8"/>
    <w:rsid w:val="000E3AA9"/>
    <w:rsid w:val="000E5A8B"/>
    <w:rsid w:val="000E7163"/>
    <w:rsid w:val="000E71EE"/>
    <w:rsid w:val="000F0B0D"/>
    <w:rsid w:val="000F59E3"/>
    <w:rsid w:val="000F7A3E"/>
    <w:rsid w:val="000F7FED"/>
    <w:rsid w:val="00100FE3"/>
    <w:rsid w:val="00101239"/>
    <w:rsid w:val="001014B7"/>
    <w:rsid w:val="00102288"/>
    <w:rsid w:val="00103706"/>
    <w:rsid w:val="00104B4D"/>
    <w:rsid w:val="001126E1"/>
    <w:rsid w:val="00114095"/>
    <w:rsid w:val="001145D4"/>
    <w:rsid w:val="001160F7"/>
    <w:rsid w:val="001164E4"/>
    <w:rsid w:val="00117AA1"/>
    <w:rsid w:val="00121243"/>
    <w:rsid w:val="001223DB"/>
    <w:rsid w:val="0012523B"/>
    <w:rsid w:val="001256A5"/>
    <w:rsid w:val="001256F7"/>
    <w:rsid w:val="00127A2E"/>
    <w:rsid w:val="00132282"/>
    <w:rsid w:val="0013276B"/>
    <w:rsid w:val="00134A00"/>
    <w:rsid w:val="00135002"/>
    <w:rsid w:val="00135098"/>
    <w:rsid w:val="00135B04"/>
    <w:rsid w:val="00135D96"/>
    <w:rsid w:val="001369F5"/>
    <w:rsid w:val="001375B3"/>
    <w:rsid w:val="00137613"/>
    <w:rsid w:val="00140396"/>
    <w:rsid w:val="00141322"/>
    <w:rsid w:val="00141371"/>
    <w:rsid w:val="00141435"/>
    <w:rsid w:val="0014145D"/>
    <w:rsid w:val="00142251"/>
    <w:rsid w:val="001422F5"/>
    <w:rsid w:val="00143B18"/>
    <w:rsid w:val="001527DA"/>
    <w:rsid w:val="00153778"/>
    <w:rsid w:val="00153D09"/>
    <w:rsid w:val="00155130"/>
    <w:rsid w:val="001600DD"/>
    <w:rsid w:val="001601F2"/>
    <w:rsid w:val="00160984"/>
    <w:rsid w:val="00161656"/>
    <w:rsid w:val="001619C7"/>
    <w:rsid w:val="00163625"/>
    <w:rsid w:val="001642B8"/>
    <w:rsid w:val="00165F55"/>
    <w:rsid w:val="00166978"/>
    <w:rsid w:val="0016761C"/>
    <w:rsid w:val="00173878"/>
    <w:rsid w:val="001746EC"/>
    <w:rsid w:val="001764AA"/>
    <w:rsid w:val="0017671B"/>
    <w:rsid w:val="00176C60"/>
    <w:rsid w:val="00177D9B"/>
    <w:rsid w:val="00180B6C"/>
    <w:rsid w:val="001810F3"/>
    <w:rsid w:val="001820AC"/>
    <w:rsid w:val="0018374D"/>
    <w:rsid w:val="001867B8"/>
    <w:rsid w:val="00187420"/>
    <w:rsid w:val="001916E2"/>
    <w:rsid w:val="0019192B"/>
    <w:rsid w:val="00191AB0"/>
    <w:rsid w:val="0019257D"/>
    <w:rsid w:val="00192752"/>
    <w:rsid w:val="001933D1"/>
    <w:rsid w:val="00193AF2"/>
    <w:rsid w:val="001946AA"/>
    <w:rsid w:val="00194C22"/>
    <w:rsid w:val="00196D78"/>
    <w:rsid w:val="001A163E"/>
    <w:rsid w:val="001A1A35"/>
    <w:rsid w:val="001A1CAC"/>
    <w:rsid w:val="001A2B56"/>
    <w:rsid w:val="001A36F2"/>
    <w:rsid w:val="001A61D5"/>
    <w:rsid w:val="001A62A6"/>
    <w:rsid w:val="001A6810"/>
    <w:rsid w:val="001A6B3C"/>
    <w:rsid w:val="001A78A9"/>
    <w:rsid w:val="001B068E"/>
    <w:rsid w:val="001B0937"/>
    <w:rsid w:val="001B12F8"/>
    <w:rsid w:val="001B3D77"/>
    <w:rsid w:val="001B4671"/>
    <w:rsid w:val="001B4FAC"/>
    <w:rsid w:val="001B6F71"/>
    <w:rsid w:val="001C073A"/>
    <w:rsid w:val="001C0C93"/>
    <w:rsid w:val="001C11C0"/>
    <w:rsid w:val="001C22F6"/>
    <w:rsid w:val="001C2595"/>
    <w:rsid w:val="001C3961"/>
    <w:rsid w:val="001C59D2"/>
    <w:rsid w:val="001C6408"/>
    <w:rsid w:val="001C642F"/>
    <w:rsid w:val="001D0974"/>
    <w:rsid w:val="001D1BD8"/>
    <w:rsid w:val="001D2727"/>
    <w:rsid w:val="001D3112"/>
    <w:rsid w:val="001D3846"/>
    <w:rsid w:val="001D4BE7"/>
    <w:rsid w:val="001D55BF"/>
    <w:rsid w:val="001D5913"/>
    <w:rsid w:val="001D6BF9"/>
    <w:rsid w:val="001D6E0F"/>
    <w:rsid w:val="001E4BE1"/>
    <w:rsid w:val="001E5A7C"/>
    <w:rsid w:val="001E5E9E"/>
    <w:rsid w:val="001E6F9C"/>
    <w:rsid w:val="001E7B5E"/>
    <w:rsid w:val="001F0B10"/>
    <w:rsid w:val="001F4970"/>
    <w:rsid w:val="001F4A37"/>
    <w:rsid w:val="001F6637"/>
    <w:rsid w:val="00203D23"/>
    <w:rsid w:val="00204307"/>
    <w:rsid w:val="002046A1"/>
    <w:rsid w:val="0020644B"/>
    <w:rsid w:val="0020766B"/>
    <w:rsid w:val="00207F86"/>
    <w:rsid w:val="00211F55"/>
    <w:rsid w:val="00212DE1"/>
    <w:rsid w:val="00216588"/>
    <w:rsid w:val="00221083"/>
    <w:rsid w:val="00221EE0"/>
    <w:rsid w:val="002244F3"/>
    <w:rsid w:val="00225094"/>
    <w:rsid w:val="00227B9C"/>
    <w:rsid w:val="0023167C"/>
    <w:rsid w:val="00232F2E"/>
    <w:rsid w:val="002338D6"/>
    <w:rsid w:val="0023550E"/>
    <w:rsid w:val="00237081"/>
    <w:rsid w:val="0023742C"/>
    <w:rsid w:val="00240A1B"/>
    <w:rsid w:val="00242F25"/>
    <w:rsid w:val="002431FF"/>
    <w:rsid w:val="00244079"/>
    <w:rsid w:val="002448C4"/>
    <w:rsid w:val="00246C5D"/>
    <w:rsid w:val="002501F4"/>
    <w:rsid w:val="00250D13"/>
    <w:rsid w:val="002517FD"/>
    <w:rsid w:val="00251C72"/>
    <w:rsid w:val="00253BF4"/>
    <w:rsid w:val="00254150"/>
    <w:rsid w:val="00254440"/>
    <w:rsid w:val="00254B86"/>
    <w:rsid w:val="00255644"/>
    <w:rsid w:val="00255A4B"/>
    <w:rsid w:val="002606B3"/>
    <w:rsid w:val="002615D0"/>
    <w:rsid w:val="00261F29"/>
    <w:rsid w:val="00262936"/>
    <w:rsid w:val="00262A83"/>
    <w:rsid w:val="0026400B"/>
    <w:rsid w:val="00264203"/>
    <w:rsid w:val="00265382"/>
    <w:rsid w:val="00266F7A"/>
    <w:rsid w:val="002702DF"/>
    <w:rsid w:val="00270DCB"/>
    <w:rsid w:val="002713D5"/>
    <w:rsid w:val="00271AFE"/>
    <w:rsid w:val="00272385"/>
    <w:rsid w:val="002746B2"/>
    <w:rsid w:val="00275762"/>
    <w:rsid w:val="00280BD8"/>
    <w:rsid w:val="002822B6"/>
    <w:rsid w:val="002851AC"/>
    <w:rsid w:val="00286D03"/>
    <w:rsid w:val="00290652"/>
    <w:rsid w:val="002911E5"/>
    <w:rsid w:val="0029173C"/>
    <w:rsid w:val="002917D4"/>
    <w:rsid w:val="00292F3A"/>
    <w:rsid w:val="00294C0F"/>
    <w:rsid w:val="0029521E"/>
    <w:rsid w:val="00296F87"/>
    <w:rsid w:val="00297C15"/>
    <w:rsid w:val="00297E0C"/>
    <w:rsid w:val="002A0D78"/>
    <w:rsid w:val="002A15B3"/>
    <w:rsid w:val="002A321B"/>
    <w:rsid w:val="002A3EDD"/>
    <w:rsid w:val="002A4DCB"/>
    <w:rsid w:val="002A5D7D"/>
    <w:rsid w:val="002A7750"/>
    <w:rsid w:val="002A7A6A"/>
    <w:rsid w:val="002B3397"/>
    <w:rsid w:val="002B39EE"/>
    <w:rsid w:val="002B3D15"/>
    <w:rsid w:val="002B3D5A"/>
    <w:rsid w:val="002B49FE"/>
    <w:rsid w:val="002B50C0"/>
    <w:rsid w:val="002B55FE"/>
    <w:rsid w:val="002B70BB"/>
    <w:rsid w:val="002B788D"/>
    <w:rsid w:val="002C189B"/>
    <w:rsid w:val="002C26A2"/>
    <w:rsid w:val="002C28C3"/>
    <w:rsid w:val="002C2C12"/>
    <w:rsid w:val="002C3204"/>
    <w:rsid w:val="002C3AD8"/>
    <w:rsid w:val="002C6B1F"/>
    <w:rsid w:val="002C7AF6"/>
    <w:rsid w:val="002D2229"/>
    <w:rsid w:val="002D3DF3"/>
    <w:rsid w:val="002D4396"/>
    <w:rsid w:val="002D44DB"/>
    <w:rsid w:val="002D45F8"/>
    <w:rsid w:val="002D52E2"/>
    <w:rsid w:val="002D64A2"/>
    <w:rsid w:val="002D78A3"/>
    <w:rsid w:val="002E336A"/>
    <w:rsid w:val="002E5249"/>
    <w:rsid w:val="002E58FF"/>
    <w:rsid w:val="002E5F85"/>
    <w:rsid w:val="002E6593"/>
    <w:rsid w:val="002F187D"/>
    <w:rsid w:val="002F1DC7"/>
    <w:rsid w:val="002F35EF"/>
    <w:rsid w:val="002F382A"/>
    <w:rsid w:val="002F499E"/>
    <w:rsid w:val="002F4A95"/>
    <w:rsid w:val="002F6245"/>
    <w:rsid w:val="00302347"/>
    <w:rsid w:val="00302C94"/>
    <w:rsid w:val="0030465D"/>
    <w:rsid w:val="00305B7E"/>
    <w:rsid w:val="00305C9C"/>
    <w:rsid w:val="00305F6A"/>
    <w:rsid w:val="0030644D"/>
    <w:rsid w:val="003076A2"/>
    <w:rsid w:val="0031070A"/>
    <w:rsid w:val="003117DC"/>
    <w:rsid w:val="00314822"/>
    <w:rsid w:val="003150B6"/>
    <w:rsid w:val="003161D6"/>
    <w:rsid w:val="00316D94"/>
    <w:rsid w:val="0031726C"/>
    <w:rsid w:val="003212AF"/>
    <w:rsid w:val="00322B51"/>
    <w:rsid w:val="00324788"/>
    <w:rsid w:val="00324F17"/>
    <w:rsid w:val="0032504F"/>
    <w:rsid w:val="003256A1"/>
    <w:rsid w:val="00326350"/>
    <w:rsid w:val="003266FC"/>
    <w:rsid w:val="00326CA1"/>
    <w:rsid w:val="00327BDC"/>
    <w:rsid w:val="003306F6"/>
    <w:rsid w:val="00331F0B"/>
    <w:rsid w:val="003347B2"/>
    <w:rsid w:val="003362ED"/>
    <w:rsid w:val="00336E26"/>
    <w:rsid w:val="00336F8A"/>
    <w:rsid w:val="0034051D"/>
    <w:rsid w:val="00340B48"/>
    <w:rsid w:val="003412C6"/>
    <w:rsid w:val="00341AF2"/>
    <w:rsid w:val="00341B9B"/>
    <w:rsid w:val="003420F2"/>
    <w:rsid w:val="00342211"/>
    <w:rsid w:val="003431EA"/>
    <w:rsid w:val="0034574E"/>
    <w:rsid w:val="00351723"/>
    <w:rsid w:val="00352C8F"/>
    <w:rsid w:val="00353FC3"/>
    <w:rsid w:val="003568E9"/>
    <w:rsid w:val="003608DA"/>
    <w:rsid w:val="003615C2"/>
    <w:rsid w:val="0036358A"/>
    <w:rsid w:val="00363D74"/>
    <w:rsid w:val="00366040"/>
    <w:rsid w:val="003661AB"/>
    <w:rsid w:val="00367085"/>
    <w:rsid w:val="0036796E"/>
    <w:rsid w:val="003706F6"/>
    <w:rsid w:val="00372252"/>
    <w:rsid w:val="00372644"/>
    <w:rsid w:val="00372C2A"/>
    <w:rsid w:val="00374CAB"/>
    <w:rsid w:val="00374E8B"/>
    <w:rsid w:val="003758AE"/>
    <w:rsid w:val="0037637A"/>
    <w:rsid w:val="00377167"/>
    <w:rsid w:val="00377EE8"/>
    <w:rsid w:val="003807A4"/>
    <w:rsid w:val="00381708"/>
    <w:rsid w:val="00382182"/>
    <w:rsid w:val="00390021"/>
    <w:rsid w:val="0039106D"/>
    <w:rsid w:val="00393E1B"/>
    <w:rsid w:val="00394042"/>
    <w:rsid w:val="0039468E"/>
    <w:rsid w:val="0039579F"/>
    <w:rsid w:val="00395945"/>
    <w:rsid w:val="00395E3C"/>
    <w:rsid w:val="003A0A19"/>
    <w:rsid w:val="003A0C12"/>
    <w:rsid w:val="003A0F25"/>
    <w:rsid w:val="003A1577"/>
    <w:rsid w:val="003A2631"/>
    <w:rsid w:val="003A2D4F"/>
    <w:rsid w:val="003A39DD"/>
    <w:rsid w:val="003A4DC8"/>
    <w:rsid w:val="003A6A54"/>
    <w:rsid w:val="003B0228"/>
    <w:rsid w:val="003B17A9"/>
    <w:rsid w:val="003B1D5E"/>
    <w:rsid w:val="003B236A"/>
    <w:rsid w:val="003B2403"/>
    <w:rsid w:val="003B3938"/>
    <w:rsid w:val="003B3B6A"/>
    <w:rsid w:val="003B4C83"/>
    <w:rsid w:val="003B560A"/>
    <w:rsid w:val="003C07F9"/>
    <w:rsid w:val="003C0D54"/>
    <w:rsid w:val="003C70E2"/>
    <w:rsid w:val="003D116D"/>
    <w:rsid w:val="003D2AC4"/>
    <w:rsid w:val="003D4180"/>
    <w:rsid w:val="003D4FAC"/>
    <w:rsid w:val="003D5BC6"/>
    <w:rsid w:val="003D77CF"/>
    <w:rsid w:val="003E2389"/>
    <w:rsid w:val="003E422A"/>
    <w:rsid w:val="003E49FB"/>
    <w:rsid w:val="003E58FC"/>
    <w:rsid w:val="003E630B"/>
    <w:rsid w:val="003E7B51"/>
    <w:rsid w:val="003F1B15"/>
    <w:rsid w:val="003F43DB"/>
    <w:rsid w:val="003F6F23"/>
    <w:rsid w:val="00400F31"/>
    <w:rsid w:val="00401C5A"/>
    <w:rsid w:val="004026A1"/>
    <w:rsid w:val="00405E36"/>
    <w:rsid w:val="00405E4D"/>
    <w:rsid w:val="00406453"/>
    <w:rsid w:val="004136D3"/>
    <w:rsid w:val="004142AB"/>
    <w:rsid w:val="0041546F"/>
    <w:rsid w:val="00415BA9"/>
    <w:rsid w:val="0041788E"/>
    <w:rsid w:val="004203C1"/>
    <w:rsid w:val="00421758"/>
    <w:rsid w:val="00424E09"/>
    <w:rsid w:val="00424EE8"/>
    <w:rsid w:val="004252FC"/>
    <w:rsid w:val="00425A05"/>
    <w:rsid w:val="004268D3"/>
    <w:rsid w:val="00426F61"/>
    <w:rsid w:val="00427B28"/>
    <w:rsid w:val="00433BBD"/>
    <w:rsid w:val="00435043"/>
    <w:rsid w:val="0043576E"/>
    <w:rsid w:val="00436A40"/>
    <w:rsid w:val="0043756F"/>
    <w:rsid w:val="00445332"/>
    <w:rsid w:val="0044565A"/>
    <w:rsid w:val="0044612D"/>
    <w:rsid w:val="004463D0"/>
    <w:rsid w:val="00447A2A"/>
    <w:rsid w:val="00447C34"/>
    <w:rsid w:val="004517DF"/>
    <w:rsid w:val="00453FF2"/>
    <w:rsid w:val="00455B78"/>
    <w:rsid w:val="004607C9"/>
    <w:rsid w:val="00460D13"/>
    <w:rsid w:val="00460F89"/>
    <w:rsid w:val="00462E61"/>
    <w:rsid w:val="00463ABA"/>
    <w:rsid w:val="004660E1"/>
    <w:rsid w:val="004661A5"/>
    <w:rsid w:val="00473236"/>
    <w:rsid w:val="00475B2C"/>
    <w:rsid w:val="00475E58"/>
    <w:rsid w:val="00477EF4"/>
    <w:rsid w:val="00480076"/>
    <w:rsid w:val="00480381"/>
    <w:rsid w:val="0048223B"/>
    <w:rsid w:val="0048258C"/>
    <w:rsid w:val="00483355"/>
    <w:rsid w:val="004844AE"/>
    <w:rsid w:val="00485FC9"/>
    <w:rsid w:val="00486819"/>
    <w:rsid w:val="0048756B"/>
    <w:rsid w:val="00490BA2"/>
    <w:rsid w:val="00490EDE"/>
    <w:rsid w:val="00490F30"/>
    <w:rsid w:val="00491CB4"/>
    <w:rsid w:val="00495F6C"/>
    <w:rsid w:val="004965F0"/>
    <w:rsid w:val="004A0861"/>
    <w:rsid w:val="004A26D3"/>
    <w:rsid w:val="004A2889"/>
    <w:rsid w:val="004A3618"/>
    <w:rsid w:val="004A41BD"/>
    <w:rsid w:val="004A51C9"/>
    <w:rsid w:val="004A5459"/>
    <w:rsid w:val="004A7D95"/>
    <w:rsid w:val="004B1507"/>
    <w:rsid w:val="004B2665"/>
    <w:rsid w:val="004B3BF9"/>
    <w:rsid w:val="004B3D46"/>
    <w:rsid w:val="004B453F"/>
    <w:rsid w:val="004B5934"/>
    <w:rsid w:val="004B6039"/>
    <w:rsid w:val="004C735C"/>
    <w:rsid w:val="004C7958"/>
    <w:rsid w:val="004D2602"/>
    <w:rsid w:val="004D28AC"/>
    <w:rsid w:val="004D6CC2"/>
    <w:rsid w:val="004D7C88"/>
    <w:rsid w:val="004D7CC3"/>
    <w:rsid w:val="004E0223"/>
    <w:rsid w:val="004E1555"/>
    <w:rsid w:val="004E1DD2"/>
    <w:rsid w:val="004E3348"/>
    <w:rsid w:val="004E4496"/>
    <w:rsid w:val="004E5154"/>
    <w:rsid w:val="004E6173"/>
    <w:rsid w:val="004F00A9"/>
    <w:rsid w:val="004F0212"/>
    <w:rsid w:val="004F139B"/>
    <w:rsid w:val="004F1C00"/>
    <w:rsid w:val="004F5C2C"/>
    <w:rsid w:val="00501D12"/>
    <w:rsid w:val="00501E9F"/>
    <w:rsid w:val="00502964"/>
    <w:rsid w:val="00504550"/>
    <w:rsid w:val="00504992"/>
    <w:rsid w:val="00505C1D"/>
    <w:rsid w:val="00511260"/>
    <w:rsid w:val="005121EC"/>
    <w:rsid w:val="00513919"/>
    <w:rsid w:val="00520C65"/>
    <w:rsid w:val="0052123A"/>
    <w:rsid w:val="0052194D"/>
    <w:rsid w:val="00522DFA"/>
    <w:rsid w:val="005243CD"/>
    <w:rsid w:val="00525A4F"/>
    <w:rsid w:val="005260E3"/>
    <w:rsid w:val="00531649"/>
    <w:rsid w:val="005317ED"/>
    <w:rsid w:val="00532F31"/>
    <w:rsid w:val="00533FC5"/>
    <w:rsid w:val="00534636"/>
    <w:rsid w:val="00534B11"/>
    <w:rsid w:val="005354B4"/>
    <w:rsid w:val="00535CB0"/>
    <w:rsid w:val="00536185"/>
    <w:rsid w:val="00537F97"/>
    <w:rsid w:val="00540F7F"/>
    <w:rsid w:val="005417A5"/>
    <w:rsid w:val="00542B3B"/>
    <w:rsid w:val="00544729"/>
    <w:rsid w:val="005468FB"/>
    <w:rsid w:val="005525D6"/>
    <w:rsid w:val="00554283"/>
    <w:rsid w:val="00554A73"/>
    <w:rsid w:val="00555034"/>
    <w:rsid w:val="005622DA"/>
    <w:rsid w:val="00562CC1"/>
    <w:rsid w:val="00563FEF"/>
    <w:rsid w:val="00564FE9"/>
    <w:rsid w:val="00565AD4"/>
    <w:rsid w:val="005661AD"/>
    <w:rsid w:val="00566488"/>
    <w:rsid w:val="005670B0"/>
    <w:rsid w:val="005708A0"/>
    <w:rsid w:val="00571470"/>
    <w:rsid w:val="005716EB"/>
    <w:rsid w:val="0058155A"/>
    <w:rsid w:val="00584CAC"/>
    <w:rsid w:val="0058561A"/>
    <w:rsid w:val="0058699C"/>
    <w:rsid w:val="00592954"/>
    <w:rsid w:val="00592A9F"/>
    <w:rsid w:val="00593B79"/>
    <w:rsid w:val="0059675A"/>
    <w:rsid w:val="005A0172"/>
    <w:rsid w:val="005A10E9"/>
    <w:rsid w:val="005A2810"/>
    <w:rsid w:val="005A3C47"/>
    <w:rsid w:val="005A3CB7"/>
    <w:rsid w:val="005A3F25"/>
    <w:rsid w:val="005A4C98"/>
    <w:rsid w:val="005A5630"/>
    <w:rsid w:val="005A6809"/>
    <w:rsid w:val="005A6FE7"/>
    <w:rsid w:val="005B072F"/>
    <w:rsid w:val="005B270A"/>
    <w:rsid w:val="005B34BE"/>
    <w:rsid w:val="005B59B5"/>
    <w:rsid w:val="005B6E91"/>
    <w:rsid w:val="005B6EAA"/>
    <w:rsid w:val="005C0EC9"/>
    <w:rsid w:val="005C3AF6"/>
    <w:rsid w:val="005C3D24"/>
    <w:rsid w:val="005C3F3E"/>
    <w:rsid w:val="005C42C0"/>
    <w:rsid w:val="005C52BC"/>
    <w:rsid w:val="005C55B9"/>
    <w:rsid w:val="005C775A"/>
    <w:rsid w:val="005D0B9A"/>
    <w:rsid w:val="005D101A"/>
    <w:rsid w:val="005D1D9F"/>
    <w:rsid w:val="005D5D16"/>
    <w:rsid w:val="005D7124"/>
    <w:rsid w:val="005E02A7"/>
    <w:rsid w:val="005E078B"/>
    <w:rsid w:val="005E16CC"/>
    <w:rsid w:val="005E25AF"/>
    <w:rsid w:val="005E28CA"/>
    <w:rsid w:val="005E2AD9"/>
    <w:rsid w:val="005E4311"/>
    <w:rsid w:val="005E4CC3"/>
    <w:rsid w:val="005E534E"/>
    <w:rsid w:val="005E7D22"/>
    <w:rsid w:val="005F073D"/>
    <w:rsid w:val="005F07E6"/>
    <w:rsid w:val="005F1548"/>
    <w:rsid w:val="005F34DC"/>
    <w:rsid w:val="005F37E1"/>
    <w:rsid w:val="005F5AF6"/>
    <w:rsid w:val="005F7226"/>
    <w:rsid w:val="005F7561"/>
    <w:rsid w:val="00601EBA"/>
    <w:rsid w:val="006050D5"/>
    <w:rsid w:val="00605C12"/>
    <w:rsid w:val="00605E5A"/>
    <w:rsid w:val="00607F8F"/>
    <w:rsid w:val="006106E1"/>
    <w:rsid w:val="006128A5"/>
    <w:rsid w:val="00614978"/>
    <w:rsid w:val="0061579B"/>
    <w:rsid w:val="00615B3C"/>
    <w:rsid w:val="00615F56"/>
    <w:rsid w:val="006165AF"/>
    <w:rsid w:val="00621850"/>
    <w:rsid w:val="00621A69"/>
    <w:rsid w:val="00622213"/>
    <w:rsid w:val="0062430C"/>
    <w:rsid w:val="00626101"/>
    <w:rsid w:val="00627C6E"/>
    <w:rsid w:val="006303A3"/>
    <w:rsid w:val="00630C06"/>
    <w:rsid w:val="00632B12"/>
    <w:rsid w:val="00632BC0"/>
    <w:rsid w:val="006340E4"/>
    <w:rsid w:val="00634728"/>
    <w:rsid w:val="00634D45"/>
    <w:rsid w:val="00635B97"/>
    <w:rsid w:val="00635FCA"/>
    <w:rsid w:val="006366BA"/>
    <w:rsid w:val="0063673A"/>
    <w:rsid w:val="0064356D"/>
    <w:rsid w:val="00644A61"/>
    <w:rsid w:val="00645B1E"/>
    <w:rsid w:val="00645DC4"/>
    <w:rsid w:val="00645E00"/>
    <w:rsid w:val="00646B6C"/>
    <w:rsid w:val="0064713F"/>
    <w:rsid w:val="00650AAD"/>
    <w:rsid w:val="00653074"/>
    <w:rsid w:val="00653A86"/>
    <w:rsid w:val="00654676"/>
    <w:rsid w:val="00655502"/>
    <w:rsid w:val="00655DFA"/>
    <w:rsid w:val="006564A7"/>
    <w:rsid w:val="006575A0"/>
    <w:rsid w:val="0065791C"/>
    <w:rsid w:val="00660AC9"/>
    <w:rsid w:val="00661405"/>
    <w:rsid w:val="00665DA1"/>
    <w:rsid w:val="006662AD"/>
    <w:rsid w:val="00666A41"/>
    <w:rsid w:val="00672811"/>
    <w:rsid w:val="00672AA9"/>
    <w:rsid w:val="006731CA"/>
    <w:rsid w:val="00673ADC"/>
    <w:rsid w:val="00675AD7"/>
    <w:rsid w:val="006770F0"/>
    <w:rsid w:val="0067715D"/>
    <w:rsid w:val="00684286"/>
    <w:rsid w:val="00684444"/>
    <w:rsid w:val="00685A20"/>
    <w:rsid w:val="00685DF8"/>
    <w:rsid w:val="006933E9"/>
    <w:rsid w:val="00693547"/>
    <w:rsid w:val="00693A2E"/>
    <w:rsid w:val="00695872"/>
    <w:rsid w:val="006959D4"/>
    <w:rsid w:val="00696926"/>
    <w:rsid w:val="006A1909"/>
    <w:rsid w:val="006A42E3"/>
    <w:rsid w:val="006A6C0C"/>
    <w:rsid w:val="006B1C43"/>
    <w:rsid w:val="006B20EE"/>
    <w:rsid w:val="006B4109"/>
    <w:rsid w:val="006B419E"/>
    <w:rsid w:val="006B58D7"/>
    <w:rsid w:val="006B64E0"/>
    <w:rsid w:val="006B66AE"/>
    <w:rsid w:val="006B710C"/>
    <w:rsid w:val="006B7558"/>
    <w:rsid w:val="006C4EB3"/>
    <w:rsid w:val="006C56CF"/>
    <w:rsid w:val="006C7BC1"/>
    <w:rsid w:val="006D17E7"/>
    <w:rsid w:val="006D199D"/>
    <w:rsid w:val="006D23D5"/>
    <w:rsid w:val="006D37D9"/>
    <w:rsid w:val="006D44D3"/>
    <w:rsid w:val="006D5314"/>
    <w:rsid w:val="006D55D7"/>
    <w:rsid w:val="006D5907"/>
    <w:rsid w:val="006E087F"/>
    <w:rsid w:val="006E5106"/>
    <w:rsid w:val="006F32B5"/>
    <w:rsid w:val="006F372B"/>
    <w:rsid w:val="00700054"/>
    <w:rsid w:val="007048C2"/>
    <w:rsid w:val="007052E5"/>
    <w:rsid w:val="00705C28"/>
    <w:rsid w:val="0070600A"/>
    <w:rsid w:val="007076F5"/>
    <w:rsid w:val="00710406"/>
    <w:rsid w:val="00710A20"/>
    <w:rsid w:val="00712301"/>
    <w:rsid w:val="00713EB9"/>
    <w:rsid w:val="00713FF5"/>
    <w:rsid w:val="00714931"/>
    <w:rsid w:val="00714AEB"/>
    <w:rsid w:val="00714C19"/>
    <w:rsid w:val="00715A16"/>
    <w:rsid w:val="007166F8"/>
    <w:rsid w:val="00717F65"/>
    <w:rsid w:val="00724698"/>
    <w:rsid w:val="0072548C"/>
    <w:rsid w:val="00726314"/>
    <w:rsid w:val="0073251F"/>
    <w:rsid w:val="0073396C"/>
    <w:rsid w:val="00737140"/>
    <w:rsid w:val="00737433"/>
    <w:rsid w:val="00740442"/>
    <w:rsid w:val="00741514"/>
    <w:rsid w:val="00741698"/>
    <w:rsid w:val="0074195E"/>
    <w:rsid w:val="007422BD"/>
    <w:rsid w:val="007422CC"/>
    <w:rsid w:val="0074271B"/>
    <w:rsid w:val="00743258"/>
    <w:rsid w:val="00743E42"/>
    <w:rsid w:val="00744A45"/>
    <w:rsid w:val="00745E59"/>
    <w:rsid w:val="007463CA"/>
    <w:rsid w:val="00746EA6"/>
    <w:rsid w:val="007500B0"/>
    <w:rsid w:val="00750EB3"/>
    <w:rsid w:val="00751AA1"/>
    <w:rsid w:val="00751EEF"/>
    <w:rsid w:val="00754855"/>
    <w:rsid w:val="00754A35"/>
    <w:rsid w:val="00754F67"/>
    <w:rsid w:val="00755762"/>
    <w:rsid w:val="00756256"/>
    <w:rsid w:val="00756289"/>
    <w:rsid w:val="007614F3"/>
    <w:rsid w:val="00761A15"/>
    <w:rsid w:val="007628D2"/>
    <w:rsid w:val="00765DC1"/>
    <w:rsid w:val="0076643B"/>
    <w:rsid w:val="00771163"/>
    <w:rsid w:val="00771286"/>
    <w:rsid w:val="00771661"/>
    <w:rsid w:val="00772869"/>
    <w:rsid w:val="00772ED6"/>
    <w:rsid w:val="007736F0"/>
    <w:rsid w:val="007746E6"/>
    <w:rsid w:val="007761EB"/>
    <w:rsid w:val="00776470"/>
    <w:rsid w:val="00780302"/>
    <w:rsid w:val="007809D4"/>
    <w:rsid w:val="00780F40"/>
    <w:rsid w:val="00781946"/>
    <w:rsid w:val="007846EA"/>
    <w:rsid w:val="00784DDB"/>
    <w:rsid w:val="0078545B"/>
    <w:rsid w:val="00787888"/>
    <w:rsid w:val="007929BB"/>
    <w:rsid w:val="00795FEC"/>
    <w:rsid w:val="0079647A"/>
    <w:rsid w:val="007A0158"/>
    <w:rsid w:val="007A09D4"/>
    <w:rsid w:val="007A103F"/>
    <w:rsid w:val="007A2E7E"/>
    <w:rsid w:val="007A3A37"/>
    <w:rsid w:val="007A4417"/>
    <w:rsid w:val="007B052F"/>
    <w:rsid w:val="007B07FF"/>
    <w:rsid w:val="007B0F2E"/>
    <w:rsid w:val="007B1064"/>
    <w:rsid w:val="007B1CCA"/>
    <w:rsid w:val="007B1D01"/>
    <w:rsid w:val="007B252E"/>
    <w:rsid w:val="007B27A2"/>
    <w:rsid w:val="007B462B"/>
    <w:rsid w:val="007B6FC4"/>
    <w:rsid w:val="007C2D58"/>
    <w:rsid w:val="007C3C77"/>
    <w:rsid w:val="007C5CF6"/>
    <w:rsid w:val="007C6B6B"/>
    <w:rsid w:val="007C7BEB"/>
    <w:rsid w:val="007D0A7A"/>
    <w:rsid w:val="007D47D7"/>
    <w:rsid w:val="007D5B88"/>
    <w:rsid w:val="007D5F39"/>
    <w:rsid w:val="007D71DE"/>
    <w:rsid w:val="007D7DD5"/>
    <w:rsid w:val="007E077D"/>
    <w:rsid w:val="007E0E95"/>
    <w:rsid w:val="007E4530"/>
    <w:rsid w:val="007E554B"/>
    <w:rsid w:val="007E601A"/>
    <w:rsid w:val="007E636A"/>
    <w:rsid w:val="007F119D"/>
    <w:rsid w:val="007F13FC"/>
    <w:rsid w:val="007F1793"/>
    <w:rsid w:val="007F2C8C"/>
    <w:rsid w:val="007F2F64"/>
    <w:rsid w:val="007F30A7"/>
    <w:rsid w:val="007F4672"/>
    <w:rsid w:val="007F4DBE"/>
    <w:rsid w:val="007F74E3"/>
    <w:rsid w:val="007F7D5B"/>
    <w:rsid w:val="00800C0E"/>
    <w:rsid w:val="00801AAD"/>
    <w:rsid w:val="008035E0"/>
    <w:rsid w:val="00804FC1"/>
    <w:rsid w:val="008079B2"/>
    <w:rsid w:val="00811ABF"/>
    <w:rsid w:val="00812A44"/>
    <w:rsid w:val="0081357A"/>
    <w:rsid w:val="00814A95"/>
    <w:rsid w:val="00815CC1"/>
    <w:rsid w:val="008178DE"/>
    <w:rsid w:val="00817A82"/>
    <w:rsid w:val="008215AC"/>
    <w:rsid w:val="0082179F"/>
    <w:rsid w:val="00821EE9"/>
    <w:rsid w:val="00822350"/>
    <w:rsid w:val="00822852"/>
    <w:rsid w:val="00823482"/>
    <w:rsid w:val="00823A25"/>
    <w:rsid w:val="008250BE"/>
    <w:rsid w:val="00827DD3"/>
    <w:rsid w:val="008300CD"/>
    <w:rsid w:val="00831A71"/>
    <w:rsid w:val="00832DB0"/>
    <w:rsid w:val="0083374E"/>
    <w:rsid w:val="008355AC"/>
    <w:rsid w:val="00835BE6"/>
    <w:rsid w:val="0083670D"/>
    <w:rsid w:val="00837371"/>
    <w:rsid w:val="00837D14"/>
    <w:rsid w:val="00840A77"/>
    <w:rsid w:val="00840DD9"/>
    <w:rsid w:val="0084169C"/>
    <w:rsid w:val="008424DD"/>
    <w:rsid w:val="00842DC2"/>
    <w:rsid w:val="008440F6"/>
    <w:rsid w:val="00844729"/>
    <w:rsid w:val="00850375"/>
    <w:rsid w:val="008549E7"/>
    <w:rsid w:val="00860138"/>
    <w:rsid w:val="00860E6A"/>
    <w:rsid w:val="0086207F"/>
    <w:rsid w:val="008701EF"/>
    <w:rsid w:val="00870E60"/>
    <w:rsid w:val="008710B9"/>
    <w:rsid w:val="008720E7"/>
    <w:rsid w:val="00872216"/>
    <w:rsid w:val="008740D3"/>
    <w:rsid w:val="00876230"/>
    <w:rsid w:val="00880C19"/>
    <w:rsid w:val="008822AC"/>
    <w:rsid w:val="00885C2C"/>
    <w:rsid w:val="008874CA"/>
    <w:rsid w:val="00890168"/>
    <w:rsid w:val="00891C38"/>
    <w:rsid w:val="008936D3"/>
    <w:rsid w:val="00894174"/>
    <w:rsid w:val="00894514"/>
    <w:rsid w:val="0089538B"/>
    <w:rsid w:val="008A1149"/>
    <w:rsid w:val="008A305B"/>
    <w:rsid w:val="008A435B"/>
    <w:rsid w:val="008A5813"/>
    <w:rsid w:val="008A6C07"/>
    <w:rsid w:val="008A744D"/>
    <w:rsid w:val="008A7931"/>
    <w:rsid w:val="008B00FB"/>
    <w:rsid w:val="008B0B3B"/>
    <w:rsid w:val="008B26A4"/>
    <w:rsid w:val="008B3D32"/>
    <w:rsid w:val="008B3F07"/>
    <w:rsid w:val="008B44C2"/>
    <w:rsid w:val="008B5ACF"/>
    <w:rsid w:val="008B6C36"/>
    <w:rsid w:val="008C011E"/>
    <w:rsid w:val="008C1510"/>
    <w:rsid w:val="008C6029"/>
    <w:rsid w:val="008D0D2F"/>
    <w:rsid w:val="008D0F76"/>
    <w:rsid w:val="008D3707"/>
    <w:rsid w:val="008D448E"/>
    <w:rsid w:val="008D47C1"/>
    <w:rsid w:val="008D4F04"/>
    <w:rsid w:val="008D529F"/>
    <w:rsid w:val="008D73D0"/>
    <w:rsid w:val="008D7FAC"/>
    <w:rsid w:val="008E03E0"/>
    <w:rsid w:val="008E0B20"/>
    <w:rsid w:val="008E16FA"/>
    <w:rsid w:val="008E329D"/>
    <w:rsid w:val="008E3C63"/>
    <w:rsid w:val="008E4B65"/>
    <w:rsid w:val="008E6897"/>
    <w:rsid w:val="008E6C4C"/>
    <w:rsid w:val="008F32EC"/>
    <w:rsid w:val="009003C6"/>
    <w:rsid w:val="00900602"/>
    <w:rsid w:val="00901821"/>
    <w:rsid w:val="00901903"/>
    <w:rsid w:val="009024F6"/>
    <w:rsid w:val="009049B2"/>
    <w:rsid w:val="009068CA"/>
    <w:rsid w:val="00907F7B"/>
    <w:rsid w:val="0091222D"/>
    <w:rsid w:val="00914120"/>
    <w:rsid w:val="00917FC1"/>
    <w:rsid w:val="009206E2"/>
    <w:rsid w:val="00921115"/>
    <w:rsid w:val="009237DA"/>
    <w:rsid w:val="00927A77"/>
    <w:rsid w:val="00930084"/>
    <w:rsid w:val="009304F9"/>
    <w:rsid w:val="00934AB9"/>
    <w:rsid w:val="00934E29"/>
    <w:rsid w:val="00936103"/>
    <w:rsid w:val="00936CB4"/>
    <w:rsid w:val="00941938"/>
    <w:rsid w:val="009431BC"/>
    <w:rsid w:val="009434E0"/>
    <w:rsid w:val="00943F85"/>
    <w:rsid w:val="00944C01"/>
    <w:rsid w:val="009465B8"/>
    <w:rsid w:val="00950573"/>
    <w:rsid w:val="00953585"/>
    <w:rsid w:val="0095415B"/>
    <w:rsid w:val="00955D0E"/>
    <w:rsid w:val="00956644"/>
    <w:rsid w:val="009603DC"/>
    <w:rsid w:val="00960DB2"/>
    <w:rsid w:val="00961135"/>
    <w:rsid w:val="009625C2"/>
    <w:rsid w:val="00963750"/>
    <w:rsid w:val="00964A3D"/>
    <w:rsid w:val="009662D7"/>
    <w:rsid w:val="009664DD"/>
    <w:rsid w:val="00967614"/>
    <w:rsid w:val="0097103B"/>
    <w:rsid w:val="0097119E"/>
    <w:rsid w:val="00971D9F"/>
    <w:rsid w:val="00972376"/>
    <w:rsid w:val="0097295A"/>
    <w:rsid w:val="0097530B"/>
    <w:rsid w:val="00975A17"/>
    <w:rsid w:val="009761AC"/>
    <w:rsid w:val="009823B8"/>
    <w:rsid w:val="00982AE9"/>
    <w:rsid w:val="0098394E"/>
    <w:rsid w:val="00986031"/>
    <w:rsid w:val="009861CA"/>
    <w:rsid w:val="009863B1"/>
    <w:rsid w:val="00987059"/>
    <w:rsid w:val="00991346"/>
    <w:rsid w:val="0099453B"/>
    <w:rsid w:val="009A25D9"/>
    <w:rsid w:val="009A29C4"/>
    <w:rsid w:val="009A29EB"/>
    <w:rsid w:val="009A32D3"/>
    <w:rsid w:val="009A5B4A"/>
    <w:rsid w:val="009A6B9F"/>
    <w:rsid w:val="009A70C1"/>
    <w:rsid w:val="009A74E4"/>
    <w:rsid w:val="009A787F"/>
    <w:rsid w:val="009B1700"/>
    <w:rsid w:val="009B1ED2"/>
    <w:rsid w:val="009B45E7"/>
    <w:rsid w:val="009B5661"/>
    <w:rsid w:val="009B6B06"/>
    <w:rsid w:val="009B7CB0"/>
    <w:rsid w:val="009B7D36"/>
    <w:rsid w:val="009C106B"/>
    <w:rsid w:val="009C3009"/>
    <w:rsid w:val="009C3F6F"/>
    <w:rsid w:val="009C4982"/>
    <w:rsid w:val="009C6923"/>
    <w:rsid w:val="009C6E8A"/>
    <w:rsid w:val="009C6EB5"/>
    <w:rsid w:val="009D0068"/>
    <w:rsid w:val="009D1A9C"/>
    <w:rsid w:val="009D372A"/>
    <w:rsid w:val="009D3D5D"/>
    <w:rsid w:val="009D63F7"/>
    <w:rsid w:val="009D7DD3"/>
    <w:rsid w:val="009E021A"/>
    <w:rsid w:val="009E14ED"/>
    <w:rsid w:val="009E22E8"/>
    <w:rsid w:val="009E2ADE"/>
    <w:rsid w:val="009E33D9"/>
    <w:rsid w:val="009E38D3"/>
    <w:rsid w:val="009E5315"/>
    <w:rsid w:val="009E697B"/>
    <w:rsid w:val="009E73FD"/>
    <w:rsid w:val="009F3D79"/>
    <w:rsid w:val="009F4EB9"/>
    <w:rsid w:val="009F53A8"/>
    <w:rsid w:val="009F5C21"/>
    <w:rsid w:val="009F5C9C"/>
    <w:rsid w:val="009F61EB"/>
    <w:rsid w:val="00A00AAC"/>
    <w:rsid w:val="00A010BE"/>
    <w:rsid w:val="00A02D79"/>
    <w:rsid w:val="00A03B55"/>
    <w:rsid w:val="00A03BE2"/>
    <w:rsid w:val="00A04114"/>
    <w:rsid w:val="00A046EF"/>
    <w:rsid w:val="00A0668A"/>
    <w:rsid w:val="00A06F6B"/>
    <w:rsid w:val="00A1134B"/>
    <w:rsid w:val="00A1166E"/>
    <w:rsid w:val="00A14302"/>
    <w:rsid w:val="00A14885"/>
    <w:rsid w:val="00A14A20"/>
    <w:rsid w:val="00A17855"/>
    <w:rsid w:val="00A17969"/>
    <w:rsid w:val="00A17CEA"/>
    <w:rsid w:val="00A225F0"/>
    <w:rsid w:val="00A229FA"/>
    <w:rsid w:val="00A23BDA"/>
    <w:rsid w:val="00A247E8"/>
    <w:rsid w:val="00A24B37"/>
    <w:rsid w:val="00A24C49"/>
    <w:rsid w:val="00A2513D"/>
    <w:rsid w:val="00A26374"/>
    <w:rsid w:val="00A26C20"/>
    <w:rsid w:val="00A26F04"/>
    <w:rsid w:val="00A27F75"/>
    <w:rsid w:val="00A30B1D"/>
    <w:rsid w:val="00A30BA8"/>
    <w:rsid w:val="00A33976"/>
    <w:rsid w:val="00A35117"/>
    <w:rsid w:val="00A35913"/>
    <w:rsid w:val="00A3686A"/>
    <w:rsid w:val="00A40479"/>
    <w:rsid w:val="00A41C5E"/>
    <w:rsid w:val="00A424C5"/>
    <w:rsid w:val="00A42B5E"/>
    <w:rsid w:val="00A45192"/>
    <w:rsid w:val="00A451AE"/>
    <w:rsid w:val="00A51A9F"/>
    <w:rsid w:val="00A54C97"/>
    <w:rsid w:val="00A56F24"/>
    <w:rsid w:val="00A57358"/>
    <w:rsid w:val="00A57FF3"/>
    <w:rsid w:val="00A6004A"/>
    <w:rsid w:val="00A60769"/>
    <w:rsid w:val="00A60C81"/>
    <w:rsid w:val="00A62312"/>
    <w:rsid w:val="00A62B56"/>
    <w:rsid w:val="00A62C5F"/>
    <w:rsid w:val="00A667E8"/>
    <w:rsid w:val="00A67C71"/>
    <w:rsid w:val="00A701AE"/>
    <w:rsid w:val="00A71817"/>
    <w:rsid w:val="00A77ABE"/>
    <w:rsid w:val="00A77E87"/>
    <w:rsid w:val="00A800FD"/>
    <w:rsid w:val="00A83EEE"/>
    <w:rsid w:val="00A84A04"/>
    <w:rsid w:val="00A90C2C"/>
    <w:rsid w:val="00A92A1A"/>
    <w:rsid w:val="00A94730"/>
    <w:rsid w:val="00A94F33"/>
    <w:rsid w:val="00A964B4"/>
    <w:rsid w:val="00A96748"/>
    <w:rsid w:val="00AA0E07"/>
    <w:rsid w:val="00AA4C79"/>
    <w:rsid w:val="00AA4F78"/>
    <w:rsid w:val="00AA7C49"/>
    <w:rsid w:val="00AB045F"/>
    <w:rsid w:val="00AB103C"/>
    <w:rsid w:val="00AB153B"/>
    <w:rsid w:val="00AB21A1"/>
    <w:rsid w:val="00AB24B3"/>
    <w:rsid w:val="00AB4448"/>
    <w:rsid w:val="00AB5AB1"/>
    <w:rsid w:val="00AB5C71"/>
    <w:rsid w:val="00AB69D2"/>
    <w:rsid w:val="00AC16A3"/>
    <w:rsid w:val="00AC1CD2"/>
    <w:rsid w:val="00AC32C3"/>
    <w:rsid w:val="00AC3658"/>
    <w:rsid w:val="00AC4947"/>
    <w:rsid w:val="00AC55A5"/>
    <w:rsid w:val="00AC78A4"/>
    <w:rsid w:val="00AD1183"/>
    <w:rsid w:val="00AD12B0"/>
    <w:rsid w:val="00AD178A"/>
    <w:rsid w:val="00AD1A2F"/>
    <w:rsid w:val="00AD236C"/>
    <w:rsid w:val="00AD291F"/>
    <w:rsid w:val="00AD2B8A"/>
    <w:rsid w:val="00AD698D"/>
    <w:rsid w:val="00AE087D"/>
    <w:rsid w:val="00AE10EF"/>
    <w:rsid w:val="00AE119D"/>
    <w:rsid w:val="00AE188F"/>
    <w:rsid w:val="00AE49F3"/>
    <w:rsid w:val="00AE5DDC"/>
    <w:rsid w:val="00AE7F09"/>
    <w:rsid w:val="00AF0A1F"/>
    <w:rsid w:val="00AF1D24"/>
    <w:rsid w:val="00AF410A"/>
    <w:rsid w:val="00AF42E8"/>
    <w:rsid w:val="00AF4402"/>
    <w:rsid w:val="00AF6C7B"/>
    <w:rsid w:val="00B00C72"/>
    <w:rsid w:val="00B02CCE"/>
    <w:rsid w:val="00B0332C"/>
    <w:rsid w:val="00B04757"/>
    <w:rsid w:val="00B04B50"/>
    <w:rsid w:val="00B05138"/>
    <w:rsid w:val="00B07D24"/>
    <w:rsid w:val="00B10D27"/>
    <w:rsid w:val="00B11F1D"/>
    <w:rsid w:val="00B14AAE"/>
    <w:rsid w:val="00B15C88"/>
    <w:rsid w:val="00B15DB0"/>
    <w:rsid w:val="00B1637F"/>
    <w:rsid w:val="00B167EF"/>
    <w:rsid w:val="00B16EF9"/>
    <w:rsid w:val="00B21188"/>
    <w:rsid w:val="00B23233"/>
    <w:rsid w:val="00B2380B"/>
    <w:rsid w:val="00B23BBE"/>
    <w:rsid w:val="00B256DD"/>
    <w:rsid w:val="00B25E14"/>
    <w:rsid w:val="00B31F4E"/>
    <w:rsid w:val="00B3287A"/>
    <w:rsid w:val="00B36537"/>
    <w:rsid w:val="00B415F0"/>
    <w:rsid w:val="00B42587"/>
    <w:rsid w:val="00B431E4"/>
    <w:rsid w:val="00B4515C"/>
    <w:rsid w:val="00B4675A"/>
    <w:rsid w:val="00B504CD"/>
    <w:rsid w:val="00B51BB9"/>
    <w:rsid w:val="00B52831"/>
    <w:rsid w:val="00B52C13"/>
    <w:rsid w:val="00B52D02"/>
    <w:rsid w:val="00B53148"/>
    <w:rsid w:val="00B53152"/>
    <w:rsid w:val="00B559F7"/>
    <w:rsid w:val="00B55B4D"/>
    <w:rsid w:val="00B55E7B"/>
    <w:rsid w:val="00B56710"/>
    <w:rsid w:val="00B56D2A"/>
    <w:rsid w:val="00B62F6E"/>
    <w:rsid w:val="00B63511"/>
    <w:rsid w:val="00B64EDC"/>
    <w:rsid w:val="00B64F81"/>
    <w:rsid w:val="00B65C93"/>
    <w:rsid w:val="00B70F0D"/>
    <w:rsid w:val="00B727B7"/>
    <w:rsid w:val="00B729A5"/>
    <w:rsid w:val="00B750E1"/>
    <w:rsid w:val="00B752F6"/>
    <w:rsid w:val="00B75E28"/>
    <w:rsid w:val="00B76A46"/>
    <w:rsid w:val="00B76DB2"/>
    <w:rsid w:val="00B76DFC"/>
    <w:rsid w:val="00B80531"/>
    <w:rsid w:val="00B82244"/>
    <w:rsid w:val="00B83301"/>
    <w:rsid w:val="00B836D7"/>
    <w:rsid w:val="00B85F5A"/>
    <w:rsid w:val="00B86302"/>
    <w:rsid w:val="00B8659A"/>
    <w:rsid w:val="00B86BE7"/>
    <w:rsid w:val="00B875CE"/>
    <w:rsid w:val="00B87E46"/>
    <w:rsid w:val="00B901D1"/>
    <w:rsid w:val="00B91046"/>
    <w:rsid w:val="00B91183"/>
    <w:rsid w:val="00B91F58"/>
    <w:rsid w:val="00B923EC"/>
    <w:rsid w:val="00B95EB5"/>
    <w:rsid w:val="00B9622E"/>
    <w:rsid w:val="00B96378"/>
    <w:rsid w:val="00B9663C"/>
    <w:rsid w:val="00B96840"/>
    <w:rsid w:val="00B97CC9"/>
    <w:rsid w:val="00BA119C"/>
    <w:rsid w:val="00BA16B3"/>
    <w:rsid w:val="00BA2048"/>
    <w:rsid w:val="00BA2FC7"/>
    <w:rsid w:val="00BA5DA6"/>
    <w:rsid w:val="00BA661B"/>
    <w:rsid w:val="00BA6A26"/>
    <w:rsid w:val="00BB04EE"/>
    <w:rsid w:val="00BB09F6"/>
    <w:rsid w:val="00BB0FD5"/>
    <w:rsid w:val="00BB350C"/>
    <w:rsid w:val="00BB43A7"/>
    <w:rsid w:val="00BB6637"/>
    <w:rsid w:val="00BB7537"/>
    <w:rsid w:val="00BC3969"/>
    <w:rsid w:val="00BD0783"/>
    <w:rsid w:val="00BD0E7B"/>
    <w:rsid w:val="00BD1354"/>
    <w:rsid w:val="00BD2321"/>
    <w:rsid w:val="00BD256A"/>
    <w:rsid w:val="00BD2699"/>
    <w:rsid w:val="00BD554F"/>
    <w:rsid w:val="00BD5DFE"/>
    <w:rsid w:val="00BD7B54"/>
    <w:rsid w:val="00BE0221"/>
    <w:rsid w:val="00BE1AC2"/>
    <w:rsid w:val="00BE2CB4"/>
    <w:rsid w:val="00BE4BF1"/>
    <w:rsid w:val="00BE6056"/>
    <w:rsid w:val="00BE680A"/>
    <w:rsid w:val="00BE7128"/>
    <w:rsid w:val="00BF0910"/>
    <w:rsid w:val="00BF183D"/>
    <w:rsid w:val="00BF1A2E"/>
    <w:rsid w:val="00BF2612"/>
    <w:rsid w:val="00BF2DC4"/>
    <w:rsid w:val="00BF4D4C"/>
    <w:rsid w:val="00BF676E"/>
    <w:rsid w:val="00BF68EB"/>
    <w:rsid w:val="00C00737"/>
    <w:rsid w:val="00C00AF0"/>
    <w:rsid w:val="00C01A51"/>
    <w:rsid w:val="00C028DF"/>
    <w:rsid w:val="00C06039"/>
    <w:rsid w:val="00C12B5B"/>
    <w:rsid w:val="00C13F5C"/>
    <w:rsid w:val="00C146D4"/>
    <w:rsid w:val="00C15826"/>
    <w:rsid w:val="00C16878"/>
    <w:rsid w:val="00C17E10"/>
    <w:rsid w:val="00C20CD6"/>
    <w:rsid w:val="00C20F4E"/>
    <w:rsid w:val="00C21645"/>
    <w:rsid w:val="00C22119"/>
    <w:rsid w:val="00C2324E"/>
    <w:rsid w:val="00C23629"/>
    <w:rsid w:val="00C2487A"/>
    <w:rsid w:val="00C27415"/>
    <w:rsid w:val="00C31A85"/>
    <w:rsid w:val="00C32491"/>
    <w:rsid w:val="00C34D95"/>
    <w:rsid w:val="00C376C8"/>
    <w:rsid w:val="00C417F0"/>
    <w:rsid w:val="00C44675"/>
    <w:rsid w:val="00C464E3"/>
    <w:rsid w:val="00C50AF4"/>
    <w:rsid w:val="00C51843"/>
    <w:rsid w:val="00C52326"/>
    <w:rsid w:val="00C53582"/>
    <w:rsid w:val="00C5371A"/>
    <w:rsid w:val="00C53B31"/>
    <w:rsid w:val="00C55188"/>
    <w:rsid w:val="00C55941"/>
    <w:rsid w:val="00C55963"/>
    <w:rsid w:val="00C55E20"/>
    <w:rsid w:val="00C56D1A"/>
    <w:rsid w:val="00C575C7"/>
    <w:rsid w:val="00C6024A"/>
    <w:rsid w:val="00C602D7"/>
    <w:rsid w:val="00C604CF"/>
    <w:rsid w:val="00C60D25"/>
    <w:rsid w:val="00C60E08"/>
    <w:rsid w:val="00C60F4E"/>
    <w:rsid w:val="00C611C1"/>
    <w:rsid w:val="00C62ECA"/>
    <w:rsid w:val="00C6320C"/>
    <w:rsid w:val="00C63EDF"/>
    <w:rsid w:val="00C6402B"/>
    <w:rsid w:val="00C667B5"/>
    <w:rsid w:val="00C67BB1"/>
    <w:rsid w:val="00C709F6"/>
    <w:rsid w:val="00C70D10"/>
    <w:rsid w:val="00C71DD7"/>
    <w:rsid w:val="00C72A35"/>
    <w:rsid w:val="00C8129F"/>
    <w:rsid w:val="00C8191B"/>
    <w:rsid w:val="00C81D5F"/>
    <w:rsid w:val="00C83EFC"/>
    <w:rsid w:val="00C85FA1"/>
    <w:rsid w:val="00C86254"/>
    <w:rsid w:val="00C91EF6"/>
    <w:rsid w:val="00C921F9"/>
    <w:rsid w:val="00C945DD"/>
    <w:rsid w:val="00C95ADE"/>
    <w:rsid w:val="00C969F5"/>
    <w:rsid w:val="00C9779C"/>
    <w:rsid w:val="00CA3E3D"/>
    <w:rsid w:val="00CA403F"/>
    <w:rsid w:val="00CA4063"/>
    <w:rsid w:val="00CA65B9"/>
    <w:rsid w:val="00CA6602"/>
    <w:rsid w:val="00CB060B"/>
    <w:rsid w:val="00CB42E4"/>
    <w:rsid w:val="00CB4662"/>
    <w:rsid w:val="00CB7D56"/>
    <w:rsid w:val="00CC030B"/>
    <w:rsid w:val="00CC1B33"/>
    <w:rsid w:val="00CC328B"/>
    <w:rsid w:val="00CC33D8"/>
    <w:rsid w:val="00CC39FE"/>
    <w:rsid w:val="00CC4C4A"/>
    <w:rsid w:val="00CC4F04"/>
    <w:rsid w:val="00CC51DC"/>
    <w:rsid w:val="00CC5407"/>
    <w:rsid w:val="00CC6F3C"/>
    <w:rsid w:val="00CC7593"/>
    <w:rsid w:val="00CD1F3A"/>
    <w:rsid w:val="00CD27B0"/>
    <w:rsid w:val="00CD2DA7"/>
    <w:rsid w:val="00CD3BAB"/>
    <w:rsid w:val="00CD6192"/>
    <w:rsid w:val="00CD6F7D"/>
    <w:rsid w:val="00CE1629"/>
    <w:rsid w:val="00CE5671"/>
    <w:rsid w:val="00CE576C"/>
    <w:rsid w:val="00CE66CB"/>
    <w:rsid w:val="00CF1568"/>
    <w:rsid w:val="00CF314B"/>
    <w:rsid w:val="00CF59AB"/>
    <w:rsid w:val="00CF6132"/>
    <w:rsid w:val="00CF7B09"/>
    <w:rsid w:val="00CF7F93"/>
    <w:rsid w:val="00D009E3"/>
    <w:rsid w:val="00D012C3"/>
    <w:rsid w:val="00D01546"/>
    <w:rsid w:val="00D02265"/>
    <w:rsid w:val="00D04E11"/>
    <w:rsid w:val="00D0773A"/>
    <w:rsid w:val="00D11B71"/>
    <w:rsid w:val="00D12163"/>
    <w:rsid w:val="00D12329"/>
    <w:rsid w:val="00D12963"/>
    <w:rsid w:val="00D13732"/>
    <w:rsid w:val="00D139C3"/>
    <w:rsid w:val="00D15674"/>
    <w:rsid w:val="00D17C75"/>
    <w:rsid w:val="00D17CE2"/>
    <w:rsid w:val="00D2012F"/>
    <w:rsid w:val="00D21D06"/>
    <w:rsid w:val="00D21DFE"/>
    <w:rsid w:val="00D21F2C"/>
    <w:rsid w:val="00D226AF"/>
    <w:rsid w:val="00D24AA9"/>
    <w:rsid w:val="00D24BA1"/>
    <w:rsid w:val="00D26403"/>
    <w:rsid w:val="00D26FD8"/>
    <w:rsid w:val="00D27223"/>
    <w:rsid w:val="00D30068"/>
    <w:rsid w:val="00D34B2F"/>
    <w:rsid w:val="00D34DF8"/>
    <w:rsid w:val="00D35264"/>
    <w:rsid w:val="00D35E78"/>
    <w:rsid w:val="00D3703B"/>
    <w:rsid w:val="00D4092F"/>
    <w:rsid w:val="00D42E00"/>
    <w:rsid w:val="00D4553E"/>
    <w:rsid w:val="00D46D44"/>
    <w:rsid w:val="00D46F9D"/>
    <w:rsid w:val="00D47C67"/>
    <w:rsid w:val="00D47D4A"/>
    <w:rsid w:val="00D5025C"/>
    <w:rsid w:val="00D51E1C"/>
    <w:rsid w:val="00D52A39"/>
    <w:rsid w:val="00D54630"/>
    <w:rsid w:val="00D54957"/>
    <w:rsid w:val="00D54B85"/>
    <w:rsid w:val="00D550D4"/>
    <w:rsid w:val="00D55BBA"/>
    <w:rsid w:val="00D57192"/>
    <w:rsid w:val="00D61772"/>
    <w:rsid w:val="00D61D9E"/>
    <w:rsid w:val="00D626E7"/>
    <w:rsid w:val="00D62DA8"/>
    <w:rsid w:val="00D632DA"/>
    <w:rsid w:val="00D6667A"/>
    <w:rsid w:val="00D67198"/>
    <w:rsid w:val="00D67A4F"/>
    <w:rsid w:val="00D713EB"/>
    <w:rsid w:val="00D719C8"/>
    <w:rsid w:val="00D72708"/>
    <w:rsid w:val="00D75689"/>
    <w:rsid w:val="00D7585C"/>
    <w:rsid w:val="00D766AD"/>
    <w:rsid w:val="00D7766D"/>
    <w:rsid w:val="00D824CC"/>
    <w:rsid w:val="00D87279"/>
    <w:rsid w:val="00D87B8D"/>
    <w:rsid w:val="00D907AC"/>
    <w:rsid w:val="00D93AD1"/>
    <w:rsid w:val="00D959EF"/>
    <w:rsid w:val="00DA0568"/>
    <w:rsid w:val="00DA465B"/>
    <w:rsid w:val="00DA5295"/>
    <w:rsid w:val="00DB3822"/>
    <w:rsid w:val="00DB65B3"/>
    <w:rsid w:val="00DB6D10"/>
    <w:rsid w:val="00DC1F2A"/>
    <w:rsid w:val="00DC21D8"/>
    <w:rsid w:val="00DC294C"/>
    <w:rsid w:val="00DC48BE"/>
    <w:rsid w:val="00DC5912"/>
    <w:rsid w:val="00DC5AC3"/>
    <w:rsid w:val="00DD2138"/>
    <w:rsid w:val="00DD2FBC"/>
    <w:rsid w:val="00DD35CA"/>
    <w:rsid w:val="00DD609C"/>
    <w:rsid w:val="00DD6C06"/>
    <w:rsid w:val="00DD7099"/>
    <w:rsid w:val="00DD7547"/>
    <w:rsid w:val="00DE097E"/>
    <w:rsid w:val="00DE111C"/>
    <w:rsid w:val="00DE4191"/>
    <w:rsid w:val="00DE4C30"/>
    <w:rsid w:val="00DE7540"/>
    <w:rsid w:val="00DF013F"/>
    <w:rsid w:val="00DF07AF"/>
    <w:rsid w:val="00DF0F9D"/>
    <w:rsid w:val="00DF2313"/>
    <w:rsid w:val="00DF3627"/>
    <w:rsid w:val="00DF43EC"/>
    <w:rsid w:val="00DF5555"/>
    <w:rsid w:val="00DF61C4"/>
    <w:rsid w:val="00DF75A4"/>
    <w:rsid w:val="00E034E4"/>
    <w:rsid w:val="00E06290"/>
    <w:rsid w:val="00E06E75"/>
    <w:rsid w:val="00E07676"/>
    <w:rsid w:val="00E076D4"/>
    <w:rsid w:val="00E07A8E"/>
    <w:rsid w:val="00E07BB3"/>
    <w:rsid w:val="00E11400"/>
    <w:rsid w:val="00E115CA"/>
    <w:rsid w:val="00E11A69"/>
    <w:rsid w:val="00E11C05"/>
    <w:rsid w:val="00E11D41"/>
    <w:rsid w:val="00E12BE6"/>
    <w:rsid w:val="00E154E4"/>
    <w:rsid w:val="00E17327"/>
    <w:rsid w:val="00E200E6"/>
    <w:rsid w:val="00E20825"/>
    <w:rsid w:val="00E21434"/>
    <w:rsid w:val="00E21E95"/>
    <w:rsid w:val="00E21FDF"/>
    <w:rsid w:val="00E2329A"/>
    <w:rsid w:val="00E25B68"/>
    <w:rsid w:val="00E267F1"/>
    <w:rsid w:val="00E2711B"/>
    <w:rsid w:val="00E277AD"/>
    <w:rsid w:val="00E31085"/>
    <w:rsid w:val="00E314FB"/>
    <w:rsid w:val="00E35E82"/>
    <w:rsid w:val="00E3625C"/>
    <w:rsid w:val="00E36FBC"/>
    <w:rsid w:val="00E3721C"/>
    <w:rsid w:val="00E408CC"/>
    <w:rsid w:val="00E40CCC"/>
    <w:rsid w:val="00E453F7"/>
    <w:rsid w:val="00E45D72"/>
    <w:rsid w:val="00E471F0"/>
    <w:rsid w:val="00E52665"/>
    <w:rsid w:val="00E57877"/>
    <w:rsid w:val="00E61700"/>
    <w:rsid w:val="00E63C94"/>
    <w:rsid w:val="00E7001C"/>
    <w:rsid w:val="00E73E14"/>
    <w:rsid w:val="00E74EAA"/>
    <w:rsid w:val="00E75D0D"/>
    <w:rsid w:val="00E77549"/>
    <w:rsid w:val="00E80CB1"/>
    <w:rsid w:val="00E818F0"/>
    <w:rsid w:val="00E81CE9"/>
    <w:rsid w:val="00E8345A"/>
    <w:rsid w:val="00E834C4"/>
    <w:rsid w:val="00E84A9C"/>
    <w:rsid w:val="00E8541C"/>
    <w:rsid w:val="00E85AF2"/>
    <w:rsid w:val="00E85D79"/>
    <w:rsid w:val="00E85D9C"/>
    <w:rsid w:val="00E85EAB"/>
    <w:rsid w:val="00E90DFF"/>
    <w:rsid w:val="00E90E3A"/>
    <w:rsid w:val="00E97766"/>
    <w:rsid w:val="00E97870"/>
    <w:rsid w:val="00EA207B"/>
    <w:rsid w:val="00EA2A38"/>
    <w:rsid w:val="00EA48E1"/>
    <w:rsid w:val="00EA49C6"/>
    <w:rsid w:val="00EA662D"/>
    <w:rsid w:val="00EB16DA"/>
    <w:rsid w:val="00EB2FCD"/>
    <w:rsid w:val="00EB7EC4"/>
    <w:rsid w:val="00EC1FD4"/>
    <w:rsid w:val="00EC2C7F"/>
    <w:rsid w:val="00EC46D5"/>
    <w:rsid w:val="00EC65D8"/>
    <w:rsid w:val="00EC6CC8"/>
    <w:rsid w:val="00EC72C7"/>
    <w:rsid w:val="00ED03BC"/>
    <w:rsid w:val="00ED04A9"/>
    <w:rsid w:val="00ED179F"/>
    <w:rsid w:val="00ED5741"/>
    <w:rsid w:val="00ED6117"/>
    <w:rsid w:val="00ED6566"/>
    <w:rsid w:val="00ED6714"/>
    <w:rsid w:val="00ED73FD"/>
    <w:rsid w:val="00ED7555"/>
    <w:rsid w:val="00EE1266"/>
    <w:rsid w:val="00EE19F5"/>
    <w:rsid w:val="00EE2A26"/>
    <w:rsid w:val="00EE4032"/>
    <w:rsid w:val="00EE5418"/>
    <w:rsid w:val="00EE7526"/>
    <w:rsid w:val="00EE7884"/>
    <w:rsid w:val="00EF2965"/>
    <w:rsid w:val="00EF5137"/>
    <w:rsid w:val="00EF6420"/>
    <w:rsid w:val="00EF65C5"/>
    <w:rsid w:val="00F00B48"/>
    <w:rsid w:val="00F026EF"/>
    <w:rsid w:val="00F035CA"/>
    <w:rsid w:val="00F11330"/>
    <w:rsid w:val="00F1221A"/>
    <w:rsid w:val="00F143E2"/>
    <w:rsid w:val="00F17836"/>
    <w:rsid w:val="00F179D9"/>
    <w:rsid w:val="00F17DBD"/>
    <w:rsid w:val="00F2133D"/>
    <w:rsid w:val="00F22BCF"/>
    <w:rsid w:val="00F240A6"/>
    <w:rsid w:val="00F24475"/>
    <w:rsid w:val="00F2487F"/>
    <w:rsid w:val="00F25B90"/>
    <w:rsid w:val="00F25BC5"/>
    <w:rsid w:val="00F27F69"/>
    <w:rsid w:val="00F324D5"/>
    <w:rsid w:val="00F325D6"/>
    <w:rsid w:val="00F346A1"/>
    <w:rsid w:val="00F34E3A"/>
    <w:rsid w:val="00F373FF"/>
    <w:rsid w:val="00F40D79"/>
    <w:rsid w:val="00F40DD8"/>
    <w:rsid w:val="00F41B74"/>
    <w:rsid w:val="00F41F44"/>
    <w:rsid w:val="00F43EE8"/>
    <w:rsid w:val="00F45B98"/>
    <w:rsid w:val="00F4732D"/>
    <w:rsid w:val="00F47B1C"/>
    <w:rsid w:val="00F52122"/>
    <w:rsid w:val="00F52BE0"/>
    <w:rsid w:val="00F52F0D"/>
    <w:rsid w:val="00F532F2"/>
    <w:rsid w:val="00F54961"/>
    <w:rsid w:val="00F54C88"/>
    <w:rsid w:val="00F54D70"/>
    <w:rsid w:val="00F62311"/>
    <w:rsid w:val="00F62D71"/>
    <w:rsid w:val="00F63255"/>
    <w:rsid w:val="00F63973"/>
    <w:rsid w:val="00F64142"/>
    <w:rsid w:val="00F648A8"/>
    <w:rsid w:val="00F66F7C"/>
    <w:rsid w:val="00F6709C"/>
    <w:rsid w:val="00F721D8"/>
    <w:rsid w:val="00F72BF2"/>
    <w:rsid w:val="00F74D36"/>
    <w:rsid w:val="00F75889"/>
    <w:rsid w:val="00F75BFC"/>
    <w:rsid w:val="00F7733B"/>
    <w:rsid w:val="00F81F90"/>
    <w:rsid w:val="00F82AB7"/>
    <w:rsid w:val="00F8309C"/>
    <w:rsid w:val="00F846A3"/>
    <w:rsid w:val="00F908C1"/>
    <w:rsid w:val="00F91519"/>
    <w:rsid w:val="00F95AAF"/>
    <w:rsid w:val="00F9697F"/>
    <w:rsid w:val="00FA0686"/>
    <w:rsid w:val="00FA124E"/>
    <w:rsid w:val="00FA1A98"/>
    <w:rsid w:val="00FA29C0"/>
    <w:rsid w:val="00FA3A06"/>
    <w:rsid w:val="00FA3D22"/>
    <w:rsid w:val="00FA3D45"/>
    <w:rsid w:val="00FA3E07"/>
    <w:rsid w:val="00FA421B"/>
    <w:rsid w:val="00FA4C3E"/>
    <w:rsid w:val="00FA5DEF"/>
    <w:rsid w:val="00FA6588"/>
    <w:rsid w:val="00FA6623"/>
    <w:rsid w:val="00FA6BD1"/>
    <w:rsid w:val="00FB0FCE"/>
    <w:rsid w:val="00FB1603"/>
    <w:rsid w:val="00FB4FEB"/>
    <w:rsid w:val="00FB6F46"/>
    <w:rsid w:val="00FC1923"/>
    <w:rsid w:val="00FC27C4"/>
    <w:rsid w:val="00FC4979"/>
    <w:rsid w:val="00FC65DC"/>
    <w:rsid w:val="00FC6FA4"/>
    <w:rsid w:val="00FD046F"/>
    <w:rsid w:val="00FD1E4E"/>
    <w:rsid w:val="00FD225E"/>
    <w:rsid w:val="00FD41D1"/>
    <w:rsid w:val="00FD6DA6"/>
    <w:rsid w:val="00FE1255"/>
    <w:rsid w:val="00FE1D3D"/>
    <w:rsid w:val="00FE20CB"/>
    <w:rsid w:val="00FE354A"/>
    <w:rsid w:val="00FE710F"/>
    <w:rsid w:val="00FF19F7"/>
    <w:rsid w:val="00FF1E7B"/>
    <w:rsid w:val="00FF3D08"/>
    <w:rsid w:val="00FF45BE"/>
    <w:rsid w:val="00FF4F61"/>
    <w:rsid w:val="00FF6C83"/>
    <w:rsid w:val="00FF6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4"/>
      <w:szCs w:val="24"/>
    </w:rPr>
  </w:style>
  <w:style w:type="paragraph" w:styleId="Heading1">
    <w:name w:val="heading 1"/>
    <w:aliases w:val="章标题(有序号)"/>
    <w:basedOn w:val="Normal"/>
    <w:next w:val="Normal"/>
    <w:qFormat/>
    <w:pPr>
      <w:keepNext/>
      <w:keepLines/>
      <w:spacing w:before="340" w:after="330" w:line="578" w:lineRule="auto"/>
      <w:outlineLvl w:val="0"/>
    </w:pPr>
    <w:rPr>
      <w:b/>
      <w:bCs/>
      <w:kern w:val="44"/>
      <w:sz w:val="44"/>
      <w:szCs w:val="44"/>
    </w:rPr>
  </w:style>
  <w:style w:type="paragraph" w:styleId="Heading2">
    <w:name w:val="heading 2"/>
    <w:aliases w:val="节标题"/>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aliases w:val="条标题"/>
    <w:basedOn w:val="Normal"/>
    <w:next w:val="Normal"/>
    <w:qFormat/>
    <w:pPr>
      <w:keepNext/>
      <w:keepLines/>
      <w:spacing w:before="260" w:after="260" w:line="416" w:lineRule="auto"/>
      <w:outlineLvl w:val="2"/>
    </w:pPr>
    <w:rPr>
      <w:b/>
      <w:bCs/>
      <w:sz w:val="32"/>
      <w:szCs w:val="32"/>
    </w:rPr>
  </w:style>
  <w:style w:type="paragraph" w:styleId="Heading4">
    <w:name w:val="heading 4"/>
    <w:aliases w:val="款标题"/>
    <w:basedOn w:val="Normal"/>
    <w:next w:val="Normal"/>
    <w:qFormat/>
    <w:pPr>
      <w:keepNext/>
      <w:keepLines/>
      <w:spacing w:before="280" w:after="290" w:line="376" w:lineRule="auto"/>
      <w:outlineLvl w:val="3"/>
    </w:pPr>
    <w:rPr>
      <w:rFonts w:ascii="Arial" w:hAnsi="Arial"/>
      <w:b/>
      <w:bCs/>
      <w:sz w:val="3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spacing w:line="400" w:lineRule="atLeast"/>
      <w:ind w:firstLineChars="100" w:firstLine="480"/>
    </w:pPr>
    <w:rPr>
      <w:rFonts w:ascii="仿宋_GB2312" w:eastAsia="仿宋_GB2312" w:hAnsi="宋体"/>
      <w:b/>
      <w:bCs/>
      <w:sz w:val="48"/>
      <w:szCs w:val="20"/>
    </w:rPr>
  </w:style>
  <w:style w:type="paragraph" w:customStyle="1" w:styleId="BalloonText1">
    <w:name w:val="Balloon Text1"/>
    <w:basedOn w:val="Normal"/>
    <w:semiHidden/>
    <w:rPr>
      <w:sz w:val="18"/>
      <w:szCs w:val="18"/>
    </w:rPr>
  </w:style>
  <w:style w:type="paragraph" w:styleId="TOC1">
    <w:name w:val="toc 1"/>
    <w:basedOn w:val="Normal"/>
    <w:next w:val="Normal"/>
    <w:autoRedefine/>
    <w:semiHidden/>
    <w:pPr>
      <w:spacing w:before="120" w:after="120"/>
      <w:jc w:val="left"/>
    </w:pPr>
    <w:rPr>
      <w:b/>
      <w:bCs/>
      <w:caps/>
      <w:sz w:val="20"/>
      <w:szCs w:val="20"/>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Footer">
    <w:name w:val="footer"/>
    <w:basedOn w:val="Normal"/>
    <w:pPr>
      <w:tabs>
        <w:tab w:val="center" w:pos="4153"/>
        <w:tab w:val="right" w:pos="8306"/>
      </w:tabs>
      <w:snapToGrid w:val="0"/>
      <w:jc w:val="left"/>
    </w:pPr>
    <w:rPr>
      <w:sz w:val="18"/>
      <w:szCs w:val="18"/>
    </w:rPr>
  </w:style>
  <w:style w:type="paragraph" w:styleId="Caption">
    <w:name w:val="caption"/>
    <w:basedOn w:val="Normal"/>
    <w:next w:val="Normal"/>
    <w:qFormat/>
    <w:pPr>
      <w:ind w:firstLineChars="200" w:firstLine="200"/>
    </w:pPr>
    <w:rPr>
      <w:rFonts w:ascii="Arial" w:eastAsia="黑体" w:hAnsi="Arial" w:cs="Arial"/>
      <w:sz w:val="20"/>
      <w:szCs w:val="20"/>
    </w:rPr>
  </w:style>
  <w:style w:type="character" w:styleId="Hyperlink">
    <w:name w:val="Hyperlink"/>
    <w:basedOn w:val="DefaultParagraphFont"/>
    <w:rPr>
      <w:color w:val="0000FF"/>
      <w:u w:val="single"/>
    </w:rPr>
  </w:style>
  <w:style w:type="paragraph" w:styleId="FootnoteText">
    <w:name w:val="footnote text"/>
    <w:basedOn w:val="Normal"/>
    <w:semiHidden/>
    <w:pPr>
      <w:snapToGrid w:val="0"/>
      <w:ind w:firstLineChars="200" w:firstLine="200"/>
      <w:jc w:val="left"/>
    </w:pPr>
    <w:rPr>
      <w:sz w:val="18"/>
      <w:szCs w:val="18"/>
    </w:rPr>
  </w:style>
  <w:style w:type="character" w:styleId="FootnoteReference">
    <w:name w:val="footnote reference"/>
    <w:basedOn w:val="DefaultParagraphFont"/>
    <w:semiHidden/>
    <w:rPr>
      <w:vertAlign w:val="superscript"/>
    </w:rPr>
  </w:style>
  <w:style w:type="paragraph" w:styleId="TOC3">
    <w:name w:val="toc 3"/>
    <w:basedOn w:val="Normal"/>
    <w:next w:val="Normal"/>
    <w:autoRedefine/>
    <w:semiHidden/>
    <w:pPr>
      <w:ind w:left="480"/>
      <w:jc w:val="left"/>
    </w:pPr>
    <w:rPr>
      <w:i/>
      <w:iCs/>
      <w:sz w:val="20"/>
      <w:szCs w:val="20"/>
    </w:rPr>
  </w:style>
  <w:style w:type="paragraph" w:styleId="TOC2">
    <w:name w:val="toc 2"/>
    <w:basedOn w:val="Normal"/>
    <w:next w:val="Normal"/>
    <w:autoRedefine/>
    <w:semiHidden/>
    <w:pPr>
      <w:ind w:left="240"/>
      <w:jc w:val="left"/>
    </w:pPr>
    <w:rPr>
      <w:smallCaps/>
      <w:sz w:val="20"/>
      <w:szCs w:val="20"/>
    </w:rPr>
  </w:style>
  <w:style w:type="character" w:styleId="PageNumber">
    <w:name w:val="page number"/>
    <w:basedOn w:val="DefaultParagraphFont"/>
  </w:style>
  <w:style w:type="paragraph" w:styleId="EndnoteText">
    <w:name w:val="endnote text"/>
    <w:basedOn w:val="Normal"/>
    <w:semiHidden/>
    <w:pPr>
      <w:snapToGrid w:val="0"/>
      <w:jc w:val="left"/>
    </w:pPr>
    <w:rPr>
      <w:sz w:val="21"/>
    </w:rPr>
  </w:style>
  <w:style w:type="character" w:styleId="EndnoteReference">
    <w:name w:val="endnote reference"/>
    <w:basedOn w:val="DefaultParagraphFont"/>
    <w:semiHidden/>
    <w:rPr>
      <w:vertAlign w:val="superscript"/>
    </w:rPr>
  </w:style>
  <w:style w:type="paragraph" w:styleId="DocumentMap">
    <w:name w:val="Document Map"/>
    <w:basedOn w:val="Normal"/>
    <w:semiHidden/>
    <w:pPr>
      <w:shd w:val="clear" w:color="auto" w:fill="000080"/>
    </w:pPr>
  </w:style>
  <w:style w:type="paragraph" w:customStyle="1" w:styleId="2">
    <w:name w:val="标题2宋体三"/>
    <w:basedOn w:val="Heading2"/>
    <w:rPr>
      <w:rFonts w:ascii="宋体" w:eastAsia="宋体" w:hAnsi="宋体"/>
    </w:rPr>
  </w:style>
  <w:style w:type="paragraph" w:customStyle="1" w:styleId="3">
    <w:name w:val="标题3宋体小三"/>
    <w:basedOn w:val="Heading3"/>
    <w:rPr>
      <w:sz w:val="30"/>
      <w:szCs w:val="30"/>
    </w:rPr>
  </w:style>
  <w:style w:type="paragraph" w:customStyle="1" w:styleId="4">
    <w:name w:val="标题4宋体四"/>
    <w:basedOn w:val="Heading4"/>
    <w:pPr>
      <w:numPr>
        <w:ilvl w:val="2"/>
      </w:numPr>
      <w:tabs>
        <w:tab w:val="num" w:pos="720"/>
      </w:tabs>
      <w:ind w:left="720" w:hanging="720"/>
    </w:pPr>
    <w:rPr>
      <w:sz w:val="28"/>
    </w:rPr>
  </w:style>
  <w:style w:type="paragraph" w:styleId="TOC4">
    <w:name w:val="toc 4"/>
    <w:basedOn w:val="Normal"/>
    <w:next w:val="Normal"/>
    <w:autoRedefine/>
    <w:semiHidden/>
    <w:pPr>
      <w:ind w:left="720"/>
      <w:jc w:val="left"/>
    </w:pPr>
    <w:rPr>
      <w:sz w:val="18"/>
      <w:szCs w:val="18"/>
    </w:rPr>
  </w:style>
  <w:style w:type="paragraph" w:styleId="TOC5">
    <w:name w:val="toc 5"/>
    <w:basedOn w:val="Normal"/>
    <w:next w:val="Normal"/>
    <w:autoRedefine/>
    <w:semiHidden/>
    <w:pPr>
      <w:ind w:left="960"/>
      <w:jc w:val="left"/>
    </w:pPr>
    <w:rPr>
      <w:sz w:val="18"/>
      <w:szCs w:val="18"/>
    </w:rPr>
  </w:style>
  <w:style w:type="paragraph" w:styleId="TOC6">
    <w:name w:val="toc 6"/>
    <w:basedOn w:val="Normal"/>
    <w:next w:val="Normal"/>
    <w:autoRedefine/>
    <w:semiHidden/>
    <w:pPr>
      <w:ind w:left="1200"/>
      <w:jc w:val="left"/>
    </w:pPr>
    <w:rPr>
      <w:sz w:val="18"/>
      <w:szCs w:val="18"/>
    </w:rPr>
  </w:style>
  <w:style w:type="paragraph" w:styleId="TOC7">
    <w:name w:val="toc 7"/>
    <w:basedOn w:val="Normal"/>
    <w:next w:val="Normal"/>
    <w:autoRedefine/>
    <w:semiHidden/>
    <w:pPr>
      <w:ind w:left="1440"/>
      <w:jc w:val="left"/>
    </w:pPr>
    <w:rPr>
      <w:sz w:val="18"/>
      <w:szCs w:val="18"/>
    </w:rPr>
  </w:style>
  <w:style w:type="paragraph" w:styleId="TOC8">
    <w:name w:val="toc 8"/>
    <w:basedOn w:val="Normal"/>
    <w:next w:val="Normal"/>
    <w:autoRedefine/>
    <w:semiHidden/>
    <w:pPr>
      <w:ind w:left="1680"/>
      <w:jc w:val="left"/>
    </w:pPr>
    <w:rPr>
      <w:sz w:val="18"/>
      <w:szCs w:val="18"/>
    </w:rPr>
  </w:style>
  <w:style w:type="paragraph" w:styleId="TOC9">
    <w:name w:val="toc 9"/>
    <w:basedOn w:val="Normal"/>
    <w:next w:val="Normal"/>
    <w:autoRedefine/>
    <w:semiHidden/>
    <w:pPr>
      <w:ind w:left="1920"/>
      <w:jc w:val="left"/>
    </w:pPr>
    <w:rPr>
      <w:sz w:val="18"/>
      <w:szCs w:val="18"/>
    </w:rPr>
  </w:style>
  <w:style w:type="character" w:customStyle="1" w:styleId="Char">
    <w:name w:val="Char"/>
    <w:basedOn w:val="DefaultParagraphFont"/>
    <w:rPr>
      <w:rFonts w:ascii="Arial" w:eastAsia="宋体" w:hAnsi="Arial"/>
      <w:b/>
      <w:bCs/>
      <w:kern w:val="2"/>
      <w:sz w:val="30"/>
      <w:szCs w:val="28"/>
      <w:lang w:val="en-US" w:eastAsia="zh-CN" w:bidi="ar-SA"/>
    </w:rPr>
  </w:style>
  <w:style w:type="paragraph" w:customStyle="1" w:styleId="20">
    <w:name w:val="2级大纲"/>
    <w:basedOn w:val="Heading2"/>
    <w:pPr>
      <w:tabs>
        <w:tab w:val="num" w:pos="630"/>
        <w:tab w:val="num" w:pos="1380"/>
      </w:tabs>
      <w:spacing w:before="480" w:after="120" w:line="240" w:lineRule="auto"/>
      <w:jc w:val="left"/>
    </w:pPr>
    <w:rPr>
      <w:rFonts w:ascii="Times New Roman" w:hAnsi="Times New Roman" w:cs="宋体"/>
      <w:sz w:val="28"/>
      <w:szCs w:val="20"/>
    </w:rPr>
  </w:style>
  <w:style w:type="paragraph" w:customStyle="1" w:styleId="30">
    <w:name w:val="3级大纲"/>
    <w:basedOn w:val="Heading3"/>
    <w:next w:val="PlainText"/>
    <w:pPr>
      <w:tabs>
        <w:tab w:val="num" w:pos="630"/>
        <w:tab w:val="num" w:pos="1800"/>
      </w:tabs>
      <w:spacing w:before="240" w:after="120" w:line="240" w:lineRule="auto"/>
      <w:jc w:val="left"/>
    </w:pPr>
    <w:rPr>
      <w:rFonts w:eastAsia="黑体" w:cs="宋体"/>
      <w:b w:val="0"/>
      <w:sz w:val="26"/>
      <w:szCs w:val="20"/>
    </w:rPr>
  </w:style>
  <w:style w:type="paragraph" w:customStyle="1" w:styleId="1">
    <w:name w:val="1级大纲"/>
    <w:basedOn w:val="Heading1"/>
    <w:pPr>
      <w:keepNext w:val="0"/>
      <w:pageBreakBefore/>
      <w:tabs>
        <w:tab w:val="num" w:pos="1260"/>
      </w:tabs>
      <w:spacing w:before="480" w:after="360" w:line="240" w:lineRule="auto"/>
      <w:ind w:left="1260" w:hanging="720"/>
      <w:jc w:val="center"/>
    </w:pPr>
    <w:rPr>
      <w:rFonts w:eastAsia="黑体" w:cs="宋体"/>
      <w:kern w:val="2"/>
      <w:sz w:val="32"/>
      <w:szCs w:val="20"/>
    </w:rPr>
  </w:style>
  <w:style w:type="paragraph" w:customStyle="1" w:styleId="a">
    <w:name w:val="小四正文"/>
    <w:basedOn w:val="PlainText"/>
    <w:pPr>
      <w:spacing w:line="400" w:lineRule="exact"/>
      <w:ind w:firstLineChars="200" w:firstLine="200"/>
    </w:pPr>
    <w:rPr>
      <w:rFonts w:ascii="Times New Roman" w:hAnsi="Times New Roman" w:cs="宋体"/>
      <w:sz w:val="24"/>
    </w:rPr>
  </w:style>
  <w:style w:type="paragraph" w:styleId="PlainText">
    <w:name w:val="Plain Text"/>
    <w:basedOn w:val="Normal"/>
    <w:rPr>
      <w:rFonts w:ascii="宋体" w:hAnsi="Courier New" w:cs="Courier New"/>
      <w:sz w:val="21"/>
      <w:szCs w:val="21"/>
    </w:rPr>
  </w:style>
  <w:style w:type="paragraph" w:styleId="ListParagraph">
    <w:name w:val="List Paragraph"/>
    <w:basedOn w:val="Normal"/>
    <w:uiPriority w:val="34"/>
    <w:qFormat/>
    <w:rsid w:val="00C969F5"/>
    <w:pPr>
      <w:ind w:firstLineChars="200" w:firstLine="420"/>
    </w:pPr>
  </w:style>
  <w:style w:type="paragraph" w:customStyle="1" w:styleId="Default">
    <w:name w:val="Default"/>
    <w:rsid w:val="00C969F5"/>
    <w:pPr>
      <w:widowControl w:val="0"/>
      <w:autoSpaceDE w:val="0"/>
      <w:autoSpaceDN w:val="0"/>
      <w:adjustRightInd w:val="0"/>
    </w:pPr>
    <w:rPr>
      <w:rFonts w:ascii="Helvetica" w:eastAsia="Helvetica" w:cs="Helvetica"/>
      <w:color w:val="000000"/>
      <w:sz w:val="24"/>
      <w:szCs w:val="24"/>
    </w:rPr>
  </w:style>
  <w:style w:type="character" w:customStyle="1" w:styleId="A4">
    <w:name w:val="A4"/>
    <w:uiPriority w:val="99"/>
    <w:rsid w:val="006A1909"/>
    <w:rPr>
      <w:i/>
      <w:iCs/>
      <w:color w:val="000000"/>
      <w:sz w:val="10"/>
      <w:szCs w:val="10"/>
    </w:rPr>
  </w:style>
  <w:style w:type="paragraph" w:styleId="BalloonText">
    <w:name w:val="Balloon Text"/>
    <w:basedOn w:val="Normal"/>
    <w:link w:val="BalloonTextChar"/>
    <w:rsid w:val="000812E1"/>
    <w:rPr>
      <w:sz w:val="16"/>
      <w:szCs w:val="16"/>
    </w:rPr>
  </w:style>
  <w:style w:type="character" w:customStyle="1" w:styleId="BalloonTextChar">
    <w:name w:val="Balloon Text Char"/>
    <w:basedOn w:val="DefaultParagraphFont"/>
    <w:link w:val="BalloonText"/>
    <w:rsid w:val="000812E1"/>
    <w:rPr>
      <w:kern w:val="2"/>
      <w:sz w:val="16"/>
      <w:szCs w:val="16"/>
    </w:rPr>
  </w:style>
  <w:style w:type="paragraph" w:styleId="HTMLPreformatted">
    <w:name w:val="HTML Preformatted"/>
    <w:basedOn w:val="Normal"/>
    <w:link w:val="HTMLPreformattedChar"/>
    <w:uiPriority w:val="99"/>
    <w:unhideWhenUsed/>
    <w:rsid w:val="00831A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rPr>
  </w:style>
  <w:style w:type="character" w:customStyle="1" w:styleId="HTMLPreformattedChar">
    <w:name w:val="HTML Preformatted Char"/>
    <w:basedOn w:val="DefaultParagraphFont"/>
    <w:link w:val="HTMLPreformatted"/>
    <w:uiPriority w:val="99"/>
    <w:rsid w:val="00831A71"/>
    <w:rPr>
      <w:rFonts w:ascii="Arial" w:hAnsi="Arial"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4"/>
      <w:szCs w:val="24"/>
    </w:rPr>
  </w:style>
  <w:style w:type="paragraph" w:styleId="Heading1">
    <w:name w:val="heading 1"/>
    <w:aliases w:val="章标题(有序号)"/>
    <w:basedOn w:val="Normal"/>
    <w:next w:val="Normal"/>
    <w:qFormat/>
    <w:pPr>
      <w:keepNext/>
      <w:keepLines/>
      <w:spacing w:before="340" w:after="330" w:line="578" w:lineRule="auto"/>
      <w:outlineLvl w:val="0"/>
    </w:pPr>
    <w:rPr>
      <w:b/>
      <w:bCs/>
      <w:kern w:val="44"/>
      <w:sz w:val="44"/>
      <w:szCs w:val="44"/>
    </w:rPr>
  </w:style>
  <w:style w:type="paragraph" w:styleId="Heading2">
    <w:name w:val="heading 2"/>
    <w:aliases w:val="节标题"/>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aliases w:val="条标题"/>
    <w:basedOn w:val="Normal"/>
    <w:next w:val="Normal"/>
    <w:qFormat/>
    <w:pPr>
      <w:keepNext/>
      <w:keepLines/>
      <w:spacing w:before="260" w:after="260" w:line="416" w:lineRule="auto"/>
      <w:outlineLvl w:val="2"/>
    </w:pPr>
    <w:rPr>
      <w:b/>
      <w:bCs/>
      <w:sz w:val="32"/>
      <w:szCs w:val="32"/>
    </w:rPr>
  </w:style>
  <w:style w:type="paragraph" w:styleId="Heading4">
    <w:name w:val="heading 4"/>
    <w:aliases w:val="款标题"/>
    <w:basedOn w:val="Normal"/>
    <w:next w:val="Normal"/>
    <w:qFormat/>
    <w:pPr>
      <w:keepNext/>
      <w:keepLines/>
      <w:spacing w:before="280" w:after="290" w:line="376" w:lineRule="auto"/>
      <w:outlineLvl w:val="3"/>
    </w:pPr>
    <w:rPr>
      <w:rFonts w:ascii="Arial" w:hAnsi="Arial"/>
      <w:b/>
      <w:bCs/>
      <w:sz w:val="3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spacing w:line="400" w:lineRule="atLeast"/>
      <w:ind w:firstLineChars="100" w:firstLine="480"/>
    </w:pPr>
    <w:rPr>
      <w:rFonts w:ascii="仿宋_GB2312" w:eastAsia="仿宋_GB2312" w:hAnsi="宋体"/>
      <w:b/>
      <w:bCs/>
      <w:sz w:val="48"/>
      <w:szCs w:val="20"/>
    </w:rPr>
  </w:style>
  <w:style w:type="paragraph" w:customStyle="1" w:styleId="BalloonText1">
    <w:name w:val="Balloon Text1"/>
    <w:basedOn w:val="Normal"/>
    <w:semiHidden/>
    <w:rPr>
      <w:sz w:val="18"/>
      <w:szCs w:val="18"/>
    </w:rPr>
  </w:style>
  <w:style w:type="paragraph" w:styleId="TOC1">
    <w:name w:val="toc 1"/>
    <w:basedOn w:val="Normal"/>
    <w:next w:val="Normal"/>
    <w:autoRedefine/>
    <w:semiHidden/>
    <w:pPr>
      <w:spacing w:before="120" w:after="120"/>
      <w:jc w:val="left"/>
    </w:pPr>
    <w:rPr>
      <w:b/>
      <w:bCs/>
      <w:caps/>
      <w:sz w:val="20"/>
      <w:szCs w:val="20"/>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Footer">
    <w:name w:val="footer"/>
    <w:basedOn w:val="Normal"/>
    <w:pPr>
      <w:tabs>
        <w:tab w:val="center" w:pos="4153"/>
        <w:tab w:val="right" w:pos="8306"/>
      </w:tabs>
      <w:snapToGrid w:val="0"/>
      <w:jc w:val="left"/>
    </w:pPr>
    <w:rPr>
      <w:sz w:val="18"/>
      <w:szCs w:val="18"/>
    </w:rPr>
  </w:style>
  <w:style w:type="paragraph" w:styleId="Caption">
    <w:name w:val="caption"/>
    <w:basedOn w:val="Normal"/>
    <w:next w:val="Normal"/>
    <w:qFormat/>
    <w:pPr>
      <w:ind w:firstLineChars="200" w:firstLine="200"/>
    </w:pPr>
    <w:rPr>
      <w:rFonts w:ascii="Arial" w:eastAsia="黑体" w:hAnsi="Arial" w:cs="Arial"/>
      <w:sz w:val="20"/>
      <w:szCs w:val="20"/>
    </w:rPr>
  </w:style>
  <w:style w:type="character" w:styleId="Hyperlink">
    <w:name w:val="Hyperlink"/>
    <w:basedOn w:val="DefaultParagraphFont"/>
    <w:rPr>
      <w:color w:val="0000FF"/>
      <w:u w:val="single"/>
    </w:rPr>
  </w:style>
  <w:style w:type="paragraph" w:styleId="FootnoteText">
    <w:name w:val="footnote text"/>
    <w:basedOn w:val="Normal"/>
    <w:semiHidden/>
    <w:pPr>
      <w:snapToGrid w:val="0"/>
      <w:ind w:firstLineChars="200" w:firstLine="200"/>
      <w:jc w:val="left"/>
    </w:pPr>
    <w:rPr>
      <w:sz w:val="18"/>
      <w:szCs w:val="18"/>
    </w:rPr>
  </w:style>
  <w:style w:type="character" w:styleId="FootnoteReference">
    <w:name w:val="footnote reference"/>
    <w:basedOn w:val="DefaultParagraphFont"/>
    <w:semiHidden/>
    <w:rPr>
      <w:vertAlign w:val="superscript"/>
    </w:rPr>
  </w:style>
  <w:style w:type="paragraph" w:styleId="TOC3">
    <w:name w:val="toc 3"/>
    <w:basedOn w:val="Normal"/>
    <w:next w:val="Normal"/>
    <w:autoRedefine/>
    <w:semiHidden/>
    <w:pPr>
      <w:ind w:left="480"/>
      <w:jc w:val="left"/>
    </w:pPr>
    <w:rPr>
      <w:i/>
      <w:iCs/>
      <w:sz w:val="20"/>
      <w:szCs w:val="20"/>
    </w:rPr>
  </w:style>
  <w:style w:type="paragraph" w:styleId="TOC2">
    <w:name w:val="toc 2"/>
    <w:basedOn w:val="Normal"/>
    <w:next w:val="Normal"/>
    <w:autoRedefine/>
    <w:semiHidden/>
    <w:pPr>
      <w:ind w:left="240"/>
      <w:jc w:val="left"/>
    </w:pPr>
    <w:rPr>
      <w:smallCaps/>
      <w:sz w:val="20"/>
      <w:szCs w:val="20"/>
    </w:rPr>
  </w:style>
  <w:style w:type="character" w:styleId="PageNumber">
    <w:name w:val="page number"/>
    <w:basedOn w:val="DefaultParagraphFont"/>
  </w:style>
  <w:style w:type="paragraph" w:styleId="EndnoteText">
    <w:name w:val="endnote text"/>
    <w:basedOn w:val="Normal"/>
    <w:semiHidden/>
    <w:pPr>
      <w:snapToGrid w:val="0"/>
      <w:jc w:val="left"/>
    </w:pPr>
    <w:rPr>
      <w:sz w:val="21"/>
    </w:rPr>
  </w:style>
  <w:style w:type="character" w:styleId="EndnoteReference">
    <w:name w:val="endnote reference"/>
    <w:basedOn w:val="DefaultParagraphFont"/>
    <w:semiHidden/>
    <w:rPr>
      <w:vertAlign w:val="superscript"/>
    </w:rPr>
  </w:style>
  <w:style w:type="paragraph" w:styleId="DocumentMap">
    <w:name w:val="Document Map"/>
    <w:basedOn w:val="Normal"/>
    <w:semiHidden/>
    <w:pPr>
      <w:shd w:val="clear" w:color="auto" w:fill="000080"/>
    </w:pPr>
  </w:style>
  <w:style w:type="paragraph" w:customStyle="1" w:styleId="2">
    <w:name w:val="标题2宋体三"/>
    <w:basedOn w:val="Heading2"/>
    <w:rPr>
      <w:rFonts w:ascii="宋体" w:eastAsia="宋体" w:hAnsi="宋体"/>
    </w:rPr>
  </w:style>
  <w:style w:type="paragraph" w:customStyle="1" w:styleId="3">
    <w:name w:val="标题3宋体小三"/>
    <w:basedOn w:val="Heading3"/>
    <w:rPr>
      <w:sz w:val="30"/>
      <w:szCs w:val="30"/>
    </w:rPr>
  </w:style>
  <w:style w:type="paragraph" w:customStyle="1" w:styleId="4">
    <w:name w:val="标题4宋体四"/>
    <w:basedOn w:val="Heading4"/>
    <w:pPr>
      <w:numPr>
        <w:ilvl w:val="2"/>
      </w:numPr>
      <w:tabs>
        <w:tab w:val="num" w:pos="720"/>
      </w:tabs>
      <w:ind w:left="720" w:hanging="720"/>
    </w:pPr>
    <w:rPr>
      <w:sz w:val="28"/>
    </w:rPr>
  </w:style>
  <w:style w:type="paragraph" w:styleId="TOC4">
    <w:name w:val="toc 4"/>
    <w:basedOn w:val="Normal"/>
    <w:next w:val="Normal"/>
    <w:autoRedefine/>
    <w:semiHidden/>
    <w:pPr>
      <w:ind w:left="720"/>
      <w:jc w:val="left"/>
    </w:pPr>
    <w:rPr>
      <w:sz w:val="18"/>
      <w:szCs w:val="18"/>
    </w:rPr>
  </w:style>
  <w:style w:type="paragraph" w:styleId="TOC5">
    <w:name w:val="toc 5"/>
    <w:basedOn w:val="Normal"/>
    <w:next w:val="Normal"/>
    <w:autoRedefine/>
    <w:semiHidden/>
    <w:pPr>
      <w:ind w:left="960"/>
      <w:jc w:val="left"/>
    </w:pPr>
    <w:rPr>
      <w:sz w:val="18"/>
      <w:szCs w:val="18"/>
    </w:rPr>
  </w:style>
  <w:style w:type="paragraph" w:styleId="TOC6">
    <w:name w:val="toc 6"/>
    <w:basedOn w:val="Normal"/>
    <w:next w:val="Normal"/>
    <w:autoRedefine/>
    <w:semiHidden/>
    <w:pPr>
      <w:ind w:left="1200"/>
      <w:jc w:val="left"/>
    </w:pPr>
    <w:rPr>
      <w:sz w:val="18"/>
      <w:szCs w:val="18"/>
    </w:rPr>
  </w:style>
  <w:style w:type="paragraph" w:styleId="TOC7">
    <w:name w:val="toc 7"/>
    <w:basedOn w:val="Normal"/>
    <w:next w:val="Normal"/>
    <w:autoRedefine/>
    <w:semiHidden/>
    <w:pPr>
      <w:ind w:left="1440"/>
      <w:jc w:val="left"/>
    </w:pPr>
    <w:rPr>
      <w:sz w:val="18"/>
      <w:szCs w:val="18"/>
    </w:rPr>
  </w:style>
  <w:style w:type="paragraph" w:styleId="TOC8">
    <w:name w:val="toc 8"/>
    <w:basedOn w:val="Normal"/>
    <w:next w:val="Normal"/>
    <w:autoRedefine/>
    <w:semiHidden/>
    <w:pPr>
      <w:ind w:left="1680"/>
      <w:jc w:val="left"/>
    </w:pPr>
    <w:rPr>
      <w:sz w:val="18"/>
      <w:szCs w:val="18"/>
    </w:rPr>
  </w:style>
  <w:style w:type="paragraph" w:styleId="TOC9">
    <w:name w:val="toc 9"/>
    <w:basedOn w:val="Normal"/>
    <w:next w:val="Normal"/>
    <w:autoRedefine/>
    <w:semiHidden/>
    <w:pPr>
      <w:ind w:left="1920"/>
      <w:jc w:val="left"/>
    </w:pPr>
    <w:rPr>
      <w:sz w:val="18"/>
      <w:szCs w:val="18"/>
    </w:rPr>
  </w:style>
  <w:style w:type="character" w:customStyle="1" w:styleId="Char">
    <w:name w:val="Char"/>
    <w:basedOn w:val="DefaultParagraphFont"/>
    <w:rPr>
      <w:rFonts w:ascii="Arial" w:eastAsia="宋体" w:hAnsi="Arial"/>
      <w:b/>
      <w:bCs/>
      <w:kern w:val="2"/>
      <w:sz w:val="30"/>
      <w:szCs w:val="28"/>
      <w:lang w:val="en-US" w:eastAsia="zh-CN" w:bidi="ar-SA"/>
    </w:rPr>
  </w:style>
  <w:style w:type="paragraph" w:customStyle="1" w:styleId="20">
    <w:name w:val="2级大纲"/>
    <w:basedOn w:val="Heading2"/>
    <w:pPr>
      <w:tabs>
        <w:tab w:val="num" w:pos="630"/>
        <w:tab w:val="num" w:pos="1380"/>
      </w:tabs>
      <w:spacing w:before="480" w:after="120" w:line="240" w:lineRule="auto"/>
      <w:jc w:val="left"/>
    </w:pPr>
    <w:rPr>
      <w:rFonts w:ascii="Times New Roman" w:hAnsi="Times New Roman" w:cs="宋体"/>
      <w:sz w:val="28"/>
      <w:szCs w:val="20"/>
    </w:rPr>
  </w:style>
  <w:style w:type="paragraph" w:customStyle="1" w:styleId="30">
    <w:name w:val="3级大纲"/>
    <w:basedOn w:val="Heading3"/>
    <w:next w:val="PlainText"/>
    <w:pPr>
      <w:tabs>
        <w:tab w:val="num" w:pos="630"/>
        <w:tab w:val="num" w:pos="1800"/>
      </w:tabs>
      <w:spacing w:before="240" w:after="120" w:line="240" w:lineRule="auto"/>
      <w:jc w:val="left"/>
    </w:pPr>
    <w:rPr>
      <w:rFonts w:eastAsia="黑体" w:cs="宋体"/>
      <w:b w:val="0"/>
      <w:sz w:val="26"/>
      <w:szCs w:val="20"/>
    </w:rPr>
  </w:style>
  <w:style w:type="paragraph" w:customStyle="1" w:styleId="1">
    <w:name w:val="1级大纲"/>
    <w:basedOn w:val="Heading1"/>
    <w:pPr>
      <w:keepNext w:val="0"/>
      <w:pageBreakBefore/>
      <w:tabs>
        <w:tab w:val="num" w:pos="1260"/>
      </w:tabs>
      <w:spacing w:before="480" w:after="360" w:line="240" w:lineRule="auto"/>
      <w:ind w:left="1260" w:hanging="720"/>
      <w:jc w:val="center"/>
    </w:pPr>
    <w:rPr>
      <w:rFonts w:eastAsia="黑体" w:cs="宋体"/>
      <w:kern w:val="2"/>
      <w:sz w:val="32"/>
      <w:szCs w:val="20"/>
    </w:rPr>
  </w:style>
  <w:style w:type="paragraph" w:customStyle="1" w:styleId="a">
    <w:name w:val="小四正文"/>
    <w:basedOn w:val="PlainText"/>
    <w:pPr>
      <w:spacing w:line="400" w:lineRule="exact"/>
      <w:ind w:firstLineChars="200" w:firstLine="200"/>
    </w:pPr>
    <w:rPr>
      <w:rFonts w:ascii="Times New Roman" w:hAnsi="Times New Roman" w:cs="宋体"/>
      <w:sz w:val="24"/>
    </w:rPr>
  </w:style>
  <w:style w:type="paragraph" w:styleId="PlainText">
    <w:name w:val="Plain Text"/>
    <w:basedOn w:val="Normal"/>
    <w:rPr>
      <w:rFonts w:ascii="宋体" w:hAnsi="Courier New" w:cs="Courier New"/>
      <w:sz w:val="21"/>
      <w:szCs w:val="21"/>
    </w:rPr>
  </w:style>
  <w:style w:type="paragraph" w:styleId="ListParagraph">
    <w:name w:val="List Paragraph"/>
    <w:basedOn w:val="Normal"/>
    <w:uiPriority w:val="34"/>
    <w:qFormat/>
    <w:rsid w:val="00C969F5"/>
    <w:pPr>
      <w:ind w:firstLineChars="200" w:firstLine="420"/>
    </w:pPr>
  </w:style>
  <w:style w:type="paragraph" w:customStyle="1" w:styleId="Default">
    <w:name w:val="Default"/>
    <w:rsid w:val="00C969F5"/>
    <w:pPr>
      <w:widowControl w:val="0"/>
      <w:autoSpaceDE w:val="0"/>
      <w:autoSpaceDN w:val="0"/>
      <w:adjustRightInd w:val="0"/>
    </w:pPr>
    <w:rPr>
      <w:rFonts w:ascii="Helvetica" w:eastAsia="Helvetica" w:cs="Helvetica"/>
      <w:color w:val="000000"/>
      <w:sz w:val="24"/>
      <w:szCs w:val="24"/>
    </w:rPr>
  </w:style>
  <w:style w:type="character" w:customStyle="1" w:styleId="A4">
    <w:name w:val="A4"/>
    <w:uiPriority w:val="99"/>
    <w:rsid w:val="006A1909"/>
    <w:rPr>
      <w:i/>
      <w:iCs/>
      <w:color w:val="000000"/>
      <w:sz w:val="10"/>
      <w:szCs w:val="10"/>
    </w:rPr>
  </w:style>
  <w:style w:type="paragraph" w:styleId="BalloonText">
    <w:name w:val="Balloon Text"/>
    <w:basedOn w:val="Normal"/>
    <w:link w:val="BalloonTextChar"/>
    <w:rsid w:val="000812E1"/>
    <w:rPr>
      <w:sz w:val="16"/>
      <w:szCs w:val="16"/>
    </w:rPr>
  </w:style>
  <w:style w:type="character" w:customStyle="1" w:styleId="BalloonTextChar">
    <w:name w:val="Balloon Text Char"/>
    <w:basedOn w:val="DefaultParagraphFont"/>
    <w:link w:val="BalloonText"/>
    <w:rsid w:val="000812E1"/>
    <w:rPr>
      <w:kern w:val="2"/>
      <w:sz w:val="16"/>
      <w:szCs w:val="16"/>
    </w:rPr>
  </w:style>
  <w:style w:type="paragraph" w:styleId="HTMLPreformatted">
    <w:name w:val="HTML Preformatted"/>
    <w:basedOn w:val="Normal"/>
    <w:link w:val="HTMLPreformattedChar"/>
    <w:uiPriority w:val="99"/>
    <w:unhideWhenUsed/>
    <w:rsid w:val="00831A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rPr>
  </w:style>
  <w:style w:type="character" w:customStyle="1" w:styleId="HTMLPreformattedChar">
    <w:name w:val="HTML Preformatted Char"/>
    <w:basedOn w:val="DefaultParagraphFont"/>
    <w:link w:val="HTMLPreformatted"/>
    <w:uiPriority w:val="99"/>
    <w:rsid w:val="00831A71"/>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13512">
      <w:bodyDiv w:val="1"/>
      <w:marLeft w:val="0"/>
      <w:marRight w:val="0"/>
      <w:marTop w:val="0"/>
      <w:marBottom w:val="0"/>
      <w:divBdr>
        <w:top w:val="none" w:sz="0" w:space="0" w:color="auto"/>
        <w:left w:val="none" w:sz="0" w:space="0" w:color="auto"/>
        <w:bottom w:val="none" w:sz="0" w:space="0" w:color="auto"/>
        <w:right w:val="none" w:sz="0" w:space="0" w:color="auto"/>
      </w:divBdr>
      <w:divsChild>
        <w:div w:id="1857310072">
          <w:marLeft w:val="0"/>
          <w:marRight w:val="0"/>
          <w:marTop w:val="0"/>
          <w:marBottom w:val="0"/>
          <w:divBdr>
            <w:top w:val="none" w:sz="0" w:space="0" w:color="auto"/>
            <w:left w:val="none" w:sz="0" w:space="0" w:color="auto"/>
            <w:bottom w:val="none" w:sz="0" w:space="0" w:color="auto"/>
            <w:right w:val="none" w:sz="0" w:space="0" w:color="auto"/>
          </w:divBdr>
          <w:divsChild>
            <w:div w:id="1642350065">
              <w:marLeft w:val="0"/>
              <w:marRight w:val="0"/>
              <w:marTop w:val="0"/>
              <w:marBottom w:val="0"/>
              <w:divBdr>
                <w:top w:val="none" w:sz="0" w:space="0" w:color="auto"/>
                <w:left w:val="none" w:sz="0" w:space="0" w:color="auto"/>
                <w:bottom w:val="none" w:sz="0" w:space="0" w:color="auto"/>
                <w:right w:val="none" w:sz="0" w:space="0" w:color="auto"/>
              </w:divBdr>
            </w:div>
            <w:div w:id="14584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8174">
      <w:bodyDiv w:val="1"/>
      <w:marLeft w:val="0"/>
      <w:marRight w:val="0"/>
      <w:marTop w:val="0"/>
      <w:marBottom w:val="0"/>
      <w:divBdr>
        <w:top w:val="none" w:sz="0" w:space="0" w:color="auto"/>
        <w:left w:val="none" w:sz="0" w:space="0" w:color="auto"/>
        <w:bottom w:val="none" w:sz="0" w:space="0" w:color="auto"/>
        <w:right w:val="none" w:sz="0" w:space="0" w:color="auto"/>
      </w:divBdr>
      <w:divsChild>
        <w:div w:id="339354727">
          <w:marLeft w:val="0"/>
          <w:marRight w:val="0"/>
          <w:marTop w:val="0"/>
          <w:marBottom w:val="0"/>
          <w:divBdr>
            <w:top w:val="none" w:sz="0" w:space="0" w:color="auto"/>
            <w:left w:val="none" w:sz="0" w:space="0" w:color="auto"/>
            <w:bottom w:val="none" w:sz="0" w:space="0" w:color="auto"/>
            <w:right w:val="none" w:sz="0" w:space="0" w:color="auto"/>
          </w:divBdr>
          <w:divsChild>
            <w:div w:id="557977495">
              <w:marLeft w:val="0"/>
              <w:marRight w:val="0"/>
              <w:marTop w:val="0"/>
              <w:marBottom w:val="0"/>
              <w:divBdr>
                <w:top w:val="single" w:sz="6" w:space="0" w:color="A2A2A2"/>
                <w:left w:val="single" w:sz="6" w:space="0" w:color="A2A2A2"/>
                <w:bottom w:val="single" w:sz="6" w:space="0" w:color="A2A2A2"/>
                <w:right w:val="single" w:sz="6" w:space="0" w:color="A2A2A2"/>
              </w:divBdr>
              <w:divsChild>
                <w:div w:id="1761634702">
                  <w:marLeft w:val="0"/>
                  <w:marRight w:val="0"/>
                  <w:marTop w:val="0"/>
                  <w:marBottom w:val="0"/>
                  <w:divBdr>
                    <w:top w:val="none" w:sz="0" w:space="0" w:color="auto"/>
                    <w:left w:val="none" w:sz="0" w:space="0" w:color="auto"/>
                    <w:bottom w:val="none" w:sz="0" w:space="0" w:color="auto"/>
                    <w:right w:val="none" w:sz="0" w:space="0" w:color="auto"/>
                  </w:divBdr>
                  <w:divsChild>
                    <w:div w:id="1313942587">
                      <w:marLeft w:val="0"/>
                      <w:marRight w:val="0"/>
                      <w:marTop w:val="0"/>
                      <w:marBottom w:val="0"/>
                      <w:divBdr>
                        <w:top w:val="none" w:sz="0" w:space="0" w:color="auto"/>
                        <w:left w:val="none" w:sz="0" w:space="0" w:color="auto"/>
                        <w:bottom w:val="none" w:sz="0" w:space="0" w:color="auto"/>
                        <w:right w:val="none" w:sz="0" w:space="0" w:color="auto"/>
                      </w:divBdr>
                      <w:divsChild>
                        <w:div w:id="1679231365">
                          <w:marLeft w:val="0"/>
                          <w:marRight w:val="0"/>
                          <w:marTop w:val="0"/>
                          <w:marBottom w:val="0"/>
                          <w:divBdr>
                            <w:top w:val="none" w:sz="0" w:space="0" w:color="auto"/>
                            <w:left w:val="none" w:sz="0" w:space="0" w:color="auto"/>
                            <w:bottom w:val="none" w:sz="0" w:space="0" w:color="auto"/>
                            <w:right w:val="none" w:sz="0" w:space="0" w:color="auto"/>
                          </w:divBdr>
                          <w:divsChild>
                            <w:div w:id="870386301">
                              <w:marLeft w:val="0"/>
                              <w:marRight w:val="0"/>
                              <w:marTop w:val="300"/>
                              <w:marBottom w:val="0"/>
                              <w:divBdr>
                                <w:top w:val="none" w:sz="0" w:space="0" w:color="auto"/>
                                <w:left w:val="none" w:sz="0" w:space="0" w:color="auto"/>
                                <w:bottom w:val="none" w:sz="0" w:space="0" w:color="auto"/>
                                <w:right w:val="none" w:sz="0" w:space="0" w:color="auto"/>
                              </w:divBdr>
                              <w:divsChild>
                                <w:div w:id="227888642">
                                  <w:marLeft w:val="0"/>
                                  <w:marRight w:val="0"/>
                                  <w:marTop w:val="0"/>
                                  <w:marBottom w:val="0"/>
                                  <w:divBdr>
                                    <w:top w:val="none" w:sz="0" w:space="0" w:color="auto"/>
                                    <w:left w:val="none" w:sz="0" w:space="0" w:color="auto"/>
                                    <w:bottom w:val="none" w:sz="0" w:space="0" w:color="auto"/>
                                    <w:right w:val="none" w:sz="0" w:space="0" w:color="auto"/>
                                  </w:divBdr>
                                  <w:divsChild>
                                    <w:div w:id="504638557">
                                      <w:marLeft w:val="0"/>
                                      <w:marRight w:val="0"/>
                                      <w:marTop w:val="0"/>
                                      <w:marBottom w:val="0"/>
                                      <w:divBdr>
                                        <w:top w:val="none" w:sz="0" w:space="0" w:color="auto"/>
                                        <w:left w:val="single" w:sz="6" w:space="8" w:color="A3A3A3"/>
                                        <w:bottom w:val="single" w:sz="6" w:space="8" w:color="A3A3A3"/>
                                        <w:right w:val="single" w:sz="6" w:space="8" w:color="A3A3A3"/>
                                      </w:divBdr>
                                      <w:divsChild>
                                        <w:div w:id="118528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041846">
      <w:bodyDiv w:val="1"/>
      <w:marLeft w:val="0"/>
      <w:marRight w:val="0"/>
      <w:marTop w:val="0"/>
      <w:marBottom w:val="0"/>
      <w:divBdr>
        <w:top w:val="none" w:sz="0" w:space="0" w:color="auto"/>
        <w:left w:val="none" w:sz="0" w:space="0" w:color="auto"/>
        <w:bottom w:val="none" w:sz="0" w:space="0" w:color="auto"/>
        <w:right w:val="none" w:sz="0" w:space="0" w:color="auto"/>
      </w:divBdr>
      <w:divsChild>
        <w:div w:id="1774394000">
          <w:marLeft w:val="0"/>
          <w:marRight w:val="0"/>
          <w:marTop w:val="0"/>
          <w:marBottom w:val="0"/>
          <w:divBdr>
            <w:top w:val="none" w:sz="0" w:space="0" w:color="auto"/>
            <w:left w:val="none" w:sz="0" w:space="0" w:color="auto"/>
            <w:bottom w:val="none" w:sz="0" w:space="0" w:color="auto"/>
            <w:right w:val="none" w:sz="0" w:space="0" w:color="auto"/>
          </w:divBdr>
          <w:divsChild>
            <w:div w:id="28334236">
              <w:marLeft w:val="0"/>
              <w:marRight w:val="0"/>
              <w:marTop w:val="0"/>
              <w:marBottom w:val="0"/>
              <w:divBdr>
                <w:top w:val="none" w:sz="0" w:space="0" w:color="auto"/>
                <w:left w:val="none" w:sz="0" w:space="0" w:color="auto"/>
                <w:bottom w:val="none" w:sz="0" w:space="0" w:color="auto"/>
                <w:right w:val="none" w:sz="0" w:space="0" w:color="auto"/>
              </w:divBdr>
              <w:divsChild>
                <w:div w:id="1360278648">
                  <w:marLeft w:val="0"/>
                  <w:marRight w:val="0"/>
                  <w:marTop w:val="0"/>
                  <w:marBottom w:val="0"/>
                  <w:divBdr>
                    <w:top w:val="none" w:sz="0" w:space="0" w:color="auto"/>
                    <w:left w:val="none" w:sz="0" w:space="0" w:color="auto"/>
                    <w:bottom w:val="none" w:sz="0" w:space="0" w:color="auto"/>
                    <w:right w:val="none" w:sz="0" w:space="0" w:color="auto"/>
                  </w:divBdr>
                  <w:divsChild>
                    <w:div w:id="1349407044">
                      <w:marLeft w:val="0"/>
                      <w:marRight w:val="0"/>
                      <w:marTop w:val="0"/>
                      <w:marBottom w:val="0"/>
                      <w:divBdr>
                        <w:top w:val="none" w:sz="0" w:space="0" w:color="auto"/>
                        <w:left w:val="none" w:sz="0" w:space="0" w:color="auto"/>
                        <w:bottom w:val="none" w:sz="0" w:space="0" w:color="auto"/>
                        <w:right w:val="none" w:sz="0" w:space="0" w:color="auto"/>
                      </w:divBdr>
                      <w:divsChild>
                        <w:div w:id="1728601016">
                          <w:marLeft w:val="0"/>
                          <w:marRight w:val="0"/>
                          <w:marTop w:val="0"/>
                          <w:marBottom w:val="0"/>
                          <w:divBdr>
                            <w:top w:val="none" w:sz="0" w:space="0" w:color="auto"/>
                            <w:left w:val="none" w:sz="0" w:space="0" w:color="auto"/>
                            <w:bottom w:val="none" w:sz="0" w:space="0" w:color="auto"/>
                            <w:right w:val="none" w:sz="0" w:space="0" w:color="auto"/>
                          </w:divBdr>
                          <w:divsChild>
                            <w:div w:id="1593275232">
                              <w:marLeft w:val="0"/>
                              <w:marRight w:val="0"/>
                              <w:marTop w:val="0"/>
                              <w:marBottom w:val="0"/>
                              <w:divBdr>
                                <w:top w:val="none" w:sz="0" w:space="0" w:color="auto"/>
                                <w:left w:val="none" w:sz="0" w:space="0" w:color="auto"/>
                                <w:bottom w:val="none" w:sz="0" w:space="0" w:color="auto"/>
                                <w:right w:val="none" w:sz="0" w:space="0" w:color="auto"/>
                              </w:divBdr>
                              <w:divsChild>
                                <w:div w:id="1772048736">
                                  <w:marLeft w:val="0"/>
                                  <w:marRight w:val="0"/>
                                  <w:marTop w:val="0"/>
                                  <w:marBottom w:val="0"/>
                                  <w:divBdr>
                                    <w:top w:val="none" w:sz="0" w:space="0" w:color="auto"/>
                                    <w:left w:val="none" w:sz="0" w:space="0" w:color="auto"/>
                                    <w:bottom w:val="none" w:sz="0" w:space="0" w:color="auto"/>
                                    <w:right w:val="none" w:sz="0" w:space="0" w:color="auto"/>
                                  </w:divBdr>
                                  <w:divsChild>
                                    <w:div w:id="2046127845">
                                      <w:marLeft w:val="0"/>
                                      <w:marRight w:val="0"/>
                                      <w:marTop w:val="0"/>
                                      <w:marBottom w:val="0"/>
                                      <w:divBdr>
                                        <w:top w:val="single" w:sz="6" w:space="0" w:color="D6D6D6"/>
                                        <w:left w:val="single" w:sz="6" w:space="0" w:color="D6D6D6"/>
                                        <w:bottom w:val="single" w:sz="6" w:space="0" w:color="D6D6D6"/>
                                        <w:right w:val="single" w:sz="6" w:space="0" w:color="D6D6D6"/>
                                      </w:divBdr>
                                      <w:divsChild>
                                        <w:div w:id="110366687">
                                          <w:marLeft w:val="0"/>
                                          <w:marRight w:val="0"/>
                                          <w:marTop w:val="0"/>
                                          <w:marBottom w:val="0"/>
                                          <w:divBdr>
                                            <w:top w:val="none" w:sz="0" w:space="0" w:color="auto"/>
                                            <w:left w:val="none" w:sz="0" w:space="0" w:color="auto"/>
                                            <w:bottom w:val="none" w:sz="0" w:space="0" w:color="auto"/>
                                            <w:right w:val="none" w:sz="0" w:space="0" w:color="auto"/>
                                          </w:divBdr>
                                          <w:divsChild>
                                            <w:div w:id="148207481">
                                              <w:marLeft w:val="0"/>
                                              <w:marRight w:val="0"/>
                                              <w:marTop w:val="0"/>
                                              <w:marBottom w:val="0"/>
                                              <w:divBdr>
                                                <w:top w:val="none" w:sz="0" w:space="0" w:color="auto"/>
                                                <w:left w:val="none" w:sz="0" w:space="0" w:color="auto"/>
                                                <w:bottom w:val="none" w:sz="0" w:space="0" w:color="auto"/>
                                                <w:right w:val="none" w:sz="0" w:space="0" w:color="auto"/>
                                              </w:divBdr>
                                              <w:divsChild>
                                                <w:div w:id="17321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1274981">
      <w:bodyDiv w:val="1"/>
      <w:marLeft w:val="0"/>
      <w:marRight w:val="0"/>
      <w:marTop w:val="0"/>
      <w:marBottom w:val="0"/>
      <w:divBdr>
        <w:top w:val="none" w:sz="0" w:space="0" w:color="auto"/>
        <w:left w:val="none" w:sz="0" w:space="0" w:color="auto"/>
        <w:bottom w:val="none" w:sz="0" w:space="0" w:color="auto"/>
        <w:right w:val="none" w:sz="0" w:space="0" w:color="auto"/>
      </w:divBdr>
      <w:divsChild>
        <w:div w:id="1297757730">
          <w:marLeft w:val="0"/>
          <w:marRight w:val="0"/>
          <w:marTop w:val="0"/>
          <w:marBottom w:val="0"/>
          <w:divBdr>
            <w:top w:val="none" w:sz="0" w:space="0" w:color="auto"/>
            <w:left w:val="none" w:sz="0" w:space="0" w:color="auto"/>
            <w:bottom w:val="none" w:sz="0" w:space="0" w:color="auto"/>
            <w:right w:val="none" w:sz="0" w:space="0" w:color="auto"/>
          </w:divBdr>
          <w:divsChild>
            <w:div w:id="1946033588">
              <w:marLeft w:val="0"/>
              <w:marRight w:val="0"/>
              <w:marTop w:val="0"/>
              <w:marBottom w:val="0"/>
              <w:divBdr>
                <w:top w:val="none" w:sz="0" w:space="0" w:color="auto"/>
                <w:left w:val="none" w:sz="0" w:space="0" w:color="auto"/>
                <w:bottom w:val="none" w:sz="0" w:space="0" w:color="auto"/>
                <w:right w:val="none" w:sz="0" w:space="0" w:color="auto"/>
              </w:divBdr>
            </w:div>
            <w:div w:id="23050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40975">
      <w:bodyDiv w:val="1"/>
      <w:marLeft w:val="0"/>
      <w:marRight w:val="0"/>
      <w:marTop w:val="0"/>
      <w:marBottom w:val="0"/>
      <w:divBdr>
        <w:top w:val="none" w:sz="0" w:space="0" w:color="auto"/>
        <w:left w:val="none" w:sz="0" w:space="0" w:color="auto"/>
        <w:bottom w:val="none" w:sz="0" w:space="0" w:color="auto"/>
        <w:right w:val="none" w:sz="0" w:space="0" w:color="auto"/>
      </w:divBdr>
      <w:divsChild>
        <w:div w:id="2073037174">
          <w:marLeft w:val="0"/>
          <w:marRight w:val="0"/>
          <w:marTop w:val="0"/>
          <w:marBottom w:val="0"/>
          <w:divBdr>
            <w:top w:val="none" w:sz="0" w:space="0" w:color="auto"/>
            <w:left w:val="none" w:sz="0" w:space="0" w:color="auto"/>
            <w:bottom w:val="none" w:sz="0" w:space="0" w:color="auto"/>
            <w:right w:val="none" w:sz="0" w:space="0" w:color="auto"/>
          </w:divBdr>
          <w:divsChild>
            <w:div w:id="1397970140">
              <w:marLeft w:val="0"/>
              <w:marRight w:val="0"/>
              <w:marTop w:val="0"/>
              <w:marBottom w:val="0"/>
              <w:divBdr>
                <w:top w:val="none" w:sz="0" w:space="0" w:color="auto"/>
                <w:left w:val="none" w:sz="0" w:space="0" w:color="auto"/>
                <w:bottom w:val="none" w:sz="0" w:space="0" w:color="auto"/>
                <w:right w:val="none" w:sz="0" w:space="0" w:color="auto"/>
              </w:divBdr>
            </w:div>
            <w:div w:id="56742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7138">
      <w:bodyDiv w:val="1"/>
      <w:marLeft w:val="0"/>
      <w:marRight w:val="0"/>
      <w:marTop w:val="0"/>
      <w:marBottom w:val="0"/>
      <w:divBdr>
        <w:top w:val="none" w:sz="0" w:space="0" w:color="auto"/>
        <w:left w:val="none" w:sz="0" w:space="0" w:color="auto"/>
        <w:bottom w:val="none" w:sz="0" w:space="0" w:color="auto"/>
        <w:right w:val="none" w:sz="0" w:space="0" w:color="auto"/>
      </w:divBdr>
      <w:divsChild>
        <w:div w:id="903490399">
          <w:marLeft w:val="0"/>
          <w:marRight w:val="0"/>
          <w:marTop w:val="0"/>
          <w:marBottom w:val="0"/>
          <w:divBdr>
            <w:top w:val="none" w:sz="0" w:space="0" w:color="auto"/>
            <w:left w:val="none" w:sz="0" w:space="0" w:color="auto"/>
            <w:bottom w:val="none" w:sz="0" w:space="0" w:color="auto"/>
            <w:right w:val="none" w:sz="0" w:space="0" w:color="auto"/>
          </w:divBdr>
          <w:divsChild>
            <w:div w:id="417797563">
              <w:marLeft w:val="0"/>
              <w:marRight w:val="0"/>
              <w:marTop w:val="0"/>
              <w:marBottom w:val="0"/>
              <w:divBdr>
                <w:top w:val="none" w:sz="0" w:space="0" w:color="auto"/>
                <w:left w:val="none" w:sz="0" w:space="0" w:color="auto"/>
                <w:bottom w:val="none" w:sz="0" w:space="0" w:color="auto"/>
                <w:right w:val="none" w:sz="0" w:space="0" w:color="auto"/>
              </w:divBdr>
              <w:divsChild>
                <w:div w:id="2029983316">
                  <w:marLeft w:val="0"/>
                  <w:marRight w:val="0"/>
                  <w:marTop w:val="0"/>
                  <w:marBottom w:val="0"/>
                  <w:divBdr>
                    <w:top w:val="none" w:sz="0" w:space="0" w:color="auto"/>
                    <w:left w:val="none" w:sz="0" w:space="0" w:color="auto"/>
                    <w:bottom w:val="none" w:sz="0" w:space="0" w:color="auto"/>
                    <w:right w:val="none" w:sz="0" w:space="0" w:color="auto"/>
                  </w:divBdr>
                  <w:divsChild>
                    <w:div w:id="1244413813">
                      <w:marLeft w:val="0"/>
                      <w:marRight w:val="0"/>
                      <w:marTop w:val="210"/>
                      <w:marBottom w:val="0"/>
                      <w:divBdr>
                        <w:top w:val="none" w:sz="0" w:space="0" w:color="auto"/>
                        <w:left w:val="none" w:sz="0" w:space="0" w:color="auto"/>
                        <w:bottom w:val="none" w:sz="0" w:space="0" w:color="auto"/>
                        <w:right w:val="none" w:sz="0" w:space="0" w:color="auto"/>
                      </w:divBdr>
                      <w:divsChild>
                        <w:div w:id="88628502">
                          <w:marLeft w:val="0"/>
                          <w:marRight w:val="0"/>
                          <w:marTop w:val="0"/>
                          <w:marBottom w:val="0"/>
                          <w:divBdr>
                            <w:top w:val="none" w:sz="0" w:space="0" w:color="auto"/>
                            <w:left w:val="none" w:sz="0" w:space="0" w:color="auto"/>
                            <w:bottom w:val="none" w:sz="0" w:space="0" w:color="auto"/>
                            <w:right w:val="none" w:sz="0" w:space="0" w:color="auto"/>
                          </w:divBdr>
                          <w:divsChild>
                            <w:div w:id="1219854095">
                              <w:marLeft w:val="0"/>
                              <w:marRight w:val="45"/>
                              <w:marTop w:val="60"/>
                              <w:marBottom w:val="0"/>
                              <w:divBdr>
                                <w:top w:val="single" w:sz="6" w:space="12" w:color="DDDDDD"/>
                                <w:left w:val="single" w:sz="6" w:space="15" w:color="DDDDDD"/>
                                <w:bottom w:val="single" w:sz="6" w:space="8" w:color="DDDDDD"/>
                                <w:right w:val="single" w:sz="6" w:space="23" w:color="DDDDDD"/>
                              </w:divBdr>
                              <w:divsChild>
                                <w:div w:id="806433891">
                                  <w:marLeft w:val="0"/>
                                  <w:marRight w:val="0"/>
                                  <w:marTop w:val="0"/>
                                  <w:marBottom w:val="0"/>
                                  <w:divBdr>
                                    <w:top w:val="none" w:sz="0" w:space="0" w:color="auto"/>
                                    <w:left w:val="none" w:sz="0" w:space="0" w:color="auto"/>
                                    <w:bottom w:val="none" w:sz="0" w:space="0" w:color="auto"/>
                                    <w:right w:val="none" w:sz="0" w:space="0" w:color="auto"/>
                                  </w:divBdr>
                                  <w:divsChild>
                                    <w:div w:id="1144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www.hudong.com/wiki/%E5%8D%9A%E5%AE%A2" TargetMode="External"/><Relationship Id="rId26" Type="http://schemas.openxmlformats.org/officeDocument/2006/relationships/hyperlink" Target="http://baike.baidu.com/view/5293.htm" TargetMode="External"/><Relationship Id="rId3" Type="http://schemas.openxmlformats.org/officeDocument/2006/relationships/styles" Target="styles.xml"/><Relationship Id="rId21" Type="http://schemas.openxmlformats.org/officeDocument/2006/relationships/hyperlink" Target="http://baike.baidu.com/view/69231.htm"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yperlink" Target="http://baike.baidu.com/view/6768.ht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www.hudong.com/wiki/%E6%92%AD%E5%AE%A2" TargetMode="External"/><Relationship Id="rId29" Type="http://schemas.openxmlformats.org/officeDocument/2006/relationships/hyperlink" Target="http://baike.baidu.com/view/159530.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baike.baidu.com/view/2908183.htm"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yperlink" Target="http://baike.baidu.com/view/4930494.htm" TargetMode="External"/><Relationship Id="rId28" Type="http://schemas.openxmlformats.org/officeDocument/2006/relationships/hyperlink" Target="http://baike.baidu.com/view/1753085.htm" TargetMode="External"/><Relationship Id="rId10" Type="http://schemas.openxmlformats.org/officeDocument/2006/relationships/image" Target="media/image2.png"/><Relationship Id="rId19" Type="http://schemas.openxmlformats.org/officeDocument/2006/relationships/hyperlink" Target="http://www.hudong.com/wiki/%E8%AE%BA%E5%9D%9B" TargetMode="External"/><Relationship Id="rId31" Type="http://schemas.openxmlformats.org/officeDocument/2006/relationships/hyperlink" Target="http://ieeexplore.ieee.org/xpl/mostRecentIssue.jsp?punumber=5638583"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hyperlink" Target="http://baike.baidu.com/view/3009686.htm" TargetMode="External"/><Relationship Id="rId27" Type="http://schemas.openxmlformats.org/officeDocument/2006/relationships/hyperlink" Target="http://baike.baidu.com/view/10821.htm" TargetMode="External"/><Relationship Id="rId30" Type="http://schemas.openxmlformats.org/officeDocument/2006/relationships/hyperlink" Target="http://ieeexplore.ieee.org/search/searchresult.jsp?searchWithin=Authors:.QT.Zhou,%20M.X..QT.&amp;newsearch=partialPref" TargetMode="Externa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we\Desktop\&#27605;&#19994;&#35770;&#25991;\&#27605;&#19994;&#35770;&#25991;&#24320;&#39064;&#25253;&#21578;_&#39759;&#2612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045B5-B2F5-48B4-BAB0-15158CCF8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毕业论文开题报告_魏昊.dot</Template>
  <TotalTime>1776</TotalTime>
  <Pages>1</Pages>
  <Words>2979</Words>
  <Characters>16983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开题报告模板（计算机学院）</vt:lpstr>
    </vt:vector>
  </TitlesOfParts>
  <Company>love</Company>
  <LinksUpToDate>false</LinksUpToDate>
  <CharactersWithSpaces>19923</CharactersWithSpaces>
  <SharedDoc>false</SharedDoc>
  <HLinks>
    <vt:vector size="54" baseType="variant">
      <vt:variant>
        <vt:i4>1441853</vt:i4>
      </vt:variant>
      <vt:variant>
        <vt:i4>50</vt:i4>
      </vt:variant>
      <vt:variant>
        <vt:i4>0</vt:i4>
      </vt:variant>
      <vt:variant>
        <vt:i4>5</vt:i4>
      </vt:variant>
      <vt:variant>
        <vt:lpwstr/>
      </vt:variant>
      <vt:variant>
        <vt:lpwstr>_Toc187892236</vt:lpwstr>
      </vt:variant>
      <vt:variant>
        <vt:i4>1441853</vt:i4>
      </vt:variant>
      <vt:variant>
        <vt:i4>44</vt:i4>
      </vt:variant>
      <vt:variant>
        <vt:i4>0</vt:i4>
      </vt:variant>
      <vt:variant>
        <vt:i4>5</vt:i4>
      </vt:variant>
      <vt:variant>
        <vt:lpwstr/>
      </vt:variant>
      <vt:variant>
        <vt:lpwstr>_Toc187892235</vt:lpwstr>
      </vt:variant>
      <vt:variant>
        <vt:i4>1441853</vt:i4>
      </vt:variant>
      <vt:variant>
        <vt:i4>38</vt:i4>
      </vt:variant>
      <vt:variant>
        <vt:i4>0</vt:i4>
      </vt:variant>
      <vt:variant>
        <vt:i4>5</vt:i4>
      </vt:variant>
      <vt:variant>
        <vt:lpwstr/>
      </vt:variant>
      <vt:variant>
        <vt:lpwstr>_Toc187892234</vt:lpwstr>
      </vt:variant>
      <vt:variant>
        <vt:i4>1441853</vt:i4>
      </vt:variant>
      <vt:variant>
        <vt:i4>32</vt:i4>
      </vt:variant>
      <vt:variant>
        <vt:i4>0</vt:i4>
      </vt:variant>
      <vt:variant>
        <vt:i4>5</vt:i4>
      </vt:variant>
      <vt:variant>
        <vt:lpwstr/>
      </vt:variant>
      <vt:variant>
        <vt:lpwstr>_Toc187892233</vt:lpwstr>
      </vt:variant>
      <vt:variant>
        <vt:i4>1441853</vt:i4>
      </vt:variant>
      <vt:variant>
        <vt:i4>26</vt:i4>
      </vt:variant>
      <vt:variant>
        <vt:i4>0</vt:i4>
      </vt:variant>
      <vt:variant>
        <vt:i4>5</vt:i4>
      </vt:variant>
      <vt:variant>
        <vt:lpwstr/>
      </vt:variant>
      <vt:variant>
        <vt:lpwstr>_Toc187892232</vt:lpwstr>
      </vt:variant>
      <vt:variant>
        <vt:i4>1441853</vt:i4>
      </vt:variant>
      <vt:variant>
        <vt:i4>20</vt:i4>
      </vt:variant>
      <vt:variant>
        <vt:i4>0</vt:i4>
      </vt:variant>
      <vt:variant>
        <vt:i4>5</vt:i4>
      </vt:variant>
      <vt:variant>
        <vt:lpwstr/>
      </vt:variant>
      <vt:variant>
        <vt:lpwstr>_Toc187892231</vt:lpwstr>
      </vt:variant>
      <vt:variant>
        <vt:i4>1441853</vt:i4>
      </vt:variant>
      <vt:variant>
        <vt:i4>14</vt:i4>
      </vt:variant>
      <vt:variant>
        <vt:i4>0</vt:i4>
      </vt:variant>
      <vt:variant>
        <vt:i4>5</vt:i4>
      </vt:variant>
      <vt:variant>
        <vt:lpwstr/>
      </vt:variant>
      <vt:variant>
        <vt:lpwstr>_Toc187892230</vt:lpwstr>
      </vt:variant>
      <vt:variant>
        <vt:i4>1507389</vt:i4>
      </vt:variant>
      <vt:variant>
        <vt:i4>8</vt:i4>
      </vt:variant>
      <vt:variant>
        <vt:i4>0</vt:i4>
      </vt:variant>
      <vt:variant>
        <vt:i4>5</vt:i4>
      </vt:variant>
      <vt:variant>
        <vt:lpwstr/>
      </vt:variant>
      <vt:variant>
        <vt:lpwstr>_Toc187892229</vt:lpwstr>
      </vt:variant>
      <vt:variant>
        <vt:i4>1507389</vt:i4>
      </vt:variant>
      <vt:variant>
        <vt:i4>2</vt:i4>
      </vt:variant>
      <vt:variant>
        <vt:i4>0</vt:i4>
      </vt:variant>
      <vt:variant>
        <vt:i4>5</vt:i4>
      </vt:variant>
      <vt:variant>
        <vt:lpwstr/>
      </vt:variant>
      <vt:variant>
        <vt:lpwstr>_Toc187892228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开题报告模板（计算机学院）</dc:title>
  <dc:creator>Hao Wei (MSR Student-Person Consulting)</dc:creator>
  <cp:lastModifiedBy>Hao Wei (MSR Student-Person Consulting)</cp:lastModifiedBy>
  <cp:revision>1476</cp:revision>
  <cp:lastPrinted>2011-03-23T06:31:00Z</cp:lastPrinted>
  <dcterms:created xsi:type="dcterms:W3CDTF">2011-03-05T08:50:00Z</dcterms:created>
  <dcterms:modified xsi:type="dcterms:W3CDTF">2011-03-23T06:32:00Z</dcterms:modified>
</cp:coreProperties>
</file>